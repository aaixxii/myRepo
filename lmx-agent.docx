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59F" w:rsidRPr="00076531" w:rsidRDefault="00DD059F" w:rsidP="000F728C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704998" w:rsidRPr="00076531" w:rsidRDefault="00704998" w:rsidP="000F728C">
      <w:pPr>
        <w:rPr>
          <w:rFonts w:ascii="Arial Unicode MS" w:eastAsia="Arial Unicode MS" w:hAnsi="Arial Unicode MS" w:cs="Arial Unicode MS"/>
          <w:szCs w:val="22"/>
        </w:rPr>
      </w:pPr>
    </w:p>
    <w:p w:rsidR="00704998" w:rsidRPr="00076531" w:rsidRDefault="00704998" w:rsidP="000F728C">
      <w:pPr>
        <w:rPr>
          <w:rFonts w:ascii="Arial Unicode MS" w:eastAsia="Arial Unicode MS" w:hAnsi="Arial Unicode MS" w:cs="Arial Unicode MS"/>
          <w:szCs w:val="22"/>
        </w:rPr>
      </w:pPr>
    </w:p>
    <w:p w:rsidR="00704998" w:rsidRPr="00076531" w:rsidRDefault="00A32B53" w:rsidP="000F728C">
      <w:pPr>
        <w:rPr>
          <w:rFonts w:ascii="Arial Unicode MS" w:eastAsia="Arial Unicode MS" w:hAnsi="Arial Unicode MS" w:cs="Arial Unicode MS"/>
          <w:szCs w:val="22"/>
        </w:rPr>
      </w:pPr>
      <w:r>
        <w:rPr>
          <w:rFonts w:ascii="Arial Unicode MS" w:eastAsia="Arial Unicode MS" w:hAnsi="Arial Unicode MS" w:cs="Arial Unicode MS"/>
          <w:noProof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79375</wp:posOffset>
                </wp:positionV>
                <wp:extent cx="7372985" cy="1277620"/>
                <wp:effectExtent l="0" t="0" r="0" b="0"/>
                <wp:wrapNone/>
                <wp:docPr id="10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985" cy="127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170B" w:rsidRPr="0071725E" w:rsidRDefault="00D33DCC" w:rsidP="00CB64DD">
                            <w:pPr>
                              <w:ind w:firstLineChars="300" w:firstLine="2168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72"/>
                                <w:szCs w:val="72"/>
                                <w:lang w:eastAsia="ja-JP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72"/>
                                <w:szCs w:val="72"/>
                                <w:lang w:eastAsia="ja-JP"/>
                              </w:rPr>
                              <w:t>LmxAgentTool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.45pt;margin-top:6.25pt;width:580.55pt;height:100.6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" filled="f" stroked="f">
                <v:textbox style="mso-fit-shape-to-text:t">
                  <w:txbxContent>
                    <w:p w:rsidR="0016170B" w:rsidRPr="0071725E" w:rsidRDefault="00D33DCC" w:rsidP="00CB64DD">
                      <w:pPr>
                        <w:ind w:firstLineChars="300" w:firstLine="2168"/>
                        <w:rPr>
                          <w:rFonts w:ascii="Arial" w:hAnsi="Arial" w:cs="Arial"/>
                          <w:b/>
                          <w:bCs/>
                          <w:color w:val="0070C0"/>
                          <w:sz w:val="72"/>
                          <w:szCs w:val="72"/>
                          <w:lang w:eastAsia="ja-JP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72"/>
                          <w:szCs w:val="72"/>
                          <w:lang w:eastAsia="ja-JP"/>
                        </w:rPr>
                        <w:t>LmxAgentTool</w:t>
                      </w:r>
                    </w:p>
                  </w:txbxContent>
                </v:textbox>
              </v:shape>
            </w:pict>
          </mc:Fallback>
        </mc:AlternateContent>
      </w:r>
    </w:p>
    <w:p w:rsidR="002C1B33" w:rsidRPr="00076531" w:rsidRDefault="002C1B33" w:rsidP="000F728C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2C1B33" w:rsidRPr="00076531" w:rsidRDefault="002C1B33" w:rsidP="000F728C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71725E" w:rsidRPr="00076531" w:rsidRDefault="0071725E" w:rsidP="000F728C">
      <w:pPr>
        <w:rPr>
          <w:rFonts w:ascii="Arial Unicode MS" w:eastAsia="Arial Unicode MS" w:hAnsi="Arial Unicode MS" w:cs="Arial Unicode MS"/>
          <w:szCs w:val="22"/>
        </w:rPr>
      </w:pPr>
    </w:p>
    <w:p w:rsidR="0071725E" w:rsidRPr="00076531" w:rsidRDefault="0071725E" w:rsidP="000F728C">
      <w:pPr>
        <w:rPr>
          <w:rFonts w:ascii="Arial Unicode MS" w:eastAsia="Arial Unicode MS" w:hAnsi="Arial Unicode MS" w:cs="Arial Unicode MS"/>
          <w:szCs w:val="22"/>
        </w:rPr>
      </w:pPr>
    </w:p>
    <w:p w:rsidR="0071725E" w:rsidRPr="00076531" w:rsidRDefault="0071725E" w:rsidP="000F728C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A07E12" w:rsidRPr="00076531" w:rsidRDefault="00A07E12" w:rsidP="000F728C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A07E12" w:rsidRPr="00076531" w:rsidRDefault="00A07E12" w:rsidP="000F728C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71725E" w:rsidRPr="00076531" w:rsidRDefault="002C1B33" w:rsidP="002C1B33">
      <w:pPr>
        <w:jc w:val="center"/>
        <w:rPr>
          <w:rFonts w:ascii="Arial Unicode MS" w:eastAsia="Arial Unicode MS" w:hAnsi="Arial Unicode MS" w:cs="Arial Unicode MS"/>
          <w:szCs w:val="22"/>
          <w:lang w:eastAsia="ja-JP"/>
        </w:rPr>
      </w:pPr>
      <w:r w:rsidRPr="00076531">
        <w:rPr>
          <w:rFonts w:ascii="Arial Unicode MS" w:eastAsia="Arial Unicode MS" w:hAnsi="Arial Unicode MS" w:cs="Arial Unicode MS"/>
          <w:noProof/>
          <w:sz w:val="32"/>
          <w:szCs w:val="32"/>
          <w:lang w:eastAsia="ja-JP"/>
        </w:rPr>
        <w:drawing>
          <wp:inline distT="0" distB="0" distL="0" distR="0">
            <wp:extent cx="3657600" cy="2692440"/>
            <wp:effectExtent l="0" t="0" r="0" b="0"/>
            <wp:docPr id="13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Transcend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9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33" w:rsidRPr="00076531" w:rsidRDefault="002C1B33" w:rsidP="002C1B33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1834C8" w:rsidRPr="00076531" w:rsidRDefault="00A32B53">
      <w:pPr>
        <w:rPr>
          <w:rFonts w:ascii="Arial Unicode MS" w:eastAsia="Arial Unicode MS" w:hAnsi="Arial Unicode MS" w:cs="Arial Unicode MS"/>
          <w:szCs w:val="22"/>
          <w:lang w:eastAsia="ja-JP"/>
        </w:rPr>
        <w:sectPr w:rsidR="001834C8" w:rsidRPr="00076531" w:rsidSect="00C84FE7">
          <w:headerReference w:type="default" r:id="rId8"/>
          <w:pgSz w:w="11907" w:h="16840" w:code="9"/>
          <w:pgMar w:top="0" w:right="0" w:bottom="0" w:left="0" w:header="709" w:footer="709" w:gutter="0"/>
          <w:cols w:space="708"/>
          <w:docGrid w:linePitch="360"/>
        </w:sectPr>
      </w:pPr>
      <w:r>
        <w:rPr>
          <w:rFonts w:ascii="Arial Unicode MS" w:eastAsia="Arial Unicode MS" w:hAnsi="Arial Unicode MS" w:cs="Arial Unicode MS"/>
          <w:noProof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-33020</wp:posOffset>
                </wp:positionV>
                <wp:extent cx="7562215" cy="1172210"/>
                <wp:effectExtent l="0" t="0" r="0" b="8890"/>
                <wp:wrapNone/>
                <wp:docPr id="10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215" cy="1172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170B" w:rsidRPr="00C52913" w:rsidRDefault="0016170B" w:rsidP="00DC74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</w:p>
                          <w:p w:rsidR="0016170B" w:rsidRPr="00C52913" w:rsidRDefault="0016170B" w:rsidP="00CC0E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</w:p>
                          <w:p w:rsidR="0016170B" w:rsidRPr="00C52913" w:rsidRDefault="0016170B" w:rsidP="005A64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</w:p>
                          <w:p w:rsidR="0016170B" w:rsidRPr="00C52913" w:rsidRDefault="0016170B" w:rsidP="005A64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</w:p>
                          <w:p w:rsidR="0016170B" w:rsidRPr="0071725E" w:rsidRDefault="0016170B" w:rsidP="006F18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  <w:r w:rsidRPr="00C52913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0"/>
                                <w:lang w:eastAsia="ja-JP"/>
                              </w:rPr>
                              <w:t xml:space="preserve">Document Revision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0"/>
                                <w:lang w:eastAsia="ja-JP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0" o:spid="_x0000_s1027" type="#_x0000_t202" style="position:absolute;margin-left:-.1pt;margin-top:-2.6pt;width:595.45pt;height:92.3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kNugIAAMQ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" filled="f" stroked="f">
                <v:textbox style="mso-fit-shape-to-text:t">
                  <w:txbxContent>
                    <w:p w:rsidR="0016170B" w:rsidRPr="00C52913" w:rsidRDefault="0016170B" w:rsidP="00DC745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</w:p>
                    <w:p w:rsidR="0016170B" w:rsidRPr="00C52913" w:rsidRDefault="0016170B" w:rsidP="00CC0E6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</w:p>
                    <w:p w:rsidR="0016170B" w:rsidRPr="00C52913" w:rsidRDefault="0016170B" w:rsidP="005A64E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</w:p>
                    <w:p w:rsidR="0016170B" w:rsidRPr="00C52913" w:rsidRDefault="0016170B" w:rsidP="005A64E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</w:p>
                    <w:p w:rsidR="0016170B" w:rsidRPr="0071725E" w:rsidRDefault="0016170B" w:rsidP="006F18B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  <w:r w:rsidRPr="00C52913">
                        <w:rPr>
                          <w:rFonts w:ascii="Arial" w:hAnsi="Arial" w:cs="Arial"/>
                          <w:b/>
                          <w:bCs/>
                          <w:color w:val="0070C0"/>
                          <w:sz w:val="20"/>
                          <w:lang w:eastAsia="ja-JP"/>
                        </w:rPr>
                        <w:t xml:space="preserve">Document Revision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0"/>
                          <w:lang w:eastAsia="ja-JP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MON_1464703356"/>
    <w:bookmarkEnd w:id="0"/>
    <w:p w:rsidR="00152749" w:rsidRPr="00076531" w:rsidRDefault="002512CE" w:rsidP="00B51F1E">
      <w:pPr>
        <w:rPr>
          <w:rFonts w:ascii="Arial Unicode MS" w:eastAsia="Arial Unicode MS" w:hAnsi="Arial Unicode MS" w:cs="Arial Unicode MS"/>
          <w:szCs w:val="22"/>
          <w:lang w:eastAsia="ja-JP"/>
        </w:rPr>
      </w:pPr>
      <w:r w:rsidRPr="00076531">
        <w:rPr>
          <w:rFonts w:ascii="Arial Unicode MS" w:eastAsia="Arial Unicode MS" w:hAnsi="Arial Unicode MS" w:cs="Arial Unicode MS"/>
          <w:szCs w:val="22"/>
          <w:lang w:eastAsia="ja-JP"/>
        </w:rPr>
        <w:object w:dxaOrig="9660" w:dyaOrig="11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9pt;height:594.55pt" o:ole="">
            <v:imagedata r:id="rId9" o:title=""/>
          </v:shape>
          <o:OLEObject Type="Embed" ProgID="Word.Document.8" ShapeID="_x0000_i1025" DrawAspect="Content" ObjectID="_1671604422" r:id="rId10">
            <o:FieldCodes>\s</o:FieldCodes>
          </o:OLEObject>
        </w:object>
      </w:r>
    </w:p>
    <w:p w:rsidR="00152749" w:rsidRPr="00076531" w:rsidRDefault="00152749" w:rsidP="00152749">
      <w:pPr>
        <w:jc w:val="both"/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704998" w:rsidRPr="00076531" w:rsidRDefault="00704998" w:rsidP="004708F0">
      <w:pPr>
        <w:jc w:val="both"/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776CC8" w:rsidRPr="00076531" w:rsidRDefault="00776CC8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D95019" w:rsidRPr="00076531" w:rsidRDefault="00D95019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D95019" w:rsidRPr="00076531" w:rsidRDefault="00D95019">
      <w:pPr>
        <w:rPr>
          <w:rFonts w:ascii="Arial Unicode MS" w:eastAsia="Arial Unicode MS" w:hAnsi="Arial Unicode MS" w:cs="Arial Unicode MS"/>
          <w:szCs w:val="22"/>
          <w:lang w:eastAsia="ja-JP"/>
        </w:rPr>
      </w:pPr>
      <w:r w:rsidRPr="00076531">
        <w:rPr>
          <w:rFonts w:ascii="Arial Unicode MS" w:eastAsia="Arial Unicode MS" w:hAnsi="Arial Unicode MS" w:cs="Arial Unicode MS"/>
          <w:szCs w:val="22"/>
          <w:lang w:eastAsia="ja-JP"/>
        </w:rPr>
        <w:br w:type="page"/>
      </w:r>
    </w:p>
    <w:p w:rsidR="00776CC8" w:rsidRPr="00076531" w:rsidRDefault="00BA4E4F" w:rsidP="00D95019">
      <w:pPr>
        <w:jc w:val="center"/>
        <w:rPr>
          <w:rFonts w:ascii="Arial Unicode MS" w:eastAsia="Arial Unicode MS" w:hAnsi="Arial Unicode MS" w:cs="Arial Unicode MS"/>
          <w:sz w:val="40"/>
          <w:szCs w:val="40"/>
          <w:lang w:eastAsia="ja-JP"/>
        </w:rPr>
      </w:pPr>
      <w:r w:rsidRPr="00076531">
        <w:rPr>
          <w:rFonts w:ascii="Arial Unicode MS" w:eastAsia="Arial Unicode MS" w:hAnsi="Arial Unicode MS" w:cs="Arial Unicode MS" w:hint="eastAsia"/>
          <w:b/>
          <w:sz w:val="40"/>
          <w:szCs w:val="40"/>
          <w:lang w:eastAsia="ja-JP"/>
        </w:rPr>
        <w:lastRenderedPageBreak/>
        <w:t>改版履歴</w:t>
      </w:r>
    </w:p>
    <w:tbl>
      <w:tblPr>
        <w:tblW w:w="970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CellMar>
          <w:top w:w="108" w:type="dxa"/>
          <w:bottom w:w="108" w:type="dxa"/>
        </w:tblCellMar>
        <w:tblLook w:val="0480" w:firstRow="0" w:lastRow="0" w:firstColumn="1" w:lastColumn="0" w:noHBand="0" w:noVBand="1"/>
      </w:tblPr>
      <w:tblGrid>
        <w:gridCol w:w="836"/>
        <w:gridCol w:w="1498"/>
        <w:gridCol w:w="3685"/>
        <w:gridCol w:w="3686"/>
      </w:tblGrid>
      <w:tr w:rsidR="00D95019" w:rsidRPr="00076531" w:rsidTr="00567F7E">
        <w:trPr>
          <w:trHeight w:hRule="exact" w:val="703"/>
          <w:tblHeader/>
        </w:trPr>
        <w:tc>
          <w:tcPr>
            <w:tcW w:w="836" w:type="dxa"/>
            <w:shd w:val="clear" w:color="auto" w:fill="6699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5019" w:rsidRPr="00076531" w:rsidRDefault="00D95019" w:rsidP="00D95019">
            <w:pPr>
              <w:pStyle w:val="A-TableTitles"/>
              <w:jc w:val="both"/>
              <w:rPr>
                <w:rFonts w:ascii="Arial Unicode MS" w:eastAsia="Arial Unicode MS" w:hAnsi="Arial Unicode MS" w:cs="Arial Unicode MS"/>
                <w:bCs/>
                <w:color w:val="auto"/>
                <w:sz w:val="22"/>
                <w:szCs w:val="22"/>
                <w:lang w:eastAsia="ja-JP"/>
              </w:rPr>
            </w:pPr>
            <w:r w:rsidRPr="00076531">
              <w:rPr>
                <w:rFonts w:ascii="Arial Unicode MS" w:eastAsia="Arial Unicode MS" w:hAnsi="Arial Unicode MS" w:cs="Arial Unicode MS" w:hint="eastAsia"/>
                <w:bCs/>
                <w:color w:val="auto"/>
                <w:sz w:val="22"/>
                <w:szCs w:val="22"/>
                <w:lang w:eastAsia="ja-JP"/>
              </w:rPr>
              <w:t>版数</w:t>
            </w:r>
          </w:p>
        </w:tc>
        <w:tc>
          <w:tcPr>
            <w:tcW w:w="1498" w:type="dxa"/>
            <w:shd w:val="clear" w:color="auto" w:fill="6699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5019" w:rsidRPr="00076531" w:rsidRDefault="00D95019" w:rsidP="00D95019">
            <w:pPr>
              <w:pStyle w:val="A-TableTitles"/>
              <w:jc w:val="both"/>
              <w:rPr>
                <w:rFonts w:ascii="Arial Unicode MS" w:eastAsia="Arial Unicode MS" w:hAnsi="Arial Unicode MS" w:cs="Arial Unicode MS"/>
                <w:color w:val="auto"/>
                <w:sz w:val="22"/>
                <w:szCs w:val="22"/>
              </w:rPr>
            </w:pPr>
            <w:r w:rsidRPr="00076531">
              <w:rPr>
                <w:rFonts w:ascii="Arial Unicode MS" w:eastAsia="Arial Unicode MS" w:hAnsi="Arial Unicode MS" w:cs="Arial Unicode MS" w:hint="eastAsia"/>
                <w:color w:val="auto"/>
                <w:sz w:val="22"/>
                <w:szCs w:val="22"/>
                <w:lang w:eastAsia="ja-JP"/>
              </w:rPr>
              <w:t>発行年月日</w:t>
            </w:r>
          </w:p>
        </w:tc>
        <w:tc>
          <w:tcPr>
            <w:tcW w:w="3685" w:type="dxa"/>
            <w:shd w:val="clear" w:color="auto" w:fill="6699FF"/>
            <w:vAlign w:val="center"/>
          </w:tcPr>
          <w:p w:rsidR="00D95019" w:rsidRPr="00076531" w:rsidRDefault="00D95019" w:rsidP="00D95019">
            <w:pPr>
              <w:pStyle w:val="A-TableTitles"/>
              <w:jc w:val="both"/>
              <w:rPr>
                <w:rFonts w:ascii="Arial Unicode MS" w:eastAsia="Arial Unicode MS" w:hAnsi="Arial Unicode MS" w:cs="Arial Unicode MS"/>
                <w:color w:val="auto"/>
                <w:sz w:val="22"/>
                <w:szCs w:val="22"/>
              </w:rPr>
            </w:pPr>
            <w:r w:rsidRPr="00076531">
              <w:rPr>
                <w:rFonts w:ascii="Arial Unicode MS" w:eastAsia="Arial Unicode MS" w:hAnsi="Arial Unicode MS" w:cs="Arial Unicode MS"/>
                <w:color w:val="auto"/>
                <w:sz w:val="22"/>
                <w:szCs w:val="22"/>
              </w:rPr>
              <w:t>改版内容</w:t>
            </w:r>
          </w:p>
        </w:tc>
        <w:tc>
          <w:tcPr>
            <w:tcW w:w="3686" w:type="dxa"/>
            <w:shd w:val="clear" w:color="auto" w:fill="6699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5019" w:rsidRPr="00076531" w:rsidRDefault="00544EC2" w:rsidP="00D95019">
            <w:pPr>
              <w:pStyle w:val="A-TableTitles"/>
              <w:jc w:val="both"/>
              <w:rPr>
                <w:rFonts w:ascii="Arial Unicode MS" w:eastAsia="Arial Unicode MS" w:hAnsi="Arial Unicode MS" w:cs="Arial Unicode MS"/>
                <w:color w:val="auto"/>
                <w:sz w:val="22"/>
                <w:szCs w:val="22"/>
              </w:rPr>
            </w:pPr>
            <w:r w:rsidRPr="00076531">
              <w:rPr>
                <w:rFonts w:ascii="Arial Unicode MS" w:eastAsia="Arial Unicode MS" w:hAnsi="Arial Unicode MS" w:cs="Arial Unicode MS"/>
                <w:color w:val="auto"/>
                <w:sz w:val="22"/>
                <w:szCs w:val="22"/>
              </w:rPr>
              <w:t>備考</w:t>
            </w:r>
          </w:p>
        </w:tc>
      </w:tr>
      <w:tr w:rsidR="00D95019" w:rsidRPr="00076531" w:rsidTr="00567F7E">
        <w:trPr>
          <w:trHeight w:hRule="exact" w:val="510"/>
        </w:trPr>
        <w:tc>
          <w:tcPr>
            <w:tcW w:w="83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5019" w:rsidRPr="00076531" w:rsidRDefault="00CB64DD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  <w:r>
              <w:rPr>
                <w:rFonts w:ascii="Arial Unicode MS" w:eastAsia="Arial Unicode MS" w:hAnsi="Arial Unicode MS" w:cs="Arial Unicode MS" w:hint="eastAsia"/>
                <w:szCs w:val="22"/>
                <w:lang w:eastAsia="ja-JP"/>
              </w:rPr>
              <w:t>1.0</w:t>
            </w:r>
          </w:p>
        </w:tc>
        <w:tc>
          <w:tcPr>
            <w:tcW w:w="149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5019" w:rsidRPr="00076531" w:rsidRDefault="00734EA7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  <w:r>
              <w:rPr>
                <w:rFonts w:ascii="Arial Unicode MS" w:eastAsia="Arial Unicode MS" w:hAnsi="Arial Unicode MS" w:cs="Arial Unicode MS" w:hint="eastAsia"/>
                <w:szCs w:val="22"/>
                <w:lang w:eastAsia="ja-JP"/>
              </w:rPr>
              <w:t>2021/0</w:t>
            </w:r>
            <w:r>
              <w:rPr>
                <w:rFonts w:ascii="Arial Unicode MS" w:eastAsia="Arial Unicode MS" w:hAnsi="Arial Unicode MS" w:cs="Arial Unicode MS"/>
                <w:szCs w:val="22"/>
                <w:lang w:eastAsia="ja-JP"/>
              </w:rPr>
              <w:t>1</w:t>
            </w:r>
            <w:r w:rsidR="00D95019" w:rsidRPr="00076531">
              <w:rPr>
                <w:rFonts w:ascii="Arial Unicode MS" w:eastAsia="Arial Unicode MS" w:hAnsi="Arial Unicode MS" w:cs="Arial Unicode MS" w:hint="eastAsia"/>
                <w:szCs w:val="22"/>
                <w:lang w:eastAsia="ja-JP"/>
              </w:rPr>
              <w:t>/</w:t>
            </w:r>
            <w:r>
              <w:rPr>
                <w:rFonts w:ascii="Arial Unicode MS" w:eastAsia="Arial Unicode MS" w:hAnsi="Arial Unicode MS" w:cs="Arial Unicode MS" w:hint="eastAsia"/>
                <w:szCs w:val="22"/>
                <w:lang w:eastAsia="ja-JP"/>
              </w:rPr>
              <w:t>08</w:t>
            </w:r>
          </w:p>
        </w:tc>
        <w:tc>
          <w:tcPr>
            <w:tcW w:w="3685" w:type="dxa"/>
            <w:vAlign w:val="center"/>
          </w:tcPr>
          <w:p w:rsidR="00D95019" w:rsidRPr="00076531" w:rsidRDefault="00544EC2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r w:rsidRPr="00076531">
              <w:rPr>
                <w:rFonts w:ascii="Arial Unicode MS" w:eastAsia="Arial Unicode MS" w:hAnsi="Arial Unicode MS" w:cs="Arial Unicode MS"/>
                <w:szCs w:val="22"/>
              </w:rPr>
              <w:t>初版</w:t>
            </w:r>
          </w:p>
        </w:tc>
        <w:tc>
          <w:tcPr>
            <w:tcW w:w="368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5019" w:rsidRPr="00076531" w:rsidRDefault="00D95019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</w:p>
        </w:tc>
      </w:tr>
      <w:tr w:rsidR="00FB0E74" w:rsidRPr="00076531" w:rsidTr="00567F7E">
        <w:trPr>
          <w:trHeight w:hRule="exact" w:val="510"/>
        </w:trPr>
        <w:tc>
          <w:tcPr>
            <w:tcW w:w="83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B0E74" w:rsidRPr="00076531" w:rsidRDefault="00FB0E74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</w:p>
        </w:tc>
        <w:tc>
          <w:tcPr>
            <w:tcW w:w="149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B0E74" w:rsidRDefault="00FB0E74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</w:p>
        </w:tc>
        <w:tc>
          <w:tcPr>
            <w:tcW w:w="3685" w:type="dxa"/>
            <w:vAlign w:val="center"/>
          </w:tcPr>
          <w:p w:rsidR="00FB0E74" w:rsidRPr="00076531" w:rsidRDefault="00FB0E74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</w:p>
        </w:tc>
        <w:tc>
          <w:tcPr>
            <w:tcW w:w="368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B0E74" w:rsidRPr="00076531" w:rsidRDefault="00FB0E74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</w:p>
        </w:tc>
      </w:tr>
      <w:tr w:rsidR="00FB0E74" w:rsidRPr="00076531" w:rsidTr="00567F7E">
        <w:trPr>
          <w:trHeight w:hRule="exact" w:val="510"/>
        </w:trPr>
        <w:tc>
          <w:tcPr>
            <w:tcW w:w="83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B0E74" w:rsidRPr="00076531" w:rsidRDefault="00FB0E74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</w:p>
        </w:tc>
        <w:tc>
          <w:tcPr>
            <w:tcW w:w="149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B0E74" w:rsidRDefault="00FB0E74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</w:p>
        </w:tc>
        <w:tc>
          <w:tcPr>
            <w:tcW w:w="3685" w:type="dxa"/>
            <w:vAlign w:val="center"/>
          </w:tcPr>
          <w:p w:rsidR="00FB0E74" w:rsidRPr="00076531" w:rsidRDefault="00FB0E74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</w:p>
        </w:tc>
        <w:tc>
          <w:tcPr>
            <w:tcW w:w="368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B0E74" w:rsidRPr="00076531" w:rsidRDefault="00FB0E74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</w:p>
        </w:tc>
      </w:tr>
    </w:tbl>
    <w:p w:rsidR="00776CC8" w:rsidRPr="00076531" w:rsidRDefault="00776CC8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704998" w:rsidRPr="00076531" w:rsidRDefault="00704998" w:rsidP="004F018D">
      <w:pPr>
        <w:jc w:val="both"/>
        <w:rPr>
          <w:rFonts w:ascii="Arial Unicode MS" w:eastAsia="Arial Unicode MS" w:hAnsi="Arial Unicode MS" w:cs="Arial Unicode MS"/>
          <w:szCs w:val="22"/>
          <w:lang w:eastAsia="ja-JP"/>
        </w:rPr>
        <w:sectPr w:rsidR="00704998" w:rsidRPr="00076531" w:rsidSect="00C84FE7">
          <w:headerReference w:type="default" r:id="rId11"/>
          <w:pgSz w:w="11907" w:h="16840" w:code="9"/>
          <w:pgMar w:top="1418" w:right="1134" w:bottom="1134" w:left="1418" w:header="709" w:footer="709" w:gutter="0"/>
          <w:cols w:space="708"/>
          <w:docGrid w:linePitch="360"/>
        </w:sectPr>
      </w:pPr>
    </w:p>
    <w:p w:rsidR="006D082F" w:rsidRPr="00076531" w:rsidRDefault="00FD6E0E" w:rsidP="006D082F">
      <w:pPr>
        <w:pStyle w:val="A-TxtSpaceAfter"/>
        <w:jc w:val="center"/>
        <w:outlineLvl w:val="0"/>
        <w:rPr>
          <w:rFonts w:ascii="Arial Unicode MS" w:eastAsia="Arial Unicode MS" w:hAnsi="Arial Unicode MS" w:cs="Arial Unicode MS"/>
          <w:b/>
          <w:sz w:val="40"/>
          <w:szCs w:val="40"/>
          <w:lang w:eastAsia="ja-JP"/>
        </w:rPr>
      </w:pPr>
      <w:r w:rsidRPr="00076531">
        <w:rPr>
          <w:rFonts w:ascii="Arial Unicode MS" w:eastAsia="Arial Unicode MS" w:hAnsi="Arial Unicode MS" w:cs="Arial Unicode MS" w:hint="eastAsia"/>
          <w:b/>
          <w:sz w:val="40"/>
          <w:szCs w:val="40"/>
          <w:lang w:eastAsia="ja-JP"/>
        </w:rPr>
        <w:lastRenderedPageBreak/>
        <w:t>目次</w:t>
      </w:r>
    </w:p>
    <w:p w:rsidR="00B304CC" w:rsidRDefault="00BD46B8">
      <w:pPr>
        <w:pStyle w:val="12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u w:val="none"/>
          <w:lang w:eastAsia="ja-JP"/>
        </w:rPr>
      </w:pPr>
      <w:r w:rsidRPr="00076531">
        <w:rPr>
          <w:rFonts w:ascii="Arial Unicode MS" w:eastAsia="Arial Unicode MS" w:hAnsi="Arial Unicode MS" w:cs="Arial Unicode MS"/>
          <w:b w:val="0"/>
          <w:bCs w:val="0"/>
          <w:caps w:val="0"/>
          <w:lang w:eastAsia="ja-JP"/>
        </w:rPr>
        <w:fldChar w:fldCharType="begin"/>
      </w:r>
      <w:r w:rsidR="006D082F" w:rsidRPr="00076531">
        <w:rPr>
          <w:rFonts w:ascii="Arial Unicode MS" w:eastAsia="Arial Unicode MS" w:hAnsi="Arial Unicode MS" w:cs="Arial Unicode MS"/>
          <w:b w:val="0"/>
          <w:bCs w:val="0"/>
          <w:caps w:val="0"/>
          <w:lang w:eastAsia="ja-JP"/>
        </w:rPr>
        <w:instrText xml:space="preserve"> TOC \o "1-3" \h \z </w:instrText>
      </w:r>
      <w:r w:rsidRPr="00076531">
        <w:rPr>
          <w:rFonts w:ascii="Arial Unicode MS" w:eastAsia="Arial Unicode MS" w:hAnsi="Arial Unicode MS" w:cs="Arial Unicode MS"/>
          <w:b w:val="0"/>
          <w:bCs w:val="0"/>
          <w:caps w:val="0"/>
          <w:lang w:eastAsia="ja-JP"/>
        </w:rPr>
        <w:fldChar w:fldCharType="separate"/>
      </w:r>
      <w:hyperlink w:anchor="_Toc520352126" w:history="1">
        <w:r w:rsidR="00B304CC" w:rsidRPr="007E0D72">
          <w:rPr>
            <w:rStyle w:val="af9"/>
            <w:noProof/>
          </w:rPr>
          <w:t>1.</w:t>
        </w:r>
        <w:r w:rsidR="00B304C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u w:val="none"/>
            <w:lang w:eastAsia="ja-JP"/>
          </w:rPr>
          <w:tab/>
        </w:r>
        <w:r w:rsidR="00B304CC" w:rsidRPr="007E0D72">
          <w:rPr>
            <w:rStyle w:val="af9"/>
            <w:rFonts w:hint="eastAsia"/>
            <w:noProof/>
          </w:rPr>
          <w:t>はじめに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_Toc520352126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1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27" w:history="1">
        <w:r w:rsidR="00B304CC" w:rsidRPr="007E0D72">
          <w:rPr>
            <w:rStyle w:val="af9"/>
            <w:noProof/>
          </w:rPr>
          <w:t>1.1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rFonts w:hint="eastAsia"/>
            <w:noProof/>
          </w:rPr>
          <w:t>入力文書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_Toc520352127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1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28" w:history="1">
        <w:r w:rsidR="00B304CC" w:rsidRPr="007E0D72">
          <w:rPr>
            <w:rStyle w:val="af9"/>
            <w:noProof/>
          </w:rPr>
          <w:t>1.2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rFonts w:hint="eastAsia"/>
            <w:noProof/>
          </w:rPr>
          <w:t>関連文書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_Toc520352128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1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29" w:history="1">
        <w:r w:rsidR="00B304CC" w:rsidRPr="007E0D72">
          <w:rPr>
            <w:rStyle w:val="af9"/>
            <w:noProof/>
          </w:rPr>
          <w:t>1.3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rFonts w:hint="eastAsia"/>
            <w:noProof/>
          </w:rPr>
          <w:t>制約事項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_Toc520352129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1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12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u w:val="none"/>
          <w:lang w:eastAsia="ja-JP"/>
        </w:rPr>
      </w:pPr>
      <w:hyperlink w:anchor="_Toc520352130" w:history="1">
        <w:r w:rsidR="00B304CC" w:rsidRPr="007E0D72">
          <w:rPr>
            <w:rStyle w:val="af9"/>
            <w:noProof/>
          </w:rPr>
          <w:t>2.</w:t>
        </w:r>
        <w:r w:rsidR="00B304C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u w:val="none"/>
            <w:lang w:eastAsia="ja-JP"/>
          </w:rPr>
          <w:tab/>
        </w:r>
        <w:r w:rsidR="00B304CC" w:rsidRPr="007E0D72">
          <w:rPr>
            <w:rStyle w:val="af9"/>
            <w:noProof/>
          </w:rPr>
          <w:t>Casssandra</w:t>
        </w:r>
        <w:r w:rsidR="00B304CC" w:rsidRPr="007E0D72">
          <w:rPr>
            <w:rStyle w:val="af9"/>
            <w:rFonts w:hint="eastAsia"/>
            <w:noProof/>
          </w:rPr>
          <w:t>概要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_Toc520352130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2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31" w:history="1">
        <w:r w:rsidR="00B304CC" w:rsidRPr="007E0D72">
          <w:rPr>
            <w:rStyle w:val="af9"/>
            <w:noProof/>
          </w:rPr>
          <w:t>2.1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rFonts w:hint="eastAsia"/>
            <w:noProof/>
          </w:rPr>
          <w:t>特徴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_Toc520352131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2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32" w:history="1">
        <w:r w:rsidR="00B304CC" w:rsidRPr="007E0D72">
          <w:rPr>
            <w:rStyle w:val="af9"/>
            <w:noProof/>
          </w:rPr>
          <w:t>2.2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rFonts w:hint="eastAsia"/>
            <w:noProof/>
          </w:rPr>
          <w:t>データ構造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_Toc520352132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2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12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u w:val="none"/>
          <w:lang w:eastAsia="ja-JP"/>
        </w:rPr>
      </w:pPr>
      <w:hyperlink w:anchor="_Toc520352133" w:history="1">
        <w:r w:rsidR="00B304CC" w:rsidRPr="007E0D72">
          <w:rPr>
            <w:rStyle w:val="af9"/>
            <w:noProof/>
          </w:rPr>
          <w:t>3.</w:t>
        </w:r>
        <w:r w:rsidR="00B304C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u w:val="none"/>
            <w:lang w:eastAsia="ja-JP"/>
          </w:rPr>
          <w:tab/>
        </w:r>
        <w:r w:rsidR="00B304CC" w:rsidRPr="007E0D72">
          <w:rPr>
            <w:rStyle w:val="af9"/>
            <w:noProof/>
          </w:rPr>
          <w:t>Megha</w:t>
        </w:r>
        <w:r w:rsidR="00B304CC" w:rsidRPr="007E0D72">
          <w:rPr>
            <w:rStyle w:val="af9"/>
            <w:rFonts w:hint="eastAsia"/>
            <w:noProof/>
          </w:rPr>
          <w:t>で</w:t>
        </w:r>
        <w:r w:rsidR="00B304CC" w:rsidRPr="007E0D72">
          <w:rPr>
            <w:rStyle w:val="af9"/>
            <w:noProof/>
          </w:rPr>
          <w:t>Cassandra</w:t>
        </w:r>
        <w:r w:rsidR="00B304CC" w:rsidRPr="007E0D72">
          <w:rPr>
            <w:rStyle w:val="af9"/>
            <w:rFonts w:hint="eastAsia"/>
            <w:noProof/>
          </w:rPr>
          <w:t>の役割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_Toc520352133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2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34" w:history="1">
        <w:r w:rsidR="00B304CC" w:rsidRPr="007E0D72">
          <w:rPr>
            <w:rStyle w:val="af9"/>
            <w:noProof/>
          </w:rPr>
          <w:t>3.1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rFonts w:hint="eastAsia"/>
            <w:noProof/>
          </w:rPr>
          <w:t>役割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_Toc520352134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2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35" w:history="1">
        <w:r w:rsidR="00B304CC" w:rsidRPr="007E0D72">
          <w:rPr>
            <w:rStyle w:val="af9"/>
            <w:noProof/>
          </w:rPr>
          <w:t>3.2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noProof/>
          </w:rPr>
          <w:t>Casssandra</w:t>
        </w:r>
        <w:r w:rsidR="00B304CC" w:rsidRPr="007E0D72">
          <w:rPr>
            <w:rStyle w:val="af9"/>
            <w:rFonts w:hint="eastAsia"/>
            <w:noProof/>
          </w:rPr>
          <w:t>利用するイメージ図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_Toc520352135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3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12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u w:val="none"/>
          <w:lang w:eastAsia="ja-JP"/>
        </w:rPr>
      </w:pPr>
      <w:hyperlink w:anchor="_Toc520352136" w:history="1">
        <w:r w:rsidR="00B304CC" w:rsidRPr="007E0D72">
          <w:rPr>
            <w:rStyle w:val="af9"/>
            <w:noProof/>
          </w:rPr>
          <w:t>4.</w:t>
        </w:r>
        <w:r w:rsidR="00B304C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u w:val="none"/>
            <w:lang w:eastAsia="ja-JP"/>
          </w:rPr>
          <w:tab/>
        </w:r>
        <w:r w:rsidR="00B304CC" w:rsidRPr="007E0D72">
          <w:rPr>
            <w:rStyle w:val="af9"/>
            <w:noProof/>
          </w:rPr>
          <w:t>Megha</w:t>
        </w:r>
        <w:r w:rsidR="00B304CC" w:rsidRPr="007E0D72">
          <w:rPr>
            <w:rStyle w:val="af9"/>
            <w:rFonts w:hint="eastAsia"/>
            <w:noProof/>
          </w:rPr>
          <w:t>で何かを変わったか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_Toc520352136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3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37" w:history="1">
        <w:r w:rsidR="00B304CC" w:rsidRPr="007E0D72">
          <w:rPr>
            <w:rStyle w:val="af9"/>
            <w:noProof/>
          </w:rPr>
          <w:t>4.1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noProof/>
          </w:rPr>
          <w:t>Capsule Teplates</w:t>
        </w:r>
        <w:r w:rsidR="00B304CC" w:rsidRPr="007E0D72">
          <w:rPr>
            <w:rStyle w:val="af9"/>
            <w:rFonts w:hint="eastAsia"/>
            <w:noProof/>
          </w:rPr>
          <w:t>の保存先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_Toc520352137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3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38" w:history="1">
        <w:r w:rsidR="00B304CC" w:rsidRPr="007E0D72">
          <w:rPr>
            <w:rStyle w:val="af9"/>
            <w:noProof/>
          </w:rPr>
          <w:t>4.2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noProof/>
          </w:rPr>
          <w:t>Jobs</w:t>
        </w:r>
        <w:r w:rsidR="00B304CC" w:rsidRPr="007E0D72">
          <w:rPr>
            <w:rStyle w:val="af9"/>
            <w:rFonts w:hint="eastAsia"/>
            <w:noProof/>
          </w:rPr>
          <w:t>情報の格納先は、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_Toc520352138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3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39" w:history="1">
        <w:r w:rsidR="00B304CC" w:rsidRPr="007E0D72">
          <w:rPr>
            <w:rStyle w:val="af9"/>
            <w:noProof/>
          </w:rPr>
          <w:t>4.3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noProof/>
          </w:rPr>
          <w:t>XM</w:t>
        </w:r>
        <w:r w:rsidR="00B304CC" w:rsidRPr="007E0D72">
          <w:rPr>
            <w:rStyle w:val="af9"/>
            <w:rFonts w:hint="eastAsia"/>
            <w:noProof/>
          </w:rPr>
          <w:t xml:space="preserve">　コンポーネント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_Toc520352139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3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12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u w:val="none"/>
          <w:lang w:eastAsia="ja-JP"/>
        </w:rPr>
      </w:pPr>
      <w:hyperlink w:anchor="_Toc520352140" w:history="1">
        <w:r w:rsidR="00B304CC" w:rsidRPr="007E0D72">
          <w:rPr>
            <w:rStyle w:val="af9"/>
            <w:noProof/>
          </w:rPr>
          <w:t>5.</w:t>
        </w:r>
        <w:r w:rsidR="00B304C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u w:val="none"/>
            <w:lang w:eastAsia="ja-JP"/>
          </w:rPr>
          <w:tab/>
        </w:r>
        <w:r w:rsidR="00B304CC" w:rsidRPr="007E0D72">
          <w:rPr>
            <w:rStyle w:val="af9"/>
            <w:noProof/>
          </w:rPr>
          <w:t>Casssandra</w:t>
        </w:r>
        <w:r w:rsidR="00B304CC" w:rsidRPr="007E0D72">
          <w:rPr>
            <w:rStyle w:val="af9"/>
            <w:rFonts w:hint="eastAsia"/>
            <w:noProof/>
          </w:rPr>
          <w:t>運用ための設定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_Toc520352140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4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41" w:history="1">
        <w:r w:rsidR="00B304CC" w:rsidRPr="007E0D72">
          <w:rPr>
            <w:rStyle w:val="af9"/>
            <w:noProof/>
          </w:rPr>
          <w:t>5.1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noProof/>
          </w:rPr>
          <w:t>Cassandra</w:t>
        </w:r>
        <w:r w:rsidR="00B304CC" w:rsidRPr="007E0D72">
          <w:rPr>
            <w:rStyle w:val="af9"/>
            <w:rFonts w:hint="eastAsia"/>
            <w:noProof/>
          </w:rPr>
          <w:t>をインストール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_Toc520352141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4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42" w:history="1">
        <w:r w:rsidR="00B304CC" w:rsidRPr="007E0D72">
          <w:rPr>
            <w:rStyle w:val="af9"/>
            <w:noProof/>
          </w:rPr>
          <w:t>5.2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noProof/>
          </w:rPr>
          <w:t>Cassandra</w:t>
        </w:r>
        <w:r w:rsidR="00B304CC" w:rsidRPr="007E0D72">
          <w:rPr>
            <w:rStyle w:val="af9"/>
            <w:rFonts w:hint="eastAsia"/>
            <w:noProof/>
          </w:rPr>
          <w:t>に</w:t>
        </w:r>
        <w:r w:rsidR="00B304CC" w:rsidRPr="007E0D72">
          <w:rPr>
            <w:rStyle w:val="af9"/>
            <w:noProof/>
          </w:rPr>
          <w:t>KeySpace</w:t>
        </w:r>
        <w:r w:rsidR="00B304CC" w:rsidRPr="007E0D72">
          <w:rPr>
            <w:rStyle w:val="af9"/>
            <w:rFonts w:hint="eastAsia"/>
            <w:noProof/>
          </w:rPr>
          <w:t>とテーブルを生成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_Toc520352142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4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43" w:history="1">
        <w:r w:rsidR="00B304CC" w:rsidRPr="007E0D72">
          <w:rPr>
            <w:rStyle w:val="af9"/>
            <w:noProof/>
          </w:rPr>
          <w:t>5.3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noProof/>
          </w:rPr>
          <w:t>Megha</w:t>
        </w:r>
        <w:r w:rsidR="00B304CC" w:rsidRPr="007E0D72">
          <w:rPr>
            <w:rStyle w:val="af9"/>
            <w:rFonts w:hint="eastAsia"/>
            <w:noProof/>
          </w:rPr>
          <w:t>の</w:t>
        </w:r>
        <w:r w:rsidR="00B304CC" w:rsidRPr="007E0D72">
          <w:rPr>
            <w:rStyle w:val="af9"/>
            <w:noProof/>
          </w:rPr>
          <w:t>DB(Oracle</w:t>
        </w:r>
        <w:r w:rsidR="00B304CC" w:rsidRPr="007E0D72">
          <w:rPr>
            <w:rStyle w:val="af9"/>
            <w:rFonts w:hint="eastAsia"/>
            <w:noProof/>
          </w:rPr>
          <w:t>か、</w:t>
        </w:r>
        <w:r w:rsidR="00B304CC" w:rsidRPr="007E0D72">
          <w:rPr>
            <w:rStyle w:val="af9"/>
            <w:noProof/>
          </w:rPr>
          <w:t>Postgres)</w:t>
        </w:r>
        <w:r w:rsidR="00B304CC" w:rsidRPr="007E0D72">
          <w:rPr>
            <w:rStyle w:val="af9"/>
            <w:rFonts w:hint="eastAsia"/>
            <w:noProof/>
          </w:rPr>
          <w:t>の設定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_Toc520352143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4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44" w:history="1">
        <w:r w:rsidR="00B304CC" w:rsidRPr="007E0D72">
          <w:rPr>
            <w:rStyle w:val="af9"/>
            <w:noProof/>
          </w:rPr>
          <w:t>5.4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noProof/>
          </w:rPr>
          <w:t>BIO_SERVER_INFO</w:t>
        </w:r>
        <w:r w:rsidR="00B304CC" w:rsidRPr="007E0D72">
          <w:rPr>
            <w:rStyle w:val="af9"/>
            <w:rFonts w:hint="eastAsia"/>
            <w:noProof/>
          </w:rPr>
          <w:t>に</w:t>
        </w:r>
        <w:r w:rsidR="00B304CC" w:rsidRPr="007E0D72">
          <w:rPr>
            <w:rStyle w:val="af9"/>
            <w:noProof/>
          </w:rPr>
          <w:t>CDB</w:t>
        </w:r>
        <w:r w:rsidR="00B304CC" w:rsidRPr="007E0D72">
          <w:rPr>
            <w:rStyle w:val="af9"/>
            <w:rFonts w:hint="eastAsia"/>
            <w:noProof/>
          </w:rPr>
          <w:t>を登録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_Toc520352144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4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45" w:history="1">
        <w:r w:rsidR="00B304CC" w:rsidRPr="007E0D72">
          <w:rPr>
            <w:rStyle w:val="af9"/>
            <w:noProof/>
          </w:rPr>
          <w:t>5.5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noProof/>
          </w:rPr>
          <w:t>Job</w:t>
        </w:r>
        <w:r w:rsidR="00B304CC" w:rsidRPr="007E0D72">
          <w:rPr>
            <w:rStyle w:val="af9"/>
            <w:rFonts w:hint="eastAsia"/>
            <w:noProof/>
          </w:rPr>
          <w:t>を実行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_Toc520352145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5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46" w:history="1">
        <w:r w:rsidR="00B304CC" w:rsidRPr="007E0D72">
          <w:rPr>
            <w:rStyle w:val="af9"/>
            <w:noProof/>
          </w:rPr>
          <w:t>5.6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rFonts w:hint="eastAsia"/>
            <w:noProof/>
          </w:rPr>
          <w:t>データを</w:t>
        </w:r>
        <w:r w:rsidR="00B304CC" w:rsidRPr="007E0D72">
          <w:rPr>
            <w:rStyle w:val="af9"/>
            <w:noProof/>
          </w:rPr>
          <w:t>Casssandra</w:t>
        </w:r>
        <w:r w:rsidR="00B304CC" w:rsidRPr="007E0D72">
          <w:rPr>
            <w:rStyle w:val="af9"/>
            <w:rFonts w:hint="eastAsia"/>
            <w:noProof/>
          </w:rPr>
          <w:t>に登録されるのを確認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_Toc520352146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5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47" w:history="1">
        <w:r w:rsidR="00B304CC" w:rsidRPr="007E0D72">
          <w:rPr>
            <w:rStyle w:val="af9"/>
            <w:noProof/>
          </w:rPr>
          <w:t>5.7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noProof/>
          </w:rPr>
          <w:t>CassandraNode</w:t>
        </w:r>
        <w:r w:rsidR="00B304CC" w:rsidRPr="007E0D72">
          <w:rPr>
            <w:rStyle w:val="af9"/>
            <w:rFonts w:hint="eastAsia"/>
            <w:noProof/>
          </w:rPr>
          <w:t>管理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_Toc520352147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5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214BBD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48" w:history="1">
        <w:r w:rsidR="00B304CC" w:rsidRPr="007E0D72">
          <w:rPr>
            <w:rStyle w:val="af9"/>
            <w:noProof/>
          </w:rPr>
          <w:t>5.8</w:t>
        </w:r>
        <w:r w:rsidR="00B304C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="00B304CC" w:rsidRPr="007E0D72">
          <w:rPr>
            <w:rStyle w:val="af9"/>
            <w:noProof/>
          </w:rPr>
          <w:t>Cassandra</w:t>
        </w:r>
        <w:r w:rsidR="00B304CC" w:rsidRPr="007E0D72">
          <w:rPr>
            <w:rStyle w:val="af9"/>
            <w:rFonts w:hint="eastAsia"/>
            <w:noProof/>
          </w:rPr>
          <w:t>キーポイント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_Toc520352148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5</w:t>
        </w:r>
        <w:r w:rsidR="00B304CC">
          <w:rPr>
            <w:noProof/>
            <w:webHidden/>
          </w:rPr>
          <w:fldChar w:fldCharType="end"/>
        </w:r>
      </w:hyperlink>
    </w:p>
    <w:p w:rsidR="00704998" w:rsidRPr="00076531" w:rsidRDefault="00BD46B8" w:rsidP="006D082F">
      <w:pPr>
        <w:rPr>
          <w:rFonts w:ascii="Arial Unicode MS" w:eastAsia="Arial Unicode MS" w:hAnsi="Arial Unicode MS" w:cs="Arial Unicode MS"/>
          <w:szCs w:val="22"/>
          <w:lang w:eastAsia="ja-JP"/>
        </w:rPr>
      </w:pPr>
      <w:r w:rsidRPr="00076531">
        <w:rPr>
          <w:rFonts w:ascii="Arial Unicode MS" w:eastAsia="Arial Unicode MS" w:hAnsi="Arial Unicode MS" w:cs="Arial Unicode MS"/>
          <w:b/>
          <w:bCs/>
          <w:caps/>
          <w:szCs w:val="22"/>
          <w:u w:val="single"/>
          <w:lang w:eastAsia="ja-JP"/>
        </w:rPr>
        <w:fldChar w:fldCharType="end"/>
      </w:r>
    </w:p>
    <w:p w:rsidR="009311F9" w:rsidRPr="00076531" w:rsidRDefault="009311F9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704998" w:rsidRPr="00076531" w:rsidRDefault="00704998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4971E8" w:rsidRPr="00076531" w:rsidRDefault="004971E8">
      <w:pPr>
        <w:rPr>
          <w:rFonts w:ascii="Arial Unicode MS" w:eastAsia="Arial Unicode MS" w:hAnsi="Arial Unicode MS" w:cs="Arial Unicode MS"/>
          <w:szCs w:val="22"/>
          <w:lang w:eastAsia="ja-JP"/>
        </w:rPr>
      </w:pPr>
      <w:r w:rsidRPr="00076531">
        <w:rPr>
          <w:rFonts w:ascii="Arial Unicode MS" w:eastAsia="Arial Unicode MS" w:hAnsi="Arial Unicode MS" w:cs="Arial Unicode MS"/>
          <w:szCs w:val="22"/>
          <w:lang w:eastAsia="ja-JP"/>
        </w:rPr>
        <w:br w:type="page"/>
      </w:r>
    </w:p>
    <w:p w:rsidR="00704998" w:rsidRPr="00076531" w:rsidRDefault="00FF1FC3" w:rsidP="00647A67">
      <w:pPr>
        <w:spacing w:line="360" w:lineRule="auto"/>
        <w:ind w:leftChars="327" w:left="719"/>
        <w:rPr>
          <w:rFonts w:ascii="Arial Unicode MS" w:eastAsia="Arial Unicode MS" w:hAnsi="Arial Unicode MS" w:cs="Arial Unicode MS"/>
          <w:szCs w:val="22"/>
        </w:rPr>
      </w:pPr>
      <w:r w:rsidRPr="00076531">
        <w:rPr>
          <w:rFonts w:ascii="Arial Unicode MS" w:eastAsia="Arial Unicode MS" w:hAnsi="Arial Unicode MS" w:cs="Arial Unicode MS"/>
          <w:szCs w:val="22"/>
          <w:lang w:eastAsia="ja-JP"/>
        </w:rPr>
        <w:lastRenderedPageBreak/>
        <w:t>Intentionally left blank</w:t>
      </w:r>
    </w:p>
    <w:p w:rsidR="00704998" w:rsidRPr="00076531" w:rsidRDefault="00A32B53">
      <w:pPr>
        <w:rPr>
          <w:rFonts w:ascii="Arial Unicode MS" w:eastAsia="Arial Unicode MS" w:hAnsi="Arial Unicode MS" w:cs="Arial Unicode MS"/>
          <w:szCs w:val="22"/>
          <w:lang w:eastAsia="ja-JP"/>
        </w:rPr>
      </w:pPr>
      <w:r>
        <w:rPr>
          <w:rFonts w:ascii="Arial Unicode MS" w:eastAsia="Arial Unicode MS" w:hAnsi="Arial Unicode MS" w:cs="Arial Unicode MS"/>
          <w:noProof/>
          <w:kern w:val="2"/>
          <w:szCs w:val="22"/>
          <w:lang w:eastAsia="ja-JP"/>
        </w:rPr>
        <mc:AlternateContent>
          <mc:Choice Requires="wps">
            <w:drawing>
              <wp:inline distT="0" distB="0" distL="0" distR="0" wp14:anchorId="0CF5C897" wp14:editId="4C1CF404">
                <wp:extent cx="5514975" cy="3743325"/>
                <wp:effectExtent l="5080" t="8255" r="13970" b="10795"/>
                <wp:docPr id="26" name="Rectangl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4975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u w:val="single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u w:val="single"/>
                                <w:lang w:eastAsia="ja-JP"/>
                              </w:rPr>
                              <w:t>機能設計仕様書について</w:t>
                            </w: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>機能設計仕様書には、基本設計仕様書で明らかになった機能要件、非機能要件をどのように実装するかを明確にします。機能要件や非機能要件を実現するための機能を定義し、それらの外部仕様を明らかにすることで、利用者から見える範囲のソフトウェアの仕様を整理します。整理する外部仕様としては以下のようなものがあります。</w:t>
                            </w: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>-</w:t>
                            </w: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ab/>
                              <w:t>処理内容</w:t>
                            </w: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>-</w:t>
                            </w: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ab/>
                              <w:t>画面レイアウト</w:t>
                            </w: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>-</w:t>
                            </w: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ab/>
                              <w:t>画面遷移</w:t>
                            </w: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>-</w:t>
                            </w: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ab/>
                              <w:t>コマンドI/F</w:t>
                            </w: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>-</w:t>
                            </w: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ab/>
                              <w:t>設定ファイル</w:t>
                            </w: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>-</w:t>
                            </w: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ab/>
                              <w:t>ログメッセージ</w:t>
                            </w: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>また、外部に公開するインターフェースがある場合はそれらを明確にします。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F5C897" id="Rectangle 500" o:spid="_x0000_s1028" style="width:434.25pt;height:2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" strokecolor="blue">
                <v:stroke dashstyle="dash"/>
                <v:textbox inset="5.85pt,.7pt,5.85pt,.7pt">
                  <w:txbxContent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u w:val="single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u w:val="single"/>
                          <w:lang w:eastAsia="ja-JP"/>
                        </w:rPr>
                        <w:t>機能設計仕様書について</w:t>
                      </w: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>機能設計仕様書には、基本設計仕様書で明らかになった機能要件、非機能要件をどのように実装するかを明確にします。機能要件や非機能要件を実現するための機能を定義し、それらの外部仕様を明らかにすることで、利用者から見える範囲のソフトウェアの仕様を整理します。整理する外部仕様としては以下のようなものがあります。</w:t>
                      </w: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>-</w:t>
                      </w: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ab/>
                        <w:t>処理内容</w:t>
                      </w: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>-</w:t>
                      </w: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ab/>
                        <w:t>画面レイアウト</w:t>
                      </w: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>-</w:t>
                      </w: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ab/>
                        <w:t>画面遷移</w:t>
                      </w: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>-</w:t>
                      </w: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ab/>
                        <w:t>コマンドI/F</w:t>
                      </w: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>-</w:t>
                      </w: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ab/>
                        <w:t>設定ファイル</w:t>
                      </w: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>-</w:t>
                      </w: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ab/>
                        <w:t>ログメッセージ</w:t>
                      </w: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>また、外部に公開するインターフェースがある場合はそれらを明確にします。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04998" w:rsidRPr="00076531" w:rsidRDefault="00704998">
      <w:pPr>
        <w:rPr>
          <w:rFonts w:ascii="Arial Unicode MS" w:eastAsia="Arial Unicode MS" w:hAnsi="Arial Unicode MS" w:cs="Arial Unicode MS"/>
          <w:szCs w:val="22"/>
          <w:lang w:eastAsia="ja-JP"/>
        </w:rPr>
        <w:sectPr w:rsidR="00704998" w:rsidRPr="00076531" w:rsidSect="00C84FE7">
          <w:headerReference w:type="default" r:id="rId12"/>
          <w:footerReference w:type="default" r:id="rId13"/>
          <w:pgSz w:w="11907" w:h="16840" w:code="9"/>
          <w:pgMar w:top="1418" w:right="1134" w:bottom="1134" w:left="1418" w:header="709" w:footer="709" w:gutter="0"/>
          <w:pgNumType w:fmt="lowerRoman" w:start="1"/>
          <w:cols w:space="708"/>
          <w:docGrid w:linePitch="360"/>
        </w:sectPr>
      </w:pPr>
    </w:p>
    <w:p w:rsidR="001834C8" w:rsidRPr="00076531" w:rsidRDefault="00A32B53" w:rsidP="00083D88">
      <w:pPr>
        <w:pStyle w:val="A-HeadNum1"/>
        <w:ind w:left="709" w:hanging="709"/>
      </w:pPr>
      <w:bookmarkStart w:id="1" w:name="Section1"/>
      <w:bookmarkStart w:id="2" w:name="_Toc296093278"/>
      <w:bookmarkStart w:id="3" w:name="_Toc520352126"/>
      <w:r>
        <w:lastRenderedPageBreak/>
        <mc:AlternateContent>
          <mc:Choice Requires="wps">
            <w:drawing>
              <wp:anchor distT="0" distB="0" distL="114300" distR="114300" simplePos="0" relativeHeight="251360256" behindDoc="0" locked="0" layoutInCell="1" allowOverlap="1" wp14:anchorId="16F3EC55" wp14:editId="26BE496E">
                <wp:simplePos x="0" y="0"/>
                <wp:positionH relativeFrom="column">
                  <wp:posOffset>3752850</wp:posOffset>
                </wp:positionH>
                <wp:positionV relativeFrom="paragraph">
                  <wp:posOffset>-431800</wp:posOffset>
                </wp:positionV>
                <wp:extent cx="2623820" cy="363855"/>
                <wp:effectExtent l="19050" t="19050" r="43180" b="55245"/>
                <wp:wrapNone/>
                <wp:docPr id="10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820" cy="36385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6170B" w:rsidRPr="006A1927" w:rsidRDefault="0016170B" w:rsidP="00AD4641">
                            <w:pPr>
                              <w:jc w:val="right"/>
                              <w:rPr>
                                <w:rFonts w:ascii="Bodoni MT Black" w:hAnsi="Bodoni MT Black"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6A1927">
                              <w:rPr>
                                <w:rFonts w:ascii="Bodoni MT Black" w:hAnsi="Bodoni MT Black"/>
                                <w:sz w:val="40"/>
                                <w:szCs w:val="40"/>
                                <w:lang w:eastAsia="ja-JP"/>
                              </w:rPr>
                              <w:t xml:space="preserve">Section </w:t>
                            </w:r>
                            <w:r w:rsidRPr="006A1927">
                              <w:rPr>
                                <w:rFonts w:ascii="Bodoni MT Black" w:hAnsi="Bodoni MT Black" w:hint="eastAsia"/>
                                <w:sz w:val="40"/>
                                <w:szCs w:val="40"/>
                                <w:lang w:eastAsia="ja-JP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8100" tIns="0" rIns="381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3EC55" id="Text Box 78" o:spid="_x0000_s1029" type="#_x0000_t202" style="position:absolute;left:0;text-align:left;margin-left:295.5pt;margin-top:-34pt;width:206.6pt;height:28.65pt;z-index: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" fillcolor="black [3200]" strokecolor="black [3213]" strokeweight="3pt">
                <v:shadow on="t" color="#7f7f7f [1601]" opacity=".5" offset="1pt"/>
                <v:textbox inset="3pt,0,3pt,0">
                  <w:txbxContent>
                    <w:p w:rsidR="0016170B" w:rsidRPr="006A1927" w:rsidRDefault="0016170B" w:rsidP="00AD4641">
                      <w:pPr>
                        <w:jc w:val="right"/>
                        <w:rPr>
                          <w:rFonts w:ascii="Bodoni MT Black" w:hAnsi="Bodoni MT Black"/>
                          <w:sz w:val="40"/>
                          <w:szCs w:val="40"/>
                          <w:lang w:eastAsia="ja-JP"/>
                        </w:rPr>
                      </w:pPr>
                      <w:r w:rsidRPr="006A1927">
                        <w:rPr>
                          <w:rFonts w:ascii="Bodoni MT Black" w:hAnsi="Bodoni MT Black"/>
                          <w:sz w:val="40"/>
                          <w:szCs w:val="40"/>
                          <w:lang w:eastAsia="ja-JP"/>
                        </w:rPr>
                        <w:t xml:space="preserve">Section </w:t>
                      </w:r>
                      <w:r w:rsidRPr="006A1927">
                        <w:rPr>
                          <w:rFonts w:ascii="Bodoni MT Black" w:hAnsi="Bodoni MT Black" w:hint="eastAsia"/>
                          <w:sz w:val="40"/>
                          <w:szCs w:val="40"/>
                          <w:lang w:eastAsia="ja-JP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r w:rsidR="00285FD6" w:rsidRPr="00076531">
        <w:rPr>
          <w:rFonts w:hint="eastAsia"/>
        </w:rPr>
        <w:t>はじめに</w:t>
      </w:r>
      <w:bookmarkEnd w:id="3"/>
    </w:p>
    <w:p w:rsidR="00FA1CDD" w:rsidRDefault="00583213" w:rsidP="00B755AE">
      <w:pPr>
        <w:rPr>
          <w:lang w:eastAsia="ja-JP"/>
        </w:rPr>
      </w:pPr>
      <w:r w:rsidRPr="00076531">
        <w:rPr>
          <w:rFonts w:hint="eastAsia"/>
          <w:lang w:eastAsia="ja-JP"/>
        </w:rPr>
        <w:t>本書は</w:t>
      </w:r>
      <w:r w:rsidR="00A27647">
        <w:rPr>
          <w:rFonts w:hint="eastAsia"/>
          <w:lang w:eastAsia="ja-JP"/>
        </w:rPr>
        <w:t>XM Megha</w:t>
      </w:r>
      <w:r w:rsidR="00734EA7">
        <w:rPr>
          <w:rFonts w:hint="eastAsia"/>
          <w:lang w:eastAsia="ja-JP"/>
        </w:rPr>
        <w:t>ライセンス認証に使用されるツール</w:t>
      </w:r>
      <w:r w:rsidR="00734EA7">
        <w:rPr>
          <w:rFonts w:hint="eastAsia"/>
          <w:lang w:eastAsia="ja-JP"/>
        </w:rPr>
        <w:t>(</w:t>
      </w:r>
      <w:r w:rsidR="00734EA7">
        <w:rPr>
          <w:lang w:eastAsia="ja-JP"/>
        </w:rPr>
        <w:t>Lmx-Agent</w:t>
      </w:r>
      <w:r w:rsidR="00734EA7">
        <w:rPr>
          <w:rFonts w:hint="eastAsia"/>
          <w:lang w:eastAsia="ja-JP"/>
        </w:rPr>
        <w:t>)</w:t>
      </w:r>
      <w:r w:rsidR="00734EA7">
        <w:rPr>
          <w:rFonts w:hint="eastAsia"/>
          <w:lang w:eastAsia="ja-JP"/>
        </w:rPr>
        <w:t>の機能</w:t>
      </w:r>
      <w:r w:rsidR="00CB64DD">
        <w:rPr>
          <w:rFonts w:hint="eastAsia"/>
          <w:lang w:eastAsia="ja-JP"/>
        </w:rPr>
        <w:t>について、説明するものである。</w:t>
      </w:r>
    </w:p>
    <w:p w:rsidR="00CB64DD" w:rsidRPr="00076531" w:rsidRDefault="00CB64DD" w:rsidP="00B755AE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FA1CDD" w:rsidRPr="001F3D70" w:rsidRDefault="00FA1CDD" w:rsidP="00FA1CDD">
      <w:pPr>
        <w:ind w:firstLine="420"/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FA1CDD" w:rsidRPr="00076531" w:rsidRDefault="00FA1CDD" w:rsidP="00734EA7">
      <w:pPr>
        <w:pStyle w:val="A-HeadNum2"/>
      </w:pPr>
      <w:bookmarkStart w:id="4" w:name="_Toc192668455"/>
      <w:bookmarkStart w:id="5" w:name="_Toc296347155"/>
      <w:bookmarkStart w:id="6" w:name="_Toc520352127"/>
      <w:r w:rsidRPr="00076531">
        <w:rPr>
          <w:rFonts w:hint="eastAsia"/>
        </w:rPr>
        <w:t>入力文書</w:t>
      </w:r>
      <w:bookmarkEnd w:id="4"/>
      <w:bookmarkEnd w:id="5"/>
      <w:bookmarkEnd w:id="6"/>
    </w:p>
    <w:p w:rsidR="00805354" w:rsidRPr="00076531" w:rsidRDefault="00AC2698" w:rsidP="00734EA7">
      <w:pPr>
        <w:pStyle w:val="A-HeadNum2"/>
      </w:pPr>
      <w:bookmarkStart w:id="7" w:name="_Toc520352128"/>
      <w:r w:rsidRPr="00076531">
        <w:rPr>
          <w:rFonts w:hint="eastAsia"/>
        </w:rPr>
        <w:t>関連文書</w:t>
      </w:r>
      <w:bookmarkEnd w:id="7"/>
    </w:p>
    <w:p w:rsidR="00805354" w:rsidRPr="00076531" w:rsidRDefault="00FA1CDD" w:rsidP="00734EA7">
      <w:pPr>
        <w:pStyle w:val="A-HeadNum2"/>
      </w:pPr>
      <w:bookmarkStart w:id="8" w:name="_Toc520352129"/>
      <w:r w:rsidRPr="00076531">
        <w:rPr>
          <w:rFonts w:hint="eastAsia"/>
        </w:rPr>
        <w:t>制約事項</w:t>
      </w:r>
      <w:bookmarkEnd w:id="8"/>
    </w:p>
    <w:p w:rsidR="00E526CC" w:rsidRDefault="00E526CC" w:rsidP="00E526CC">
      <w:pPr>
        <w:ind w:left="864"/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7A5661" w:rsidRPr="00076531" w:rsidRDefault="007A5661" w:rsidP="00B12660">
      <w:pPr>
        <w:ind w:left="864"/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F6715B" w:rsidRPr="00076531" w:rsidRDefault="00F6715B" w:rsidP="00CD7948">
      <w:pPr>
        <w:ind w:left="720"/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467EBB" w:rsidRPr="00076531" w:rsidRDefault="00467EBB" w:rsidP="00467EBB">
      <w:pPr>
        <w:rPr>
          <w:rFonts w:ascii="Arial Unicode MS" w:eastAsia="Arial Unicode MS" w:hAnsi="Arial Unicode MS" w:cs="Arial Unicode MS"/>
          <w:szCs w:val="22"/>
          <w:lang w:eastAsia="ja-JP"/>
        </w:rPr>
        <w:sectPr w:rsidR="00467EBB" w:rsidRPr="00076531" w:rsidSect="00C84FE7">
          <w:headerReference w:type="default" r:id="rId14"/>
          <w:footerReference w:type="default" r:id="rId15"/>
          <w:pgSz w:w="11907" w:h="16840" w:code="9"/>
          <w:pgMar w:top="1418" w:right="1134" w:bottom="1134" w:left="1418" w:header="709" w:footer="709" w:gutter="0"/>
          <w:pgNumType w:start="1"/>
          <w:cols w:space="708"/>
          <w:docGrid w:linePitch="360"/>
        </w:sectPr>
      </w:pPr>
    </w:p>
    <w:p w:rsidR="009E76E8" w:rsidRDefault="00734EA7" w:rsidP="0054193D">
      <w:pPr>
        <w:pStyle w:val="A-HeadNum1"/>
        <w:ind w:left="709" w:hanging="709"/>
      </w:pPr>
      <w:bookmarkStart w:id="9" w:name="_Toc520352130"/>
      <w:r>
        <w:rPr>
          <w:rFonts w:hint="eastAsia"/>
        </w:rPr>
        <w:lastRenderedPageBreak/>
        <w:t>LmxAgent</w:t>
      </w:r>
      <w:r w:rsidR="00A32B53"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0932952" wp14:editId="68A50F85">
                <wp:simplePos x="0" y="0"/>
                <wp:positionH relativeFrom="column">
                  <wp:posOffset>3762375</wp:posOffset>
                </wp:positionH>
                <wp:positionV relativeFrom="paragraph">
                  <wp:posOffset>-429895</wp:posOffset>
                </wp:positionV>
                <wp:extent cx="2623820" cy="363855"/>
                <wp:effectExtent l="19050" t="19050" r="43180" b="55245"/>
                <wp:wrapNone/>
                <wp:docPr id="2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820" cy="36385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6170B" w:rsidRPr="006A1927" w:rsidRDefault="0016170B" w:rsidP="00AD4641">
                            <w:pPr>
                              <w:jc w:val="right"/>
                              <w:rPr>
                                <w:rFonts w:ascii="Bodoni MT Black" w:hAnsi="Bodoni MT Black"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6A1927">
                              <w:rPr>
                                <w:rFonts w:ascii="Bodoni MT Black" w:hAnsi="Bodoni MT Black"/>
                                <w:sz w:val="40"/>
                                <w:szCs w:val="40"/>
                                <w:lang w:eastAsia="ja-JP"/>
                              </w:rPr>
                              <w:t xml:space="preserve">Section </w:t>
                            </w:r>
                            <w:r>
                              <w:rPr>
                                <w:rFonts w:ascii="Bodoni MT Black" w:hAnsi="Bodoni MT Black" w:hint="eastAsia"/>
                                <w:sz w:val="40"/>
                                <w:szCs w:val="40"/>
                                <w:lang w:eastAsia="ja-JP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8100" tIns="0" rIns="381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32952" id="Text Box 79" o:spid="_x0000_s1030" type="#_x0000_t202" style="position:absolute;left:0;text-align:left;margin-left:296.25pt;margin-top:-33.85pt;width:206.6pt;height:28.6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" fillcolor="black [3200]" strokecolor="black [3213]" strokeweight="3pt">
                <v:shadow on="t" color="#7f7f7f [1601]" opacity=".5" offset="1pt"/>
                <v:textbox inset="3pt,0,3pt,0">
                  <w:txbxContent>
                    <w:p w:rsidR="0016170B" w:rsidRPr="006A1927" w:rsidRDefault="0016170B" w:rsidP="00AD4641">
                      <w:pPr>
                        <w:jc w:val="right"/>
                        <w:rPr>
                          <w:rFonts w:ascii="Bodoni MT Black" w:hAnsi="Bodoni MT Black"/>
                          <w:sz w:val="40"/>
                          <w:szCs w:val="40"/>
                          <w:lang w:eastAsia="ja-JP"/>
                        </w:rPr>
                      </w:pPr>
                      <w:r w:rsidRPr="006A1927">
                        <w:rPr>
                          <w:rFonts w:ascii="Bodoni MT Black" w:hAnsi="Bodoni MT Black"/>
                          <w:sz w:val="40"/>
                          <w:szCs w:val="40"/>
                          <w:lang w:eastAsia="ja-JP"/>
                        </w:rPr>
                        <w:t xml:space="preserve">Section </w:t>
                      </w:r>
                      <w:r>
                        <w:rPr>
                          <w:rFonts w:ascii="Bodoni MT Black" w:hAnsi="Bodoni MT Black" w:hint="eastAsia"/>
                          <w:sz w:val="40"/>
                          <w:szCs w:val="40"/>
                          <w:lang w:eastAsia="ja-JP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45D33">
        <w:rPr>
          <w:rFonts w:hint="eastAsia"/>
        </w:rPr>
        <w:t>概要</w:t>
      </w:r>
      <w:bookmarkStart w:id="10" w:name="_GoBack"/>
      <w:bookmarkEnd w:id="9"/>
      <w:bookmarkEnd w:id="10"/>
    </w:p>
    <w:p w:rsidR="00F05B52" w:rsidRDefault="00CB64DD" w:rsidP="00FC6F68">
      <w:pPr>
        <w:rPr>
          <w:rStyle w:val="st1"/>
          <w:rFonts w:ascii="Arial" w:hAnsi="Arial" w:cs="Arial"/>
          <w:color w:val="545454"/>
          <w:lang w:eastAsia="ja-JP"/>
        </w:rPr>
      </w:pPr>
      <w:r>
        <w:rPr>
          <w:lang w:eastAsia="ja-JP"/>
        </w:rPr>
        <w:t>ビックﾃﾞｰﾀを扱う</w:t>
      </w:r>
      <w:r>
        <w:rPr>
          <w:rFonts w:hint="eastAsia"/>
          <w:lang w:eastAsia="ja-JP"/>
        </w:rPr>
        <w:t>分散型</w:t>
      </w:r>
      <w:r>
        <w:rPr>
          <w:lang w:eastAsia="ja-JP"/>
        </w:rPr>
        <w:t>NoSql</w:t>
      </w:r>
      <w:r>
        <w:rPr>
          <w:lang w:eastAsia="ja-JP"/>
        </w:rPr>
        <w:t>製品</w:t>
      </w:r>
      <w:r>
        <w:rPr>
          <w:rFonts w:hint="eastAsia"/>
          <w:lang w:eastAsia="ja-JP"/>
        </w:rPr>
        <w:t>である。データは「</w:t>
      </w:r>
      <w:r>
        <w:rPr>
          <w:rStyle w:val="st1"/>
          <w:rFonts w:ascii="Arial" w:hAnsi="Arial" w:cs="Arial"/>
          <w:color w:val="545454"/>
          <w:lang w:eastAsia="ja-JP"/>
        </w:rPr>
        <w:t>Key-Value</w:t>
      </w:r>
      <w:r>
        <w:rPr>
          <w:rStyle w:val="st1"/>
          <w:rFonts w:ascii="Arial" w:hAnsi="Arial" w:cs="Arial" w:hint="eastAsia"/>
          <w:color w:val="545454"/>
          <w:lang w:eastAsia="ja-JP"/>
        </w:rPr>
        <w:t>」という形で保存。</w:t>
      </w:r>
    </w:p>
    <w:p w:rsidR="0054193D" w:rsidRDefault="00CB64DD" w:rsidP="00FC6F68">
      <w:pPr>
        <w:rPr>
          <w:rStyle w:val="st1"/>
          <w:rFonts w:ascii="SimSun" w:eastAsiaTheme="minorEastAsia" w:hAnsi="SimSun" w:cs="Arial"/>
          <w:color w:val="545454"/>
          <w:lang w:eastAsia="ja-JP"/>
        </w:rPr>
      </w:pPr>
      <w:r>
        <w:rPr>
          <w:rStyle w:val="st1"/>
          <w:rFonts w:ascii="Arial" w:hAnsi="Arial" w:cs="Arial" w:hint="eastAsia"/>
          <w:color w:val="545454"/>
          <w:lang w:eastAsia="ja-JP"/>
        </w:rPr>
        <w:t>各ノードは同じ機能を持つ、マスターノードという概念がなし。</w:t>
      </w:r>
      <w:r w:rsidR="0054193D">
        <w:rPr>
          <w:rStyle w:val="st1"/>
          <w:rFonts w:ascii="SimSun" w:eastAsiaTheme="minorEastAsia" w:hAnsi="SimSun" w:cs="Arial" w:hint="eastAsia"/>
          <w:color w:val="545454"/>
          <w:lang w:eastAsia="ja-JP"/>
        </w:rPr>
        <w:t>詳細は以下の</w:t>
      </w:r>
      <w:r w:rsidR="0054193D">
        <w:rPr>
          <w:rStyle w:val="st1"/>
          <w:rFonts w:ascii="SimSun" w:eastAsiaTheme="minorEastAsia" w:hAnsi="SimSun" w:cs="Arial" w:hint="eastAsia"/>
          <w:color w:val="545454"/>
          <w:lang w:eastAsia="ja-JP"/>
        </w:rPr>
        <w:t>Wiki</w:t>
      </w:r>
      <w:r w:rsidR="0054193D">
        <w:rPr>
          <w:rStyle w:val="st1"/>
          <w:rFonts w:ascii="SimSun" w:eastAsiaTheme="minorEastAsia" w:hAnsi="SimSun" w:cs="Arial" w:hint="eastAsia"/>
          <w:color w:val="545454"/>
          <w:lang w:eastAsia="ja-JP"/>
        </w:rPr>
        <w:t>に纏めおります：</w:t>
      </w:r>
    </w:p>
    <w:p w:rsidR="0054193D" w:rsidRDefault="00214BBD" w:rsidP="0054193D">
      <w:pPr>
        <w:ind w:firstLineChars="200" w:firstLine="440"/>
        <w:rPr>
          <w:rStyle w:val="af9"/>
          <w:rFonts w:eastAsiaTheme="minorEastAsia"/>
          <w:lang w:eastAsia="ja-JP"/>
        </w:rPr>
      </w:pPr>
      <w:hyperlink r:id="rId16" w:history="1">
        <w:r w:rsidR="0054193D" w:rsidRPr="00142DA1">
          <w:rPr>
            <w:rStyle w:val="af9"/>
            <w:rFonts w:eastAsiaTheme="minorEastAsia"/>
            <w:lang w:eastAsia="ja-JP"/>
          </w:rPr>
          <w:t>http://dev01a/pukiwiki/?Apache%20Cassandra</w:t>
        </w:r>
      </w:hyperlink>
    </w:p>
    <w:p w:rsidR="00F05B52" w:rsidRDefault="00F05B52" w:rsidP="0054193D">
      <w:pPr>
        <w:ind w:firstLineChars="200" w:firstLine="440"/>
        <w:rPr>
          <w:rStyle w:val="af9"/>
          <w:rFonts w:eastAsiaTheme="minorEastAsia"/>
          <w:lang w:eastAsia="ja-JP"/>
        </w:rPr>
      </w:pPr>
    </w:p>
    <w:p w:rsidR="00F05B52" w:rsidRDefault="00F05B52" w:rsidP="00734EA7">
      <w:pPr>
        <w:pStyle w:val="A-HeadNum2"/>
      </w:pPr>
      <w:bookmarkStart w:id="11" w:name="_Toc520352131"/>
      <w:r w:rsidRPr="00F05B52">
        <w:rPr>
          <w:rFonts w:hint="eastAsia"/>
        </w:rPr>
        <w:t>特徴</w:t>
      </w:r>
      <w:bookmarkEnd w:id="11"/>
    </w:p>
    <w:p w:rsidR="00F05B52" w:rsidRDefault="00F05B52" w:rsidP="000537D8">
      <w:pPr>
        <w:numPr>
          <w:ilvl w:val="0"/>
          <w:numId w:val="72"/>
        </w:numPr>
      </w:pPr>
      <w:r>
        <w:rPr>
          <w:lang w:eastAsia="ja-JP"/>
        </w:rPr>
        <w:t>RelationDB</w:t>
      </w:r>
      <w:r>
        <w:rPr>
          <w:rFonts w:hint="eastAsia"/>
          <w:lang w:eastAsia="ja-JP"/>
        </w:rPr>
        <w:t>ではないですが、</w:t>
      </w:r>
      <w:r>
        <w:rPr>
          <w:lang w:eastAsia="ja-JP"/>
        </w:rPr>
        <w:t>RelationDB</w:t>
      </w:r>
      <w:r>
        <w:rPr>
          <w:rFonts w:hint="eastAsia"/>
          <w:lang w:eastAsia="ja-JP"/>
        </w:rPr>
        <w:t>と似ている。</w:t>
      </w:r>
    </w:p>
    <w:p w:rsidR="003E6797" w:rsidRDefault="003E6797" w:rsidP="000537D8">
      <w:pPr>
        <w:numPr>
          <w:ilvl w:val="0"/>
          <w:numId w:val="72"/>
        </w:numPr>
        <w:rPr>
          <w:lang w:eastAsia="ja-JP"/>
        </w:rPr>
      </w:pPr>
      <w:r>
        <w:rPr>
          <w:lang w:eastAsia="ja-JP"/>
        </w:rPr>
        <w:t>普通のデータだけではなく、</w:t>
      </w:r>
      <w:r>
        <w:rPr>
          <w:lang w:eastAsia="ja-JP"/>
        </w:rPr>
        <w:t>Map</w:t>
      </w:r>
      <w:r>
        <w:rPr>
          <w:lang w:eastAsia="ja-JP"/>
        </w:rPr>
        <w:t>、</w:t>
      </w:r>
      <w:r>
        <w:rPr>
          <w:lang w:eastAsia="ja-JP"/>
        </w:rPr>
        <w:t>List</w:t>
      </w:r>
      <w:r>
        <w:rPr>
          <w:lang w:eastAsia="ja-JP"/>
        </w:rPr>
        <w:t>の挿入もできる。</w:t>
      </w:r>
    </w:p>
    <w:p w:rsidR="003E6797" w:rsidRDefault="003E6797" w:rsidP="000537D8">
      <w:pPr>
        <w:numPr>
          <w:ilvl w:val="0"/>
          <w:numId w:val="72"/>
        </w:numPr>
        <w:rPr>
          <w:lang w:eastAsia="ja-JP"/>
        </w:rPr>
      </w:pPr>
      <w:r>
        <w:rPr>
          <w:lang w:eastAsia="ja-JP"/>
        </w:rPr>
        <w:t>クラスター</w:t>
      </w:r>
      <w:r>
        <w:rPr>
          <w:lang w:eastAsia="ja-JP"/>
        </w:rPr>
        <w:t>(</w:t>
      </w:r>
      <w:r>
        <w:rPr>
          <w:lang w:eastAsia="ja-JP"/>
        </w:rPr>
        <w:t>複数</w:t>
      </w:r>
      <w:r>
        <w:rPr>
          <w:lang w:eastAsia="ja-JP"/>
        </w:rPr>
        <w:t>Node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の運用が可能</w:t>
      </w:r>
    </w:p>
    <w:p w:rsidR="003E6797" w:rsidRDefault="003E6797" w:rsidP="000537D8">
      <w:pPr>
        <w:numPr>
          <w:ilvl w:val="0"/>
          <w:numId w:val="72"/>
        </w:numPr>
      </w:pPr>
      <w:r>
        <w:t>高いパフォーマンス</w:t>
      </w:r>
    </w:p>
    <w:p w:rsidR="003E6797" w:rsidRDefault="003E6797" w:rsidP="000537D8">
      <w:pPr>
        <w:numPr>
          <w:ilvl w:val="0"/>
          <w:numId w:val="72"/>
        </w:numPr>
        <w:rPr>
          <w:lang w:eastAsia="ja-JP"/>
        </w:rPr>
      </w:pPr>
      <w:r>
        <w:rPr>
          <w:lang w:eastAsia="ja-JP"/>
        </w:rPr>
        <w:t>分散型で伸縮自在なスケーラビリティ</w:t>
      </w:r>
    </w:p>
    <w:p w:rsidR="003E6797" w:rsidRDefault="003E6797" w:rsidP="000537D8">
      <w:pPr>
        <w:numPr>
          <w:ilvl w:val="0"/>
          <w:numId w:val="72"/>
        </w:numPr>
        <w:rPr>
          <w:lang w:eastAsia="ja-JP"/>
        </w:rPr>
      </w:pPr>
      <w:r>
        <w:rPr>
          <w:lang w:eastAsia="ja-JP"/>
        </w:rPr>
        <w:t>単一故障点（</w:t>
      </w:r>
      <w:r>
        <w:rPr>
          <w:lang w:eastAsia="ja-JP"/>
        </w:rPr>
        <w:t>SPOF</w:t>
      </w:r>
      <w:r>
        <w:rPr>
          <w:lang w:eastAsia="ja-JP"/>
        </w:rPr>
        <w:t>）がないアーキテクチャ</w:t>
      </w:r>
    </w:p>
    <w:p w:rsidR="003E6797" w:rsidRDefault="003E6797" w:rsidP="003E6797">
      <w:pPr>
        <w:ind w:left="1224"/>
        <w:rPr>
          <w:lang w:eastAsia="ja-JP"/>
        </w:rPr>
      </w:pPr>
    </w:p>
    <w:p w:rsidR="003E6797" w:rsidRDefault="003E6797" w:rsidP="003E6797">
      <w:pPr>
        <w:ind w:left="1224"/>
        <w:rPr>
          <w:lang w:eastAsia="ja-JP"/>
        </w:rPr>
      </w:pPr>
    </w:p>
    <w:p w:rsidR="003E6797" w:rsidRDefault="003E6797" w:rsidP="00734EA7">
      <w:pPr>
        <w:pStyle w:val="A-HeadNum2"/>
      </w:pPr>
      <w:bookmarkStart w:id="12" w:name="_Toc520352132"/>
      <w:r>
        <w:t>データ構造</w:t>
      </w:r>
      <w:bookmarkEnd w:id="12"/>
    </w:p>
    <w:p w:rsidR="003E6797" w:rsidRDefault="003E6797" w:rsidP="003E6797">
      <w:pPr>
        <w:rPr>
          <w:lang w:eastAsia="ja-JP"/>
        </w:rPr>
      </w:pPr>
    </w:p>
    <w:p w:rsidR="003E6797" w:rsidRPr="003E6797" w:rsidRDefault="003E6797" w:rsidP="000537D8">
      <w:pPr>
        <w:numPr>
          <w:ilvl w:val="0"/>
          <w:numId w:val="74"/>
        </w:numPr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</w:pPr>
      <w:r w:rsidRPr="003E6797">
        <w:rPr>
          <w:lang w:eastAsia="ja-JP"/>
        </w:rPr>
        <w:t>Cassandra</w:t>
      </w:r>
      <w:r w:rsidRPr="003E6797"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  <w:t>のデータはカラム中心である</w:t>
      </w:r>
    </w:p>
    <w:p w:rsidR="003E6797" w:rsidRPr="003E6797" w:rsidRDefault="003E6797" w:rsidP="000537D8">
      <w:pPr>
        <w:numPr>
          <w:ilvl w:val="0"/>
          <w:numId w:val="74"/>
        </w:numPr>
        <w:rPr>
          <w:lang w:eastAsia="ja-JP"/>
        </w:rPr>
      </w:pPr>
      <w:r w:rsidRPr="003E6797"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  <w:t>デー</w:t>
      </w:r>
      <w:r w:rsidRPr="003E6797">
        <w:rPr>
          <w:lang w:eastAsia="ja-JP"/>
        </w:rPr>
        <w:t>タ</w:t>
      </w:r>
      <w:r w:rsidRPr="003E6797">
        <w:rPr>
          <w:lang w:eastAsia="ja-JP"/>
        </w:rPr>
        <w:t>Center</w:t>
      </w:r>
      <w:r w:rsidRPr="003E6797">
        <w:rPr>
          <w:lang w:eastAsia="ja-JP"/>
        </w:rPr>
        <w:t>は</w:t>
      </w:r>
      <w:r w:rsidRPr="003E6797">
        <w:rPr>
          <w:lang w:eastAsia="ja-JP"/>
        </w:rPr>
        <w:t>Keyspaces</w:t>
      </w:r>
      <w:r w:rsidRPr="003E6797">
        <w:rPr>
          <w:lang w:eastAsia="ja-JP"/>
        </w:rPr>
        <w:t>で構成</w:t>
      </w:r>
    </w:p>
    <w:p w:rsidR="003E6797" w:rsidRPr="003E6797" w:rsidRDefault="003E6797" w:rsidP="000537D8">
      <w:pPr>
        <w:numPr>
          <w:ilvl w:val="0"/>
          <w:numId w:val="74"/>
        </w:numPr>
        <w:rPr>
          <w:lang w:eastAsia="ja-JP"/>
        </w:rPr>
      </w:pPr>
      <w:r w:rsidRPr="003E6797">
        <w:rPr>
          <w:lang w:eastAsia="ja-JP"/>
        </w:rPr>
        <w:t>Keyspaces(database)</w:t>
      </w:r>
      <w:r w:rsidRPr="003E6797">
        <w:rPr>
          <w:lang w:eastAsia="ja-JP"/>
        </w:rPr>
        <w:t>は</w:t>
      </w:r>
      <w:r w:rsidRPr="003E6797">
        <w:rPr>
          <w:lang w:eastAsia="ja-JP"/>
        </w:rPr>
        <w:t xml:space="preserve"> column families(table)</w:t>
      </w:r>
      <w:r w:rsidRPr="003E6797">
        <w:rPr>
          <w:lang w:eastAsia="ja-JP"/>
        </w:rPr>
        <w:t>から構成</w:t>
      </w:r>
    </w:p>
    <w:p w:rsidR="003E6797" w:rsidRPr="003E6797" w:rsidRDefault="003E6797" w:rsidP="000537D8">
      <w:pPr>
        <w:numPr>
          <w:ilvl w:val="0"/>
          <w:numId w:val="74"/>
        </w:numPr>
        <w:rPr>
          <w:lang w:eastAsia="ja-JP"/>
        </w:rPr>
      </w:pPr>
      <w:r w:rsidRPr="003E6797">
        <w:rPr>
          <w:lang w:eastAsia="ja-JP"/>
        </w:rPr>
        <w:t>column families(table)</w:t>
      </w:r>
      <w:r w:rsidRPr="003E6797">
        <w:rPr>
          <w:lang w:eastAsia="ja-JP"/>
        </w:rPr>
        <w:t>は、</w:t>
      </w:r>
      <w:r w:rsidRPr="003E6797">
        <w:rPr>
          <w:lang w:eastAsia="ja-JP"/>
        </w:rPr>
        <w:t>row</w:t>
      </w:r>
      <w:r w:rsidRPr="003E6797">
        <w:rPr>
          <w:lang w:eastAsia="ja-JP"/>
        </w:rPr>
        <w:t>（</w:t>
      </w:r>
      <w:r w:rsidRPr="003E6797">
        <w:rPr>
          <w:lang w:eastAsia="ja-JP"/>
        </w:rPr>
        <w:t>keys,columns)</w:t>
      </w:r>
      <w:r w:rsidRPr="003E6797">
        <w:rPr>
          <w:lang w:eastAsia="ja-JP"/>
        </w:rPr>
        <w:t>から構成</w:t>
      </w:r>
    </w:p>
    <w:p w:rsidR="003E6797" w:rsidRPr="003E6797" w:rsidRDefault="003E6797" w:rsidP="000537D8">
      <w:pPr>
        <w:numPr>
          <w:ilvl w:val="0"/>
          <w:numId w:val="74"/>
        </w:numPr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</w:pPr>
      <w:r w:rsidRPr="003E6797">
        <w:rPr>
          <w:lang w:eastAsia="ja-JP"/>
        </w:rPr>
        <w:t>column</w:t>
      </w:r>
      <w:r w:rsidRPr="003E6797"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  <w:t>はデータの最小の単位、name,value,timestampから構成</w:t>
      </w:r>
    </w:p>
    <w:p w:rsidR="003E6797" w:rsidRPr="003E6797" w:rsidRDefault="003E6797" w:rsidP="000537D8">
      <w:pPr>
        <w:numPr>
          <w:ilvl w:val="0"/>
          <w:numId w:val="74"/>
        </w:numPr>
        <w:rPr>
          <w:lang w:eastAsia="ja-JP"/>
        </w:rPr>
      </w:pPr>
      <w:r w:rsidRPr="003E6797">
        <w:rPr>
          <w:lang w:eastAsia="ja-JP"/>
        </w:rPr>
        <w:t>SuperColumn</w:t>
      </w:r>
      <w:r w:rsidRPr="003E6797"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  <w:t>は複数の集まり</w:t>
      </w:r>
    </w:p>
    <w:p w:rsidR="00F05B52" w:rsidRDefault="00F05B52" w:rsidP="00F05B52">
      <w:pPr>
        <w:ind w:left="1224"/>
        <w:rPr>
          <w:lang w:eastAsia="ja-JP"/>
        </w:rPr>
      </w:pPr>
    </w:p>
    <w:p w:rsidR="00F05B52" w:rsidRPr="00F05B52" w:rsidRDefault="00F05B52" w:rsidP="00F05B52">
      <w:pPr>
        <w:rPr>
          <w:lang w:eastAsia="ja-JP"/>
        </w:rPr>
      </w:pPr>
    </w:p>
    <w:p w:rsidR="00FC6F68" w:rsidRDefault="00045231" w:rsidP="00045231">
      <w:pPr>
        <w:rPr>
          <w:lang w:eastAsia="ja-JP"/>
        </w:rPr>
      </w:pPr>
      <w:r>
        <w:rPr>
          <w:lang w:eastAsia="ja-JP"/>
        </w:rPr>
        <w:t xml:space="preserve"> </w:t>
      </w:r>
    </w:p>
    <w:p w:rsidR="0054193D" w:rsidRDefault="0054193D" w:rsidP="0054193D">
      <w:pPr>
        <w:rPr>
          <w:lang w:eastAsia="ja-JP"/>
        </w:rPr>
      </w:pPr>
    </w:p>
    <w:p w:rsidR="0054193D" w:rsidRPr="00FC6F68" w:rsidRDefault="0054193D" w:rsidP="0054193D">
      <w:pPr>
        <w:pStyle w:val="A-HeadNum1"/>
        <w:ind w:left="709" w:hanging="709"/>
      </w:pPr>
      <w:bookmarkStart w:id="13" w:name="_Toc520352133"/>
      <w:r>
        <w:rPr>
          <w:rFonts w:hint="eastAsia"/>
        </w:rPr>
        <w:t>MeghaでCassandraの役割</w:t>
      </w:r>
      <w:bookmarkEnd w:id="13"/>
    </w:p>
    <w:p w:rsidR="00F33ABC" w:rsidRDefault="008112E2" w:rsidP="00734EA7">
      <w:pPr>
        <w:pStyle w:val="A-HeadNum2"/>
      </w:pPr>
      <w:bookmarkStart w:id="14" w:name="_Toc520352134"/>
      <w:r>
        <w:rPr>
          <w:rFonts w:hint="eastAsia"/>
        </w:rPr>
        <w:t>役割</w:t>
      </w:r>
      <w:bookmarkEnd w:id="14"/>
    </w:p>
    <w:p w:rsidR="00045231" w:rsidRDefault="00045231" w:rsidP="000537D8">
      <w:pPr>
        <w:numPr>
          <w:ilvl w:val="0"/>
          <w:numId w:val="73"/>
        </w:numPr>
        <w:rPr>
          <w:lang w:eastAsia="ja-JP"/>
        </w:rPr>
      </w:pPr>
      <w:r w:rsidRPr="0040731E">
        <w:rPr>
          <w:rFonts w:hint="eastAsia"/>
          <w:lang w:eastAsia="ja-JP"/>
        </w:rPr>
        <w:t>Capsule Te</w:t>
      </w:r>
      <w:r>
        <w:rPr>
          <w:lang w:eastAsia="ja-JP"/>
        </w:rPr>
        <w:t>m</w:t>
      </w:r>
      <w:r w:rsidRPr="0040731E">
        <w:rPr>
          <w:rFonts w:hint="eastAsia"/>
          <w:lang w:eastAsia="ja-JP"/>
        </w:rPr>
        <w:t xml:space="preserve">plates </w:t>
      </w:r>
      <w:r>
        <w:rPr>
          <w:rFonts w:hint="eastAsia"/>
          <w:lang w:eastAsia="ja-JP"/>
        </w:rPr>
        <w:t>の格納</w:t>
      </w:r>
    </w:p>
    <w:p w:rsidR="008112E2" w:rsidRDefault="00045231" w:rsidP="000537D8">
      <w:pPr>
        <w:numPr>
          <w:ilvl w:val="0"/>
          <w:numId w:val="73"/>
        </w:numPr>
        <w:rPr>
          <w:lang w:eastAsia="ja-JP"/>
        </w:rPr>
      </w:pPr>
      <w:r>
        <w:rPr>
          <w:rFonts w:hint="eastAsia"/>
          <w:lang w:eastAsia="ja-JP"/>
        </w:rPr>
        <w:t>Job</w:t>
      </w:r>
      <w:r>
        <w:rPr>
          <w:rFonts w:hint="eastAsia"/>
          <w:lang w:eastAsia="ja-JP"/>
        </w:rPr>
        <w:t>情報の格納</w:t>
      </w:r>
    </w:p>
    <w:p w:rsidR="0040731E" w:rsidRDefault="0040731E" w:rsidP="00C72286">
      <w:pPr>
        <w:rPr>
          <w:lang w:eastAsia="ja-JP"/>
        </w:rPr>
      </w:pPr>
    </w:p>
    <w:p w:rsidR="0040731E" w:rsidRDefault="0040731E" w:rsidP="00C72286">
      <w:pPr>
        <w:rPr>
          <w:lang w:eastAsia="ja-JP"/>
        </w:rPr>
      </w:pPr>
    </w:p>
    <w:p w:rsidR="0040731E" w:rsidRDefault="0040731E" w:rsidP="00C72286">
      <w:pPr>
        <w:rPr>
          <w:lang w:eastAsia="ja-JP"/>
        </w:rPr>
      </w:pPr>
    </w:p>
    <w:p w:rsidR="0040731E" w:rsidRDefault="0040731E" w:rsidP="00C72286">
      <w:pPr>
        <w:rPr>
          <w:lang w:eastAsia="ja-JP"/>
        </w:rPr>
      </w:pPr>
    </w:p>
    <w:p w:rsidR="0040731E" w:rsidRDefault="0040731E" w:rsidP="00C72286">
      <w:pPr>
        <w:rPr>
          <w:lang w:eastAsia="ja-JP"/>
        </w:rPr>
      </w:pPr>
    </w:p>
    <w:p w:rsidR="00F21B65" w:rsidRDefault="00F21B65" w:rsidP="00C72286">
      <w:pPr>
        <w:rPr>
          <w:lang w:eastAsia="ja-JP"/>
        </w:rPr>
      </w:pPr>
    </w:p>
    <w:p w:rsidR="00F21B65" w:rsidRDefault="00F21B65" w:rsidP="00C72286">
      <w:pPr>
        <w:rPr>
          <w:lang w:eastAsia="ja-JP"/>
        </w:rPr>
      </w:pPr>
    </w:p>
    <w:p w:rsidR="00F21B65" w:rsidRDefault="00F21B65" w:rsidP="00C72286">
      <w:pPr>
        <w:rPr>
          <w:lang w:eastAsia="ja-JP"/>
        </w:rPr>
      </w:pPr>
    </w:p>
    <w:p w:rsidR="00F21B65" w:rsidRDefault="00550E15" w:rsidP="00734EA7">
      <w:pPr>
        <w:pStyle w:val="A-HeadNum2"/>
      </w:pPr>
      <w:bookmarkStart w:id="15" w:name="_Toc520352135"/>
      <w:r>
        <w:rPr>
          <w:rFonts w:hint="eastAsia"/>
        </w:rPr>
        <w:lastRenderedPageBreak/>
        <w:t>Casssandra利用するイメージ図</w:t>
      </w:r>
      <w:bookmarkEnd w:id="15"/>
    </w:p>
    <w:p w:rsidR="00550E15" w:rsidRDefault="00550E15" w:rsidP="00550E15">
      <w:pPr>
        <w:rPr>
          <w:lang w:eastAsia="ja-JP"/>
        </w:rPr>
      </w:pPr>
    </w:p>
    <w:p w:rsidR="00550E15" w:rsidRDefault="00550E15" w:rsidP="00550E15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-1933</wp:posOffset>
                </wp:positionH>
                <wp:positionV relativeFrom="paragraph">
                  <wp:posOffset>3865</wp:posOffset>
                </wp:positionV>
                <wp:extent cx="6106602" cy="3458818"/>
                <wp:effectExtent l="0" t="0" r="27940" b="2794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602" cy="3458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206D4" id="正方形/長方形 11" o:spid="_x0000_s1026" style="position:absolute;left:0;text-align:left;margin-left:-.15pt;margin-top:.3pt;width:480.85pt;height:272.3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" filled="f" strokecolor="black [3213]" strokeweight="2pt"/>
            </w:pict>
          </mc:Fallback>
        </mc:AlternateContent>
      </w:r>
    </w:p>
    <w:p w:rsidR="00550E15" w:rsidRDefault="00550E15" w:rsidP="00550E15">
      <w:pPr>
        <w:rPr>
          <w:lang w:eastAsia="ja-JP"/>
        </w:rPr>
      </w:pPr>
    </w:p>
    <w:p w:rsidR="00550E15" w:rsidRDefault="00550E15" w:rsidP="00550E15">
      <w:pPr>
        <w:rPr>
          <w:lang w:eastAsia="ja-JP"/>
        </w:rPr>
      </w:pP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9C37C55" wp14:editId="7B85833F">
                <wp:simplePos x="0" y="0"/>
                <wp:positionH relativeFrom="column">
                  <wp:posOffset>4283820</wp:posOffset>
                </wp:positionH>
                <wp:positionV relativeFrom="paragraph">
                  <wp:posOffset>8559</wp:posOffset>
                </wp:positionV>
                <wp:extent cx="2226366" cy="504190"/>
                <wp:effectExtent l="0" t="0" r="0" b="0"/>
                <wp:wrapNone/>
                <wp:docPr id="2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6" cy="504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Default="00550E15" w:rsidP="00550E15">
                            <w:pPr>
                              <w:pStyle w:val="Web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66FF"/>
                                <w:sz w:val="22"/>
                                <w:szCs w:val="22"/>
                              </w:rPr>
                              <w:t>LobStorageType=CASSANDRA</w:t>
                            </w:r>
                          </w:p>
                          <w:p w:rsidR="00550E15" w:rsidRDefault="00550E15" w:rsidP="00550E15">
                            <w:pPr>
                              <w:pStyle w:val="Web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66FF"/>
                                <w:sz w:val="22"/>
                                <w:szCs w:val="22"/>
                              </w:rPr>
                              <w:t>TemplateStorageType=CASSANDRA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37C55" id="テキスト ボックス 11" o:spid="_x0000_s1031" type="#_x0000_t202" style="position:absolute;margin-left:337.3pt;margin-top:.65pt;width:175.3pt;height:39.7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" filled="f" stroked="f">
                <v:textbox>
                  <w:txbxContent>
                    <w:p w:rsidR="00550E15" w:rsidRDefault="00550E15" w:rsidP="00550E15">
                      <w:pPr>
                        <w:pStyle w:val="Web"/>
                      </w:pPr>
                      <w:r>
                        <w:rPr>
                          <w:rFonts w:asciiTheme="minorHAnsi" w:eastAsiaTheme="minorEastAsia" w:hAnsi="Calibri" w:cstheme="minorBidi"/>
                          <w:color w:val="0066FF"/>
                          <w:sz w:val="22"/>
                          <w:szCs w:val="22"/>
                        </w:rPr>
                        <w:t>LobStorageType=CASSANDRA</w:t>
                      </w:r>
                    </w:p>
                    <w:p w:rsidR="00550E15" w:rsidRDefault="00550E15" w:rsidP="00550E15">
                      <w:pPr>
                        <w:pStyle w:val="Web"/>
                      </w:pPr>
                      <w:r>
                        <w:rPr>
                          <w:rFonts w:asciiTheme="minorHAnsi" w:eastAsiaTheme="minorEastAsia" w:hAnsi="Calibri" w:cstheme="minorBidi"/>
                          <w:color w:val="0066FF"/>
                          <w:sz w:val="22"/>
                          <w:szCs w:val="22"/>
                        </w:rPr>
                        <w:t>TemplateStorageType=CASSANDRA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1341838</wp:posOffset>
                </wp:positionH>
                <wp:positionV relativeFrom="paragraph">
                  <wp:posOffset>48315</wp:posOffset>
                </wp:positionV>
                <wp:extent cx="1447137" cy="1812290"/>
                <wp:effectExtent l="0" t="0" r="20320" b="1651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1812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43A41" id="正方形/長方形 12" o:spid="_x0000_s1026" style="position:absolute;left:0;text-align:left;margin-left:105.65pt;margin-top:3.8pt;width:113.95pt;height:142.7pt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" filled="f" strokecolor="#1f497d [3215]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3647717</wp:posOffset>
                </wp:positionH>
                <wp:positionV relativeFrom="paragraph">
                  <wp:posOffset>8559</wp:posOffset>
                </wp:positionV>
                <wp:extent cx="651096" cy="763325"/>
                <wp:effectExtent l="0" t="0" r="15875" b="17780"/>
                <wp:wrapNone/>
                <wp:docPr id="14" name="フローチャート: 磁気ディスク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96" cy="76332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DE24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14" o:spid="_x0000_s1026" type="#_x0000_t132" style="position:absolute;left:0;text-align:left;margin-left:287.2pt;margin-top:.65pt;width:51.25pt;height:60.1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" filled="f" strokecolor="#243f60 [1604]" strokeweight="2pt"/>
            </w:pict>
          </mc:Fallback>
        </mc:AlternateContent>
      </w:r>
    </w:p>
    <w:p w:rsidR="00550E15" w:rsidRPr="00550E15" w:rsidRDefault="00550E15" w:rsidP="00550E15">
      <w:pPr>
        <w:rPr>
          <w:lang w:eastAsia="ja-JP"/>
        </w:rPr>
      </w:pP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0781953" wp14:editId="4A7065CF">
                <wp:simplePos x="0" y="0"/>
                <wp:positionH relativeFrom="column">
                  <wp:posOffset>1516767</wp:posOffset>
                </wp:positionH>
                <wp:positionV relativeFrom="paragraph">
                  <wp:posOffset>515813</wp:posOffset>
                </wp:positionV>
                <wp:extent cx="929916" cy="341630"/>
                <wp:effectExtent l="0" t="0" r="0" b="0"/>
                <wp:wrapNone/>
                <wp:docPr id="3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916" cy="341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Pr="00550E15" w:rsidRDefault="00550E15" w:rsidP="00550E15">
                            <w:pPr>
                              <w:pStyle w:val="Web"/>
                              <w:rPr>
                                <w:sz w:val="36"/>
                                <w:szCs w:val="36"/>
                              </w:rPr>
                            </w:pPr>
                            <w:r w:rsidRPr="00550E15">
                              <w:rPr>
                                <w:rFonts w:asciiTheme="minorHAnsi" w:eastAsiaTheme="minorEastAsia" w:hAnsi="Calibri" w:cstheme="minorBidi"/>
                                <w:color w:val="FF0000"/>
                                <w:sz w:val="36"/>
                                <w:szCs w:val="36"/>
                              </w:rPr>
                              <w:t>Megha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1953" id="_x0000_s1032" type="#_x0000_t202" style="position:absolute;margin-left:119.45pt;margin-top:40.6pt;width:73.2pt;height:26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" filled="f" stroked="f">
                <v:textbox>
                  <w:txbxContent>
                    <w:p w:rsidR="00550E15" w:rsidRPr="00550E15" w:rsidRDefault="00550E15" w:rsidP="00550E15">
                      <w:pPr>
                        <w:pStyle w:val="Web"/>
                        <w:rPr>
                          <w:sz w:val="36"/>
                          <w:szCs w:val="36"/>
                        </w:rPr>
                      </w:pPr>
                      <w:r w:rsidRPr="00550E15">
                        <w:rPr>
                          <w:rFonts w:asciiTheme="minorHAnsi" w:eastAsiaTheme="minorEastAsia" w:hAnsi="Calibri" w:cstheme="minorBidi"/>
                          <w:color w:val="FF0000"/>
                          <w:sz w:val="36"/>
                          <w:szCs w:val="36"/>
                        </w:rPr>
                        <w:t>Megha</w:t>
                      </w:r>
                    </w:p>
                  </w:txbxContent>
                </v:textbox>
              </v:shape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C3241FC" wp14:editId="7F1A05C8">
                <wp:simplePos x="0" y="0"/>
                <wp:positionH relativeFrom="column">
                  <wp:posOffset>2907665</wp:posOffset>
                </wp:positionH>
                <wp:positionV relativeFrom="paragraph">
                  <wp:posOffset>1416989</wp:posOffset>
                </wp:positionV>
                <wp:extent cx="1057275" cy="317500"/>
                <wp:effectExtent l="0" t="0" r="0" b="0"/>
                <wp:wrapNone/>
                <wp:docPr id="48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Pr="00550E15" w:rsidRDefault="00550E15" w:rsidP="00550E15">
                            <w:pPr>
                              <w:pStyle w:val="Web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548DD4" w:themeColor="text2" w:themeTint="99"/>
                              </w:rPr>
                              <w:t>TemplteData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548DD4" w:themeColor="text2" w:themeTint="99"/>
                              </w:rPr>
                              <w:t>、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41FC" id="_x0000_s1033" type="#_x0000_t202" style="position:absolute;margin-left:228.95pt;margin-top:111.55pt;width:83.25pt;height:2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" filled="f" stroked="f">
                <v:textbox>
                  <w:txbxContent>
                    <w:p w:rsidR="00550E15" w:rsidRPr="00550E15" w:rsidRDefault="00550E15" w:rsidP="00550E15">
                      <w:pPr>
                        <w:pStyle w:val="Web"/>
                        <w:rPr>
                          <w:color w:val="548DD4" w:themeColor="text2" w:themeTint="99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548DD4" w:themeColor="text2" w:themeTint="99"/>
                        </w:rPr>
                        <w:t>TemplteData</w:t>
                      </w:r>
                      <w:r>
                        <w:rPr>
                          <w:rFonts w:asciiTheme="minorHAnsi" w:eastAsiaTheme="minorEastAsia" w:hAnsi="Calibri" w:cstheme="minorBidi"/>
                          <w:color w:val="548DD4" w:themeColor="text2" w:themeTint="99"/>
                        </w:rPr>
                        <w:t>、</w:t>
                      </w:r>
                    </w:p>
                  </w:txbxContent>
                </v:textbox>
              </v:shape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F7D09F9" wp14:editId="3AF46C26">
                <wp:simplePos x="0" y="0"/>
                <wp:positionH relativeFrom="column">
                  <wp:posOffset>5082319</wp:posOffset>
                </wp:positionH>
                <wp:positionV relativeFrom="paragraph">
                  <wp:posOffset>1293633</wp:posOffset>
                </wp:positionV>
                <wp:extent cx="1076324" cy="257174"/>
                <wp:effectExtent l="0" t="0" r="0" b="0"/>
                <wp:wrapNone/>
                <wp:docPr id="27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4" cy="2571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Pr="00550E15" w:rsidRDefault="00550E15" w:rsidP="00550E15">
                            <w:pPr>
                              <w:pStyle w:val="Web"/>
                              <w:rPr>
                                <w:color w:val="FF0000"/>
                              </w:rPr>
                            </w:pPr>
                            <w:r w:rsidRPr="00550E15">
                              <w:rPr>
                                <w:rFonts w:asciiTheme="minorHAnsi" w:eastAsiaTheme="minorEastAsia" w:hAnsi="Calibri" w:cstheme="minorBidi"/>
                                <w:color w:val="FF0000"/>
                                <w:sz w:val="22"/>
                                <w:szCs w:val="22"/>
                              </w:rPr>
                              <w:t>TemplateData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09F9" id="_x0000_s1034" type="#_x0000_t202" style="position:absolute;margin-left:400.2pt;margin-top:101.85pt;width:84.75pt;height:20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" filled="f" stroked="f">
                <v:textbox>
                  <w:txbxContent>
                    <w:p w:rsidR="00550E15" w:rsidRPr="00550E15" w:rsidRDefault="00550E15" w:rsidP="00550E15">
                      <w:pPr>
                        <w:pStyle w:val="Web"/>
                        <w:rPr>
                          <w:color w:val="FF0000"/>
                        </w:rPr>
                      </w:pPr>
                      <w:r w:rsidRPr="00550E15">
                        <w:rPr>
                          <w:rFonts w:asciiTheme="minorHAnsi" w:eastAsiaTheme="minorEastAsia" w:hAnsi="Calibri" w:cstheme="minorBidi"/>
                          <w:color w:val="FF0000"/>
                          <w:sz w:val="22"/>
                          <w:szCs w:val="22"/>
                        </w:rPr>
                        <w:t>TemplateData</w:t>
                      </w:r>
                    </w:p>
                  </w:txbxContent>
                </v:textbox>
              </v:shape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30806EC" wp14:editId="05FE63C7">
                <wp:simplePos x="0" y="0"/>
                <wp:positionH relativeFrom="column">
                  <wp:posOffset>5198137</wp:posOffset>
                </wp:positionH>
                <wp:positionV relativeFrom="paragraph">
                  <wp:posOffset>1024172</wp:posOffset>
                </wp:positionV>
                <wp:extent cx="636105" cy="246491"/>
                <wp:effectExtent l="0" t="0" r="0" b="0"/>
                <wp:wrapNone/>
                <wp:docPr id="28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2464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Pr="00550E15" w:rsidRDefault="00550E15" w:rsidP="00550E15">
                            <w:pPr>
                              <w:pStyle w:val="Web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0000"/>
                                <w:sz w:val="22"/>
                                <w:szCs w:val="22"/>
                              </w:rPr>
                              <w:t>JobInfo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06EC" id="_x0000_s1035" type="#_x0000_t202" style="position:absolute;margin-left:409.3pt;margin-top:80.65pt;width:50.1pt;height:19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" filled="f" stroked="f">
                <v:textbox>
                  <w:txbxContent>
                    <w:p w:rsidR="00550E15" w:rsidRPr="00550E15" w:rsidRDefault="00550E15" w:rsidP="00550E15">
                      <w:pPr>
                        <w:pStyle w:val="Web"/>
                        <w:rPr>
                          <w:color w:val="FF0000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FF0000"/>
                          <w:sz w:val="22"/>
                          <w:szCs w:val="22"/>
                        </w:rPr>
                        <w:t>JobInfo</w:t>
                      </w:r>
                    </w:p>
                  </w:txbxContent>
                </v:textbox>
              </v:shape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9920669" wp14:editId="520CDC7C">
                <wp:simplePos x="0" y="0"/>
                <wp:positionH relativeFrom="column">
                  <wp:posOffset>2973236</wp:posOffset>
                </wp:positionH>
                <wp:positionV relativeFrom="paragraph">
                  <wp:posOffset>961335</wp:posOffset>
                </wp:positionV>
                <wp:extent cx="731520" cy="310101"/>
                <wp:effectExtent l="0" t="0" r="0" b="0"/>
                <wp:wrapNone/>
                <wp:docPr id="47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101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Pr="00550E15" w:rsidRDefault="00550E15" w:rsidP="00550E15">
                            <w:pPr>
                              <w:pStyle w:val="Web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548DD4" w:themeColor="text2" w:themeTint="99"/>
                              </w:rPr>
                              <w:t>JobInfo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0669" id="_x0000_s1036" type="#_x0000_t202" style="position:absolute;margin-left:234.1pt;margin-top:75.7pt;width:57.6pt;height:24.4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" filled="f" stroked="f">
                <v:textbox>
                  <w:txbxContent>
                    <w:p w:rsidR="00550E15" w:rsidRPr="00550E15" w:rsidRDefault="00550E15" w:rsidP="00550E15">
                      <w:pPr>
                        <w:pStyle w:val="Web"/>
                        <w:rPr>
                          <w:color w:val="548DD4" w:themeColor="text2" w:themeTint="99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548DD4" w:themeColor="text2" w:themeTint="99"/>
                        </w:rPr>
                        <w:t>JobInfo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2860536</wp:posOffset>
                </wp:positionH>
                <wp:positionV relativeFrom="paragraph">
                  <wp:posOffset>1414311</wp:posOffset>
                </wp:positionV>
                <wp:extent cx="946205" cy="0"/>
                <wp:effectExtent l="0" t="76200" r="25400" b="95250"/>
                <wp:wrapNone/>
                <wp:docPr id="46" name="直線矢印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8DBD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6" o:spid="_x0000_s1026" type="#_x0000_t32" style="position:absolute;left:0;text-align:left;margin-left:225.25pt;margin-top:111.35pt;width:74.5pt;height:0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2876439</wp:posOffset>
                </wp:positionH>
                <wp:positionV relativeFrom="paragraph">
                  <wp:posOffset>1199625</wp:posOffset>
                </wp:positionV>
                <wp:extent cx="946205" cy="7952"/>
                <wp:effectExtent l="0" t="57150" r="25400" b="87630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05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A2EEE" id="直線矢印コネクタ 44" o:spid="_x0000_s1026" type="#_x0000_t32" style="position:absolute;left:0;text-align:left;margin-left:226.5pt;margin-top:94.45pt;width:74.5pt;height:.6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2852586</wp:posOffset>
                </wp:positionH>
                <wp:positionV relativeFrom="paragraph">
                  <wp:posOffset>1167820</wp:posOffset>
                </wp:positionV>
                <wp:extent cx="0" cy="0"/>
                <wp:effectExtent l="0" t="0" r="0" b="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6BAD" id="直線矢印コネクタ 42" o:spid="_x0000_s1026" type="#_x0000_t32" style="position:absolute;left:0;text-align:left;margin-left:224.6pt;margin-top:91.95pt;width:0;height:0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2828732</wp:posOffset>
                </wp:positionH>
                <wp:positionV relativeFrom="paragraph">
                  <wp:posOffset>404495</wp:posOffset>
                </wp:positionV>
                <wp:extent cx="818984" cy="15903"/>
                <wp:effectExtent l="38100" t="57150" r="0" b="98425"/>
                <wp:wrapNone/>
                <wp:docPr id="41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984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BDB11" id="直線矢印コネクタ 41" o:spid="_x0000_s1026" type="#_x0000_t32" style="position:absolute;left:0;text-align:left;margin-left:222.75pt;margin-top:31.85pt;width:64.5pt;height:1.25pt;flip:x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" strokecolor="#4579b8 [3044]">
                <v:stroke endarrow="block"/>
              </v:shape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37012E4" wp14:editId="3D91945D">
                <wp:simplePos x="0" y="0"/>
                <wp:positionH relativeFrom="column">
                  <wp:posOffset>2836711</wp:posOffset>
                </wp:positionH>
                <wp:positionV relativeFrom="paragraph">
                  <wp:posOffset>6323</wp:posOffset>
                </wp:positionV>
                <wp:extent cx="866693" cy="317500"/>
                <wp:effectExtent l="0" t="0" r="0" b="0"/>
                <wp:wrapNone/>
                <wp:docPr id="40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93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Pr="00550E15" w:rsidRDefault="00550E15" w:rsidP="00550E15">
                            <w:pPr>
                              <w:pStyle w:val="Web"/>
                              <w:rPr>
                                <w:color w:val="548DD4" w:themeColor="text2" w:themeTint="99"/>
                              </w:rPr>
                            </w:pPr>
                            <w:r w:rsidRPr="00550E15">
                              <w:rPr>
                                <w:rFonts w:asciiTheme="minorHAnsi" w:eastAsiaTheme="minorEastAsia" w:hAnsi="Calibri" w:cstheme="minorBidi"/>
                                <w:color w:val="548DD4" w:themeColor="text2" w:themeTint="99"/>
                                <w:sz w:val="22"/>
                                <w:szCs w:val="22"/>
                              </w:rPr>
                              <w:t>設定確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548DD4" w:themeColor="text2" w:themeTint="99"/>
                              </w:rPr>
                              <w:t>認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12E4" id="_x0000_s1037" type="#_x0000_t202" style="position:absolute;margin-left:223.35pt;margin-top:.5pt;width:68.25pt;height: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" filled="f" stroked="f">
                <v:textbox>
                  <w:txbxContent>
                    <w:p w:rsidR="00550E15" w:rsidRPr="00550E15" w:rsidRDefault="00550E15" w:rsidP="00550E15">
                      <w:pPr>
                        <w:pStyle w:val="Web"/>
                        <w:rPr>
                          <w:color w:val="548DD4" w:themeColor="text2" w:themeTint="99"/>
                        </w:rPr>
                      </w:pPr>
                      <w:r w:rsidRPr="00550E15">
                        <w:rPr>
                          <w:rFonts w:asciiTheme="minorHAnsi" w:eastAsiaTheme="minorEastAsia" w:hAnsi="Calibri" w:cstheme="minorBidi"/>
                          <w:color w:val="548DD4" w:themeColor="text2" w:themeTint="99"/>
                          <w:sz w:val="22"/>
                          <w:szCs w:val="22"/>
                        </w:rPr>
                        <w:t>設定確</w:t>
                      </w:r>
                      <w:r>
                        <w:rPr>
                          <w:rFonts w:asciiTheme="minorHAnsi" w:eastAsiaTheme="minorEastAsia" w:hAnsi="Calibri" w:cstheme="minorBidi"/>
                          <w:color w:val="548DD4" w:themeColor="text2" w:themeTint="99"/>
                        </w:rPr>
                        <w:t>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2820780</wp:posOffset>
                </wp:positionH>
                <wp:positionV relativeFrom="paragraph">
                  <wp:posOffset>261372</wp:posOffset>
                </wp:positionV>
                <wp:extent cx="818985" cy="7951"/>
                <wp:effectExtent l="0" t="76200" r="19685" b="8763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8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44AD9" id="直線矢印コネクタ 39" o:spid="_x0000_s1026" type="#_x0000_t32" style="position:absolute;left:0;text-align:left;margin-left:222.1pt;margin-top:20.6pt;width:64.5pt;height:.65pt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" strokecolor="#4579b8 [3044]">
                <v:stroke endarrow="block"/>
              </v:shape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B622FAD" wp14:editId="60CBD74A">
                <wp:simplePos x="0" y="0"/>
                <wp:positionH relativeFrom="column">
                  <wp:posOffset>594443</wp:posOffset>
                </wp:positionH>
                <wp:positionV relativeFrom="paragraph">
                  <wp:posOffset>1095927</wp:posOffset>
                </wp:positionV>
                <wp:extent cx="731520" cy="310101"/>
                <wp:effectExtent l="0" t="0" r="0" b="0"/>
                <wp:wrapNone/>
                <wp:docPr id="36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101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Pr="00550E15" w:rsidRDefault="00550E15" w:rsidP="00550E15">
                            <w:pPr>
                              <w:pStyle w:val="Web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548DD4" w:themeColor="text2" w:themeTint="99"/>
                              </w:rPr>
                              <w:t>Insert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2FAD" id="_x0000_s1038" type="#_x0000_t202" style="position:absolute;margin-left:46.8pt;margin-top:86.3pt;width:57.6pt;height:24.4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" filled="f" stroked="f">
                <v:textbox>
                  <w:txbxContent>
                    <w:p w:rsidR="00550E15" w:rsidRPr="00550E15" w:rsidRDefault="00550E15" w:rsidP="00550E15">
                      <w:pPr>
                        <w:pStyle w:val="Web"/>
                        <w:rPr>
                          <w:color w:val="548DD4" w:themeColor="text2" w:themeTint="99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548DD4" w:themeColor="text2" w:themeTint="99"/>
                        </w:rPr>
                        <w:t>Insert</w:t>
                      </w:r>
                    </w:p>
                  </w:txbxContent>
                </v:textbox>
              </v:shape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37012E4" wp14:editId="3D91945D">
                <wp:simplePos x="0" y="0"/>
                <wp:positionH relativeFrom="column">
                  <wp:posOffset>603085</wp:posOffset>
                </wp:positionH>
                <wp:positionV relativeFrom="paragraph">
                  <wp:posOffset>373684</wp:posOffset>
                </wp:positionV>
                <wp:extent cx="731520" cy="310101"/>
                <wp:effectExtent l="0" t="0" r="0" b="0"/>
                <wp:wrapNone/>
                <wp:docPr id="38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101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Pr="00550E15" w:rsidRDefault="00550E15" w:rsidP="00550E15">
                            <w:pPr>
                              <w:pStyle w:val="Web"/>
                              <w:rPr>
                                <w:color w:val="548DD4" w:themeColor="text2" w:themeTint="99"/>
                              </w:rPr>
                            </w:pPr>
                            <w:r w:rsidRPr="00550E15">
                              <w:rPr>
                                <w:rFonts w:asciiTheme="minorHAnsi" w:eastAsiaTheme="minorEastAsia" w:hAnsi="Calibri" w:cstheme="minorBidi"/>
                                <w:color w:val="548DD4" w:themeColor="text2" w:themeTint="99"/>
                              </w:rPr>
                              <w:t>Search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12E4" id="_x0000_s1039" type="#_x0000_t202" style="position:absolute;margin-left:47.5pt;margin-top:29.4pt;width:57.6pt;height:24.4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" filled="f" stroked="f">
                <v:textbox>
                  <w:txbxContent>
                    <w:p w:rsidR="00550E15" w:rsidRPr="00550E15" w:rsidRDefault="00550E15" w:rsidP="00550E15">
                      <w:pPr>
                        <w:pStyle w:val="Web"/>
                        <w:rPr>
                          <w:color w:val="548DD4" w:themeColor="text2" w:themeTint="99"/>
                        </w:rPr>
                      </w:pPr>
                      <w:r w:rsidRPr="00550E15">
                        <w:rPr>
                          <w:rFonts w:asciiTheme="minorHAnsi" w:eastAsiaTheme="minorEastAsia" w:hAnsi="Calibri" w:cstheme="minorBidi"/>
                          <w:color w:val="548DD4" w:themeColor="text2" w:themeTint="99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705733</wp:posOffset>
                </wp:positionH>
                <wp:positionV relativeFrom="paragraph">
                  <wp:posOffset>984940</wp:posOffset>
                </wp:positionV>
                <wp:extent cx="604300" cy="7952"/>
                <wp:effectExtent l="0" t="76200" r="24765" b="87630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300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360C3" id="直線矢印コネクタ 35" o:spid="_x0000_s1026" type="#_x0000_t32" style="position:absolute;left:0;text-align:left;margin-left:55.55pt;margin-top:77.55pt;width:47.6pt;height:.65pt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689831</wp:posOffset>
                </wp:positionH>
                <wp:positionV relativeFrom="paragraph">
                  <wp:posOffset>738450</wp:posOffset>
                </wp:positionV>
                <wp:extent cx="596348" cy="7951"/>
                <wp:effectExtent l="0" t="76200" r="13335" b="8763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48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BD2B3" id="直線矢印コネクタ 34" o:spid="_x0000_s1026" type="#_x0000_t32" style="position:absolute;left:0;text-align:left;margin-left:54.3pt;margin-top:58.15pt;width:46.95pt;height:.65p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" strokecolor="#4579b8 [3044]">
                <v:stroke endarrow="block"/>
              </v:shape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9A8D1E" wp14:editId="5D24B733">
                <wp:simplePos x="0" y="0"/>
                <wp:positionH relativeFrom="column">
                  <wp:posOffset>3782889</wp:posOffset>
                </wp:positionH>
                <wp:positionV relativeFrom="paragraph">
                  <wp:posOffset>142737</wp:posOffset>
                </wp:positionV>
                <wp:extent cx="397565" cy="341906"/>
                <wp:effectExtent l="0" t="0" r="0" b="0"/>
                <wp:wrapNone/>
                <wp:docPr id="29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419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Default="00550E15" w:rsidP="00550E15">
                            <w:pPr>
                              <w:pStyle w:val="Web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0000"/>
                                <w:sz w:val="28"/>
                                <w:szCs w:val="28"/>
                              </w:rPr>
                              <w:t>DB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8D1E" id="_x0000_s1040" type="#_x0000_t202" style="position:absolute;margin-left:297.85pt;margin-top:11.25pt;width:31.3pt;height:26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" filled="f" stroked="f">
                <v:textbox>
                  <w:txbxContent>
                    <w:p w:rsidR="00550E15" w:rsidRDefault="00550E15" w:rsidP="00550E15">
                      <w:pPr>
                        <w:pStyle w:val="Web"/>
                      </w:pPr>
                      <w:r>
                        <w:rPr>
                          <w:rFonts w:asciiTheme="minorHAnsi" w:eastAsiaTheme="minorEastAsia" w:hAnsi="Calibri" w:cstheme="minorBidi"/>
                          <w:color w:val="FF0000"/>
                          <w:sz w:val="28"/>
                          <w:szCs w:val="28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148E0C3" wp14:editId="23E37348">
                <wp:simplePos x="0" y="0"/>
                <wp:positionH relativeFrom="column">
                  <wp:posOffset>5199076</wp:posOffset>
                </wp:positionH>
                <wp:positionV relativeFrom="paragraph">
                  <wp:posOffset>1271270</wp:posOffset>
                </wp:positionV>
                <wp:extent cx="563990" cy="254442"/>
                <wp:effectExtent l="0" t="0" r="26670" b="12700"/>
                <wp:wrapNone/>
                <wp:docPr id="23" name="フローチャート: 磁気ディスク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990" cy="254442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EF40" id="フローチャート: 磁気ディスク 23" o:spid="_x0000_s1026" type="#_x0000_t132" style="position:absolute;left:0;text-align:left;margin-left:409.4pt;margin-top:100.1pt;width:44.4pt;height:20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" filled="f" strokecolor="#76923c [2406]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5182318</wp:posOffset>
                </wp:positionH>
                <wp:positionV relativeFrom="paragraph">
                  <wp:posOffset>976989</wp:posOffset>
                </wp:positionV>
                <wp:extent cx="563990" cy="254442"/>
                <wp:effectExtent l="0" t="0" r="26670" b="12700"/>
                <wp:wrapNone/>
                <wp:docPr id="22" name="フローチャート: 磁気ディスク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990" cy="254442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2C8D" id="フローチャート: 磁気ディスク 22" o:spid="_x0000_s1026" type="#_x0000_t132" style="position:absolute;left:0;text-align:left;margin-left:408.05pt;margin-top:76.95pt;width:44.4pt;height:20.0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" filled="f" strokecolor="#7030a0" strokeweight="2pt"/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4F2223C8" wp14:editId="6BC3A0F2">
            <wp:extent cx="922352" cy="1597355"/>
            <wp:effectExtent l="0" t="0" r="0" b="3175"/>
            <wp:docPr id="10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762" cy="16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ja-JP"/>
        </w:rPr>
        <w:t xml:space="preserve">　　　　　　　　　　　　　　　　　　　　　</w:t>
      </w:r>
      <w:r>
        <w:rPr>
          <w:noProof/>
          <w:lang w:eastAsia="ja-JP"/>
        </w:rPr>
        <w:drawing>
          <wp:inline distT="0" distB="0" distL="0" distR="0" wp14:anchorId="65C128E4" wp14:editId="3E4A9D74">
            <wp:extent cx="1174894" cy="787179"/>
            <wp:effectExtent l="0" t="0" r="635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ssandra-300x20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069" cy="8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15" w:rsidRDefault="00550E15" w:rsidP="00550E15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2788368</wp:posOffset>
                </wp:positionH>
                <wp:positionV relativeFrom="paragraph">
                  <wp:posOffset>84455</wp:posOffset>
                </wp:positionV>
                <wp:extent cx="422026" cy="548640"/>
                <wp:effectExtent l="38100" t="38100" r="35560" b="22860"/>
                <wp:wrapNone/>
                <wp:docPr id="57" name="直線矢印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026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AFEB7" id="直線矢印コネクタ 57" o:spid="_x0000_s1026" type="#_x0000_t32" style="position:absolute;left:0;text-align:left;margin-left:219.55pt;margin-top:6.65pt;width:33.25pt;height:43.2pt;flip:x 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2685608</wp:posOffset>
                </wp:positionH>
                <wp:positionV relativeFrom="paragraph">
                  <wp:posOffset>132163</wp:posOffset>
                </wp:positionV>
                <wp:extent cx="333955" cy="516476"/>
                <wp:effectExtent l="0" t="0" r="66675" b="55245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516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02650" id="直線矢印コネクタ 56" o:spid="_x0000_s1026" type="#_x0000_t32" style="position:absolute;left:0;text-align:left;margin-left:211.45pt;margin-top:10.4pt;width:26.3pt;height:40.6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2144919</wp:posOffset>
                </wp:positionH>
                <wp:positionV relativeFrom="paragraph">
                  <wp:posOffset>140114</wp:posOffset>
                </wp:positionV>
                <wp:extent cx="45719" cy="516614"/>
                <wp:effectExtent l="38100" t="0" r="50165" b="55245"/>
                <wp:wrapNone/>
                <wp:docPr id="5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6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B3AC" id="直線矢印コネクタ 52" o:spid="_x0000_s1026" type="#_x0000_t32" style="position:absolute;left:0;text-align:left;margin-left:168.9pt;margin-top:11.05pt;width:3.6pt;height:40.7pt;flip:x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2295994</wp:posOffset>
                </wp:positionH>
                <wp:positionV relativeFrom="paragraph">
                  <wp:posOffset>76504</wp:posOffset>
                </wp:positionV>
                <wp:extent cx="71562" cy="572494"/>
                <wp:effectExtent l="0" t="38100" r="62230" b="18415"/>
                <wp:wrapNone/>
                <wp:docPr id="55" name="直線矢印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2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5152A" id="直線矢印コネクタ 55" o:spid="_x0000_s1026" type="#_x0000_t32" style="position:absolute;left:0;text-align:left;margin-left:180.8pt;margin-top:6pt;width:5.65pt;height:45.1pt;flip:y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1555943</wp:posOffset>
                </wp:positionH>
                <wp:positionV relativeFrom="paragraph">
                  <wp:posOffset>131611</wp:posOffset>
                </wp:positionV>
                <wp:extent cx="143704" cy="469679"/>
                <wp:effectExtent l="0" t="38100" r="66040" b="26035"/>
                <wp:wrapNone/>
                <wp:docPr id="54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04" cy="469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67112" id="直線矢印コネクタ 54" o:spid="_x0000_s1026" type="#_x0000_t32" style="position:absolute;left:0;text-align:left;margin-left:122.5pt;margin-top:10.35pt;width:11.3pt;height:37pt;flip:y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" strokecolor="#4579b8 [3044]">
                <v:stroke endarrow="block"/>
              </v:shape>
            </w:pict>
          </mc:Fallback>
        </mc:AlternateContent>
      </w:r>
    </w:p>
    <w:p w:rsidR="00550E15" w:rsidRDefault="00550E15" w:rsidP="00550E15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1405447</wp:posOffset>
                </wp:positionH>
                <wp:positionV relativeFrom="paragraph">
                  <wp:posOffset>3314</wp:posOffset>
                </wp:positionV>
                <wp:extent cx="151075" cy="453086"/>
                <wp:effectExtent l="38100" t="0" r="20955" b="61595"/>
                <wp:wrapNone/>
                <wp:docPr id="50" name="直線矢印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5" cy="453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4CC8" id="直線矢印コネクタ 50" o:spid="_x0000_s1026" type="#_x0000_t32" style="position:absolute;left:0;text-align:left;margin-left:110.65pt;margin-top:.25pt;width:11.9pt;height:35.7pt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" strokecolor="#4579b8 [3044]">
                <v:stroke endarrow="block"/>
              </v:shape>
            </w:pict>
          </mc:Fallback>
        </mc:AlternateContent>
      </w:r>
    </w:p>
    <w:p w:rsidR="00550E15" w:rsidRDefault="00550E15" w:rsidP="00550E15">
      <w:pPr>
        <w:rPr>
          <w:lang w:eastAsia="ja-JP"/>
        </w:rPr>
      </w:pPr>
    </w:p>
    <w:p w:rsidR="00550E15" w:rsidRDefault="00550E15" w:rsidP="00550E15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1071273</wp:posOffset>
                </wp:positionH>
                <wp:positionV relativeFrom="paragraph">
                  <wp:posOffset>141605</wp:posOffset>
                </wp:positionV>
                <wp:extent cx="588010" cy="429260"/>
                <wp:effectExtent l="0" t="0" r="21590" b="2794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42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710CB" id="正方形/長方形 17" o:spid="_x0000_s1026" style="position:absolute;left:0;text-align:left;margin-left:84.35pt;margin-top:11.15pt;width:46.3pt;height:33.8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" filled="f" strokecolor="#00b050" strokeweight="2pt"/>
            </w:pict>
          </mc:Fallback>
        </mc:AlternateContent>
      </w:r>
    </w:p>
    <w:p w:rsidR="00550E15" w:rsidRDefault="00550E15" w:rsidP="00550E15">
      <w:pPr>
        <w:rPr>
          <w:lang w:eastAsia="ja-JP"/>
        </w:rPr>
      </w:pP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6A73788" wp14:editId="180A381F">
                <wp:simplePos x="0" y="0"/>
                <wp:positionH relativeFrom="column">
                  <wp:posOffset>2907003</wp:posOffset>
                </wp:positionH>
                <wp:positionV relativeFrom="paragraph">
                  <wp:posOffset>62009</wp:posOffset>
                </wp:positionV>
                <wp:extent cx="461176" cy="341630"/>
                <wp:effectExtent l="0" t="0" r="0" b="0"/>
                <wp:wrapNone/>
                <wp:docPr id="3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341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Default="00550E15" w:rsidP="00550E15">
                            <w:pPr>
                              <w:pStyle w:val="Web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0000"/>
                                <w:sz w:val="28"/>
                                <w:szCs w:val="28"/>
                              </w:rPr>
                              <w:t>VN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3788" id="_x0000_s1041" type="#_x0000_t202" style="position:absolute;margin-left:228.9pt;margin-top:4.9pt;width:36.3pt;height:26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" filled="f" stroked="f">
                <v:textbox>
                  <w:txbxContent>
                    <w:p w:rsidR="00550E15" w:rsidRDefault="00550E15" w:rsidP="00550E15">
                      <w:pPr>
                        <w:pStyle w:val="Web"/>
                      </w:pPr>
                      <w:r>
                        <w:rPr>
                          <w:rFonts w:asciiTheme="minorHAnsi" w:eastAsiaTheme="minorEastAsia" w:hAnsi="Calibri" w:cstheme="minorBidi"/>
                          <w:color w:val="FF0000"/>
                          <w:sz w:val="28"/>
                          <w:szCs w:val="28"/>
                        </w:rPr>
                        <w:t>VN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D1EFF6E" wp14:editId="6939E910">
                <wp:simplePos x="0" y="0"/>
                <wp:positionH relativeFrom="column">
                  <wp:posOffset>2822243</wp:posOffset>
                </wp:positionH>
                <wp:positionV relativeFrom="paragraph">
                  <wp:posOffset>5715</wp:posOffset>
                </wp:positionV>
                <wp:extent cx="588010" cy="429260"/>
                <wp:effectExtent l="0" t="0" r="21590" b="2794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42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58EA6" id="正方形/長方形 19" o:spid="_x0000_s1026" style="position:absolute;left:0;text-align:left;margin-left:222.2pt;margin-top:.45pt;width:46.3pt;height:33.8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" filled="f" strokecolor="#00b050" strokeweight="2pt"/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6A73788" wp14:editId="180A381F">
                <wp:simplePos x="0" y="0"/>
                <wp:positionH relativeFrom="column">
                  <wp:posOffset>2089702</wp:posOffset>
                </wp:positionH>
                <wp:positionV relativeFrom="paragraph">
                  <wp:posOffset>62589</wp:posOffset>
                </wp:positionV>
                <wp:extent cx="397565" cy="341906"/>
                <wp:effectExtent l="0" t="0" r="0" b="0"/>
                <wp:wrapNone/>
                <wp:docPr id="32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419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Default="00550E15" w:rsidP="00550E15">
                            <w:pPr>
                              <w:pStyle w:val="Web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0000"/>
                                <w:sz w:val="28"/>
                                <w:szCs w:val="28"/>
                              </w:rPr>
                              <w:t>SN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3788" id="_x0000_s1042" type="#_x0000_t202" style="position:absolute;margin-left:164.55pt;margin-top:4.95pt;width:31.3pt;height:26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" filled="f" stroked="f">
                <v:textbox>
                  <w:txbxContent>
                    <w:p w:rsidR="00550E15" w:rsidRDefault="00550E15" w:rsidP="00550E15">
                      <w:pPr>
                        <w:pStyle w:val="Web"/>
                      </w:pPr>
                      <w:r>
                        <w:rPr>
                          <w:rFonts w:asciiTheme="minorHAnsi" w:eastAsiaTheme="minorEastAsia" w:hAnsi="Calibri" w:cstheme="minorBidi"/>
                          <w:color w:val="FF0000"/>
                          <w:sz w:val="28"/>
                          <w:szCs w:val="28"/>
                        </w:rPr>
                        <w:t>SN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D1EFF6E" wp14:editId="6939E910">
                <wp:simplePos x="0" y="0"/>
                <wp:positionH relativeFrom="column">
                  <wp:posOffset>1960438</wp:posOffset>
                </wp:positionH>
                <wp:positionV relativeFrom="paragraph">
                  <wp:posOffset>5439</wp:posOffset>
                </wp:positionV>
                <wp:extent cx="588010" cy="429260"/>
                <wp:effectExtent l="0" t="0" r="21590" b="2794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42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B5196" id="正方形/長方形 18" o:spid="_x0000_s1026" style="position:absolute;left:0;text-align:left;margin-left:154.35pt;margin-top:.45pt;width:46.3pt;height:33.8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" filled="f" strokecolor="#00b050" strokeweight="2pt"/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6A73788" wp14:editId="180A381F">
                <wp:simplePos x="0" y="0"/>
                <wp:positionH relativeFrom="column">
                  <wp:posOffset>1200260</wp:posOffset>
                </wp:positionH>
                <wp:positionV relativeFrom="paragraph">
                  <wp:posOffset>55245</wp:posOffset>
                </wp:positionV>
                <wp:extent cx="397565" cy="341906"/>
                <wp:effectExtent l="0" t="0" r="0" b="0"/>
                <wp:wrapNone/>
                <wp:docPr id="30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419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Default="00550E15" w:rsidP="00550E15">
                            <w:pPr>
                              <w:pStyle w:val="Web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0000"/>
                                <w:sz w:val="28"/>
                                <w:szCs w:val="28"/>
                              </w:rPr>
                              <w:t>EN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3788" id="_x0000_s1043" type="#_x0000_t202" style="position:absolute;margin-left:94.5pt;margin-top:4.35pt;width:31.3pt;height:26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" filled="f" stroked="f">
                <v:textbox>
                  <w:txbxContent>
                    <w:p w:rsidR="00550E15" w:rsidRDefault="00550E15" w:rsidP="00550E15">
                      <w:pPr>
                        <w:pStyle w:val="Web"/>
                      </w:pPr>
                      <w:r>
                        <w:rPr>
                          <w:rFonts w:asciiTheme="minorHAnsi" w:eastAsiaTheme="minorEastAsia" w:hAnsi="Calibri" w:cstheme="minorBidi"/>
                          <w:color w:val="FF0000"/>
                          <w:sz w:val="28"/>
                          <w:szCs w:val="28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</w:p>
    <w:p w:rsidR="00550E15" w:rsidRDefault="00550E15" w:rsidP="00550E15">
      <w:pPr>
        <w:rPr>
          <w:lang w:eastAsia="ja-JP"/>
        </w:rPr>
      </w:pPr>
    </w:p>
    <w:p w:rsidR="00550E15" w:rsidRDefault="00550E15" w:rsidP="00550E15">
      <w:pPr>
        <w:rPr>
          <w:lang w:eastAsia="ja-JP"/>
        </w:rPr>
      </w:pPr>
    </w:p>
    <w:p w:rsidR="00550E15" w:rsidRDefault="00550E15" w:rsidP="00550E15">
      <w:pPr>
        <w:rPr>
          <w:lang w:eastAsia="ja-JP"/>
        </w:rPr>
      </w:pPr>
    </w:p>
    <w:p w:rsidR="00550E15" w:rsidRDefault="00550E15" w:rsidP="00550E15">
      <w:pPr>
        <w:rPr>
          <w:lang w:eastAsia="ja-JP"/>
        </w:rPr>
      </w:pPr>
    </w:p>
    <w:p w:rsidR="00550E15" w:rsidRPr="00550E15" w:rsidRDefault="00550E15" w:rsidP="00550E15">
      <w:pPr>
        <w:rPr>
          <w:lang w:eastAsia="ja-JP"/>
        </w:rPr>
      </w:pPr>
    </w:p>
    <w:p w:rsidR="009258C8" w:rsidRDefault="00431A52" w:rsidP="00C72286">
      <w:pPr>
        <w:rPr>
          <w:lang w:eastAsia="ja-JP"/>
        </w:rPr>
      </w:pPr>
      <w:r>
        <w:rPr>
          <w:noProof/>
          <w:lang w:eastAsia="ja-JP"/>
        </w:rPr>
        <w:t xml:space="preserve"> </w:t>
      </w:r>
    </w:p>
    <w:p w:rsidR="00C72286" w:rsidRDefault="00C72286" w:rsidP="00C72286">
      <w:pPr>
        <w:rPr>
          <w:lang w:eastAsia="ja-JP"/>
        </w:rPr>
      </w:pPr>
    </w:p>
    <w:p w:rsidR="00F05B52" w:rsidRDefault="00F05B52" w:rsidP="00C72286">
      <w:pPr>
        <w:rPr>
          <w:lang w:eastAsia="ja-JP"/>
        </w:rPr>
      </w:pPr>
    </w:p>
    <w:p w:rsidR="00F05B52" w:rsidRDefault="00F05B52" w:rsidP="00F05B52">
      <w:pPr>
        <w:pStyle w:val="A-HeadNum1"/>
        <w:ind w:left="709" w:hanging="709"/>
      </w:pPr>
      <w:bookmarkStart w:id="16" w:name="_Toc520352136"/>
      <w:r>
        <w:rPr>
          <w:rFonts w:hint="eastAsia"/>
        </w:rPr>
        <w:t>Meghaで何かを変わったか</w:t>
      </w:r>
      <w:bookmarkEnd w:id="16"/>
    </w:p>
    <w:p w:rsidR="00F05B52" w:rsidRDefault="00F05B52" w:rsidP="00734EA7">
      <w:pPr>
        <w:pStyle w:val="A-HeadNum2"/>
      </w:pPr>
      <w:bookmarkStart w:id="17" w:name="_Toc520352137"/>
      <w:r w:rsidRPr="00F05B52">
        <w:t>Capsule Teplates</w:t>
      </w:r>
      <w:r>
        <w:rPr>
          <w:rFonts w:hint="eastAsia"/>
        </w:rPr>
        <w:t>の保存先</w:t>
      </w:r>
      <w:bookmarkEnd w:id="17"/>
    </w:p>
    <w:p w:rsidR="00F05B52" w:rsidRDefault="00F05B52" w:rsidP="00F05B52">
      <w:pPr>
        <w:rPr>
          <w:lang w:eastAsia="ja-JP"/>
        </w:rPr>
      </w:pPr>
      <w:r w:rsidRPr="00F05B52">
        <w:rPr>
          <w:lang w:eastAsia="ja-JP"/>
        </w:rPr>
        <w:t>FILE, DB, FILE_TO_DB,</w:t>
      </w:r>
      <w:r>
        <w:rPr>
          <w:rFonts w:hint="eastAsia"/>
          <w:lang w:eastAsia="ja-JP"/>
        </w:rPr>
        <w:t>以外に、</w:t>
      </w:r>
      <w:r w:rsidRPr="00F05B52">
        <w:rPr>
          <w:lang w:eastAsia="ja-JP"/>
        </w:rPr>
        <w:t>CASSANDRA</w:t>
      </w:r>
      <w:r>
        <w:rPr>
          <w:rFonts w:hint="eastAsia"/>
          <w:lang w:eastAsia="ja-JP"/>
        </w:rPr>
        <w:t>を追加される。</w:t>
      </w:r>
    </w:p>
    <w:p w:rsidR="00F05B52" w:rsidRPr="00F05B52" w:rsidRDefault="00F05B52" w:rsidP="00F05B52">
      <w:pPr>
        <w:rPr>
          <w:lang w:eastAsia="ja-JP"/>
        </w:rPr>
      </w:pPr>
    </w:p>
    <w:p w:rsidR="00F05B52" w:rsidRPr="00F05B52" w:rsidRDefault="00F05B52" w:rsidP="00F05B52">
      <w:pPr>
        <w:rPr>
          <w:lang w:eastAsia="ja-JP"/>
        </w:rPr>
      </w:pPr>
    </w:p>
    <w:p w:rsidR="00F05B52" w:rsidRDefault="00F05B52" w:rsidP="00734EA7">
      <w:pPr>
        <w:pStyle w:val="A-HeadNum2"/>
      </w:pPr>
      <w:bookmarkStart w:id="18" w:name="_Toc520352138"/>
      <w:r>
        <w:rPr>
          <w:rFonts w:hint="eastAsia"/>
        </w:rPr>
        <w:t>Jobs情報の格納先は、</w:t>
      </w:r>
      <w:bookmarkEnd w:id="18"/>
    </w:p>
    <w:p w:rsidR="00F05B52" w:rsidRDefault="00F05B52" w:rsidP="00F05B52">
      <w:pPr>
        <w:rPr>
          <w:lang w:eastAsia="ja-JP"/>
        </w:rPr>
      </w:pPr>
      <w:r>
        <w:rPr>
          <w:rFonts w:hint="eastAsia"/>
          <w:lang w:eastAsia="ja-JP"/>
        </w:rPr>
        <w:t>FILE</w:t>
      </w:r>
      <w:r>
        <w:rPr>
          <w:rFonts w:hint="eastAsia"/>
          <w:lang w:eastAsia="ja-JP"/>
        </w:rPr>
        <w:t>以外に、</w:t>
      </w:r>
      <w:r w:rsidRPr="00F05B52">
        <w:rPr>
          <w:lang w:eastAsia="ja-JP"/>
        </w:rPr>
        <w:t>CASSANDRA</w:t>
      </w:r>
      <w:r>
        <w:rPr>
          <w:rFonts w:hint="eastAsia"/>
          <w:lang w:eastAsia="ja-JP"/>
        </w:rPr>
        <w:t>を追加される。</w:t>
      </w:r>
    </w:p>
    <w:p w:rsidR="00F05B52" w:rsidRDefault="00F05B52" w:rsidP="00F05B52">
      <w:pPr>
        <w:rPr>
          <w:lang w:eastAsia="ja-JP"/>
        </w:rPr>
      </w:pPr>
    </w:p>
    <w:p w:rsidR="00331A41" w:rsidRDefault="00331A41" w:rsidP="00734EA7">
      <w:pPr>
        <w:pStyle w:val="A-HeadNum2"/>
      </w:pPr>
      <w:bookmarkStart w:id="19" w:name="_Toc520352139"/>
      <w:r>
        <w:rPr>
          <w:rFonts w:hint="eastAsia"/>
        </w:rPr>
        <w:t>XM　コンポーネント</w:t>
      </w:r>
      <w:bookmarkEnd w:id="19"/>
    </w:p>
    <w:p w:rsidR="00F05B52" w:rsidRDefault="00F05B52" w:rsidP="00F05B52">
      <w:pPr>
        <w:rPr>
          <w:lang w:eastAsia="ja-JP"/>
        </w:rPr>
      </w:pPr>
      <w:r>
        <w:rPr>
          <w:rFonts w:hint="eastAsia"/>
          <w:lang w:eastAsia="ja-JP"/>
        </w:rPr>
        <w:t>XM</w:t>
      </w:r>
      <w:r>
        <w:rPr>
          <w:rFonts w:hint="eastAsia"/>
          <w:lang w:eastAsia="ja-JP"/>
        </w:rPr>
        <w:t xml:space="preserve">　コンポーネントに</w:t>
      </w:r>
      <w:r>
        <w:rPr>
          <w:rFonts w:hint="eastAsia"/>
          <w:lang w:eastAsia="ja-JP"/>
        </w:rPr>
        <w:t>CDB</w:t>
      </w:r>
      <w:r>
        <w:rPr>
          <w:rFonts w:hint="eastAsia"/>
          <w:lang w:eastAsia="ja-JP"/>
        </w:rPr>
        <w:t>を追加される。</w:t>
      </w:r>
    </w:p>
    <w:p w:rsidR="00F05B52" w:rsidRDefault="00F05B52" w:rsidP="00F05B52">
      <w:pPr>
        <w:rPr>
          <w:lang w:eastAsia="ja-JP"/>
        </w:rPr>
      </w:pPr>
      <w:r>
        <w:rPr>
          <w:rFonts w:hint="eastAsia"/>
          <w:lang w:eastAsia="ja-JP"/>
        </w:rPr>
        <w:t>Casssandra</w:t>
      </w:r>
      <w:r>
        <w:rPr>
          <w:rFonts w:hint="eastAsia"/>
          <w:lang w:eastAsia="ja-JP"/>
        </w:rPr>
        <w:t>は</w:t>
      </w:r>
      <w:r>
        <w:rPr>
          <w:rFonts w:hint="eastAsia"/>
          <w:lang w:eastAsia="ja-JP"/>
        </w:rPr>
        <w:t>SC</w:t>
      </w:r>
      <w:r>
        <w:rPr>
          <w:rFonts w:hint="eastAsia"/>
          <w:lang w:eastAsia="ja-JP"/>
        </w:rPr>
        <w:t>、</w:t>
      </w:r>
      <w:r>
        <w:rPr>
          <w:rFonts w:hint="eastAsia"/>
          <w:lang w:eastAsia="ja-JP"/>
        </w:rPr>
        <w:t>SN</w:t>
      </w:r>
      <w:r>
        <w:rPr>
          <w:rFonts w:hint="eastAsia"/>
          <w:lang w:eastAsia="ja-JP"/>
        </w:rPr>
        <w:t>のように、独立のコンポーネントの扱いである。</w:t>
      </w:r>
    </w:p>
    <w:p w:rsidR="00F05B52" w:rsidRPr="00F05B52" w:rsidRDefault="00F05B52" w:rsidP="00F05B52">
      <w:pPr>
        <w:rPr>
          <w:lang w:eastAsia="ja-JP"/>
        </w:rPr>
      </w:pPr>
    </w:p>
    <w:p w:rsidR="00780334" w:rsidRDefault="00780334" w:rsidP="00C72286">
      <w:pPr>
        <w:rPr>
          <w:lang w:eastAsia="ja-JP"/>
        </w:rPr>
      </w:pPr>
    </w:p>
    <w:p w:rsidR="00AC3E98" w:rsidRPr="00AC3E98" w:rsidRDefault="00F05B52" w:rsidP="00F05B52">
      <w:pPr>
        <w:pStyle w:val="A-HeadNum1"/>
        <w:ind w:left="709" w:hanging="709"/>
      </w:pPr>
      <w:bookmarkStart w:id="20" w:name="_Toc520352140"/>
      <w:r>
        <w:rPr>
          <w:rFonts w:hint="eastAsia"/>
        </w:rPr>
        <w:lastRenderedPageBreak/>
        <w:t>Casssandra運用ための設定</w:t>
      </w:r>
      <w:bookmarkEnd w:id="20"/>
    </w:p>
    <w:p w:rsidR="00F05B52" w:rsidRDefault="00F05B52" w:rsidP="00734EA7">
      <w:pPr>
        <w:pStyle w:val="A-HeadNum2"/>
      </w:pPr>
      <w:bookmarkStart w:id="21" w:name="_Toc520352141"/>
      <w:r>
        <w:rPr>
          <w:rFonts w:hint="eastAsia"/>
        </w:rPr>
        <w:t>Cassandraをインストール</w:t>
      </w:r>
      <w:bookmarkEnd w:id="21"/>
    </w:p>
    <w:p w:rsidR="00F05B52" w:rsidRDefault="00331A41" w:rsidP="00F05B52">
      <w:pPr>
        <w:rPr>
          <w:lang w:eastAsia="ja-JP"/>
        </w:rPr>
      </w:pPr>
      <w:r>
        <w:rPr>
          <w:rFonts w:hint="eastAsia"/>
          <w:lang w:eastAsia="ja-JP"/>
        </w:rPr>
        <w:t xml:space="preserve">　　　その前に</w:t>
      </w:r>
      <w:r>
        <w:rPr>
          <w:rFonts w:hint="eastAsia"/>
          <w:lang w:eastAsia="ja-JP"/>
        </w:rPr>
        <w:t>JDK8</w:t>
      </w:r>
      <w:r>
        <w:rPr>
          <w:rFonts w:hint="eastAsia"/>
          <w:lang w:eastAsia="ja-JP"/>
        </w:rPr>
        <w:t>、</w:t>
      </w:r>
      <w:r>
        <w:rPr>
          <w:rFonts w:hint="eastAsia"/>
          <w:lang w:eastAsia="ja-JP"/>
        </w:rPr>
        <w:t>Python2.7.x</w:t>
      </w:r>
      <w:r>
        <w:rPr>
          <w:rFonts w:hint="eastAsia"/>
          <w:lang w:eastAsia="ja-JP"/>
        </w:rPr>
        <w:t>を先にインストールされることを確認</w:t>
      </w:r>
    </w:p>
    <w:p w:rsidR="00F05B52" w:rsidRDefault="00083D88" w:rsidP="00734EA7">
      <w:pPr>
        <w:pStyle w:val="A-HeadNum2"/>
      </w:pPr>
      <w:bookmarkStart w:id="22" w:name="_Toc52035214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16768" behindDoc="0" locked="0" layoutInCell="1" allowOverlap="1" wp14:anchorId="37B52193" wp14:editId="3AD5D1E2">
                <wp:simplePos x="0" y="0"/>
                <wp:positionH relativeFrom="column">
                  <wp:posOffset>-121920</wp:posOffset>
                </wp:positionH>
                <wp:positionV relativeFrom="paragraph">
                  <wp:posOffset>686435</wp:posOffset>
                </wp:positionV>
                <wp:extent cx="5859780" cy="2448560"/>
                <wp:effectExtent l="0" t="0" r="26670" b="27940"/>
                <wp:wrapSquare wrapText="bothSides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244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  <w:r w:rsidRPr="00331A41">
                              <w:rPr>
                                <w:lang w:eastAsia="ja-JP"/>
                              </w:rPr>
                              <w:t>CREATE KEYSPACE bio_matcher WITH REPLICATION = { 'class' : 'SimpleStrategy', 'replication_factor' : 1 };</w:t>
                            </w:r>
                          </w:p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</w:p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</w:p>
                          <w:p w:rsidR="00331A41" w:rsidRDefault="00331A41" w:rsidP="00331A41">
                            <w:r>
                              <w:t>use bio_matcher;</w:t>
                            </w:r>
                          </w:p>
                          <w:p w:rsidR="00331A41" w:rsidRDefault="00331A41" w:rsidP="00331A41"/>
                          <w:p w:rsidR="00331A41" w:rsidRDefault="00331A41" w:rsidP="00331A41">
                            <w:r>
                              <w:t>CREATE TABLE bio_template_data_info (TEMPLATE_DATA_ID varchar PRIMARY KEY, CREATE_DATETIME timestamp, UPDATE_DATETIME timestamp, TEMPLATE_DATA blob);</w:t>
                            </w:r>
                          </w:p>
                          <w:p w:rsidR="00331A41" w:rsidRDefault="00331A41" w:rsidP="00331A41"/>
                          <w:p w:rsidR="00331A41" w:rsidRDefault="00331A41" w:rsidP="00331A41">
                            <w:r>
                              <w:t xml:space="preserve">CREATE TABLE bio_lob_data_info (LOB_ID varchar, LOB_TYPE varchar, CREATE_DATETIME timestamp, LOB_DATA blob,  PRIMARY KEY (LOB_ID, LOB_TYPE));    </w:t>
                            </w:r>
                          </w:p>
                          <w:p w:rsidR="00331A41" w:rsidRDefault="00331A41" w:rsidP="00331A41"/>
                          <w:p w:rsidR="00331A41" w:rsidRDefault="00331A41" w:rsidP="00331A41">
                            <w:r>
                              <w:t>CREATE INDEX bio_lob_data_info_idx01 ON bio_lob_data_info (CREATE_DATETIME);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2193" id="テキスト ボックス 2" o:spid="_x0000_s1044" type="#_x0000_t202" style="position:absolute;left:0;text-align:left;margin-left:-9.6pt;margin-top:54.05pt;width:461.4pt;height:192.8pt;z-index:25161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">
                <v:textbox>
                  <w:txbxContent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  <w:r w:rsidRPr="00331A41">
                        <w:rPr>
                          <w:lang w:eastAsia="ja-JP"/>
                        </w:rPr>
                        <w:t>CREATE KEYSPACE bio_matcher WITH REPLICATION = { 'class' : 'SimpleStrategy', 'replication_factor' : 1 };</w:t>
                      </w:r>
                    </w:p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</w:p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</w:p>
                    <w:p w:rsidR="00331A41" w:rsidRDefault="00331A41" w:rsidP="00331A41">
                      <w:r>
                        <w:t>use bio_matcher;</w:t>
                      </w:r>
                    </w:p>
                    <w:p w:rsidR="00331A41" w:rsidRDefault="00331A41" w:rsidP="00331A41"/>
                    <w:p w:rsidR="00331A41" w:rsidRDefault="00331A41" w:rsidP="00331A41">
                      <w:r>
                        <w:t>CREATE TABLE bio_template_data_info (TEMPLATE_DATA_ID varchar PRIMARY KEY, CREATE_DATETIME timestamp, UPDATE_DATETIME timestamp, TEMPLATE_DATA blob);</w:t>
                      </w:r>
                    </w:p>
                    <w:p w:rsidR="00331A41" w:rsidRDefault="00331A41" w:rsidP="00331A41"/>
                    <w:p w:rsidR="00331A41" w:rsidRDefault="00331A41" w:rsidP="00331A41">
                      <w:r>
                        <w:t xml:space="preserve">CREATE TABLE bio_lob_data_info (LOB_ID varchar, LOB_TYPE varchar, CREATE_DATETIME timestamp, LOB_DATA blob,  PRIMARY KEY (LOB_ID, LOB_TYPE));    </w:t>
                      </w:r>
                    </w:p>
                    <w:p w:rsidR="00331A41" w:rsidRDefault="00331A41" w:rsidP="00331A41"/>
                    <w:p w:rsidR="00331A41" w:rsidRDefault="00331A41" w:rsidP="00331A41">
                      <w:r>
                        <w:t>CREATE INDEX bio_lob_data_info_idx01 ON bio_lob_data_info (CREATE_DATETIME);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5B52">
        <w:rPr>
          <w:rFonts w:hint="eastAsia"/>
        </w:rPr>
        <w:t>CassandraにKeySpaceとテーブルを生成</w:t>
      </w:r>
      <w:bookmarkEnd w:id="22"/>
    </w:p>
    <w:p w:rsidR="00331A41" w:rsidRDefault="00331A41" w:rsidP="00331A41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</w:p>
    <w:p w:rsidR="00331A41" w:rsidRDefault="00331A41" w:rsidP="00734EA7">
      <w:pPr>
        <w:pStyle w:val="A-HeadNum2"/>
      </w:pPr>
      <w:bookmarkStart w:id="23" w:name="_Toc520352143"/>
      <w:r>
        <w:rPr>
          <w:rFonts w:hint="eastAsia"/>
        </w:rPr>
        <w:t>MeghaのDB(Oracleか、Postgres)の設定</w:t>
      </w:r>
      <w:bookmarkEnd w:id="23"/>
    </w:p>
    <w:p w:rsidR="00331A41" w:rsidRDefault="00331A41" w:rsidP="00331A41">
      <w:pPr>
        <w:rPr>
          <w:lang w:eastAsia="ja-JP"/>
        </w:rPr>
      </w:pPr>
    </w:p>
    <w:p w:rsidR="00331A41" w:rsidRDefault="00331A41" w:rsidP="00331A41">
      <w:r>
        <w:t>BIO_PARAMETERS</w:t>
      </w:r>
      <w:r>
        <w:rPr>
          <w:rFonts w:hint="eastAsia"/>
        </w:rPr>
        <w:t>テーブルにて、「</w:t>
      </w:r>
      <w:r>
        <w:t>TEMPLATE_STORAGE_TYPE</w:t>
      </w:r>
      <w:r>
        <w:rPr>
          <w:rFonts w:hint="eastAsia"/>
        </w:rPr>
        <w:t>」、「</w:t>
      </w:r>
      <w:r>
        <w:t>LOB_STORAGE_TYPE</w:t>
      </w:r>
      <w:r>
        <w:rPr>
          <w:rFonts w:hint="eastAsia"/>
        </w:rPr>
        <w:t>」を「</w:t>
      </w:r>
      <w:r>
        <w:t>CASSANDRA</w:t>
      </w:r>
      <w:r>
        <w:rPr>
          <w:rFonts w:hint="eastAsia"/>
        </w:rPr>
        <w:t>」に設定</w:t>
      </w:r>
    </w:p>
    <w:p w:rsidR="00331A41" w:rsidRDefault="00331A41" w:rsidP="00331A41"/>
    <w:p w:rsidR="00331A41" w:rsidRDefault="00331A41" w:rsidP="00331A41"/>
    <w:p w:rsidR="00331A41" w:rsidRDefault="006E6366" w:rsidP="00734EA7">
      <w:pPr>
        <w:pStyle w:val="A-HeadNum2"/>
      </w:pPr>
      <w:bookmarkStart w:id="24" w:name="_Toc52035214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2216A307" wp14:editId="59791583">
                <wp:simplePos x="0" y="0"/>
                <wp:positionH relativeFrom="column">
                  <wp:posOffset>116840</wp:posOffset>
                </wp:positionH>
                <wp:positionV relativeFrom="paragraph">
                  <wp:posOffset>694690</wp:posOffset>
                </wp:positionV>
                <wp:extent cx="5422265" cy="1406525"/>
                <wp:effectExtent l="0" t="0" r="26035" b="22225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Insert into BIO_SERVER_INFO</w:t>
                            </w:r>
                          </w:p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(</w:t>
                            </w:r>
                            <w:r>
                              <w:t>SERVER</w:t>
                            </w:r>
                            <w:r>
                              <w:rPr>
                                <w:lang w:eastAsia="ja-JP"/>
                              </w:rPr>
                              <w:t xml:space="preserve">_ID, SERVER_HOSTNAME, SERVER_TYPE, SERVER_STATE, COMPONENT_TYPE, </w:t>
                            </w:r>
                          </w:p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SERVER_GROUP_ID, MAX_JOB_COUNT, CREATE_DATETIME)</w:t>
                            </w:r>
                          </w:p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Values</w:t>
                            </w:r>
                          </w:p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('CDB001', '10.10.10.11', 'CASSANDRA_DB', 'ACTIVE', 'CDB', </w:t>
                            </w:r>
                          </w:p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'CDBG01', 0, CURRENT_TIMESTAMP);</w:t>
                            </w:r>
                          </w:p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COMMIT;</w:t>
                            </w:r>
                          </w:p>
                          <w:p w:rsidR="00331A41" w:rsidRDefault="00331A41" w:rsidP="00331A41">
                            <w:pPr>
                              <w:rPr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331A41" w:rsidRDefault="00331A41" w:rsidP="00331A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6A307" id="_x0000_s1045" type="#_x0000_t202" style="position:absolute;left:0;text-align:left;margin-left:9.2pt;margin-top:54.7pt;width:426.95pt;height:110.75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">
                <v:textbox>
                  <w:txbxContent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Insert into BIO_SERVER_INFO</w:t>
                      </w:r>
                    </w:p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(</w:t>
                      </w:r>
                      <w:r>
                        <w:t>SERVER</w:t>
                      </w:r>
                      <w:r>
                        <w:rPr>
                          <w:lang w:eastAsia="ja-JP"/>
                        </w:rPr>
                        <w:t xml:space="preserve">_ID, SERVER_HOSTNAME, SERVER_TYPE, SERVER_STATE, COMPONENT_TYPE, </w:t>
                      </w:r>
                    </w:p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SERVER_GROUP_ID, MAX_JOB_COUNT, CREATE_DATETIME)</w:t>
                      </w:r>
                    </w:p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Values</w:t>
                      </w:r>
                    </w:p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('CDB001', '10.10.10.11', 'CASSANDRA_DB', 'ACTIVE', 'CDB', </w:t>
                      </w:r>
                    </w:p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'CDBG01', 0, CURRENT_TIMESTAMP);</w:t>
                      </w:r>
                    </w:p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COMMIT;</w:t>
                      </w:r>
                    </w:p>
                    <w:p w:rsidR="00331A41" w:rsidRDefault="00331A41" w:rsidP="00331A41">
                      <w:pPr>
                        <w:rPr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:rsidR="00331A41" w:rsidRDefault="00331A41" w:rsidP="00331A41"/>
                  </w:txbxContent>
                </v:textbox>
                <w10:wrap type="square"/>
              </v:shape>
            </w:pict>
          </mc:Fallback>
        </mc:AlternateContent>
      </w:r>
      <w:r w:rsidR="00331A41" w:rsidRPr="00331A41">
        <w:t>BIO_SERVER_INFO</w:t>
      </w:r>
      <w:r w:rsidR="00331A41">
        <w:rPr>
          <w:rFonts w:hint="eastAsia"/>
        </w:rPr>
        <w:t>にCDB</w:t>
      </w:r>
      <w:r>
        <w:rPr>
          <w:rFonts w:hint="eastAsia"/>
        </w:rPr>
        <w:t>を登録</w:t>
      </w:r>
      <w:bookmarkEnd w:id="24"/>
    </w:p>
    <w:p w:rsidR="006E6366" w:rsidRDefault="006E6366" w:rsidP="006E6366">
      <w:pPr>
        <w:rPr>
          <w:lang w:eastAsia="ja-JP"/>
        </w:rPr>
      </w:pPr>
    </w:p>
    <w:p w:rsidR="006E6366" w:rsidRDefault="006E6366" w:rsidP="006E6366">
      <w:pPr>
        <w:rPr>
          <w:lang w:eastAsia="ja-JP"/>
        </w:rPr>
      </w:pPr>
    </w:p>
    <w:p w:rsidR="00331A41" w:rsidRPr="00331A41" w:rsidRDefault="00331A41" w:rsidP="00331A41">
      <w:pPr>
        <w:rPr>
          <w:lang w:eastAsia="ja-JP"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91440" distB="91440" distL="91440" distR="91440" simplePos="0" relativeHeight="251610624" behindDoc="1" locked="0" layoutInCell="1" allowOverlap="1">
                <wp:simplePos x="0" y="0"/>
                <wp:positionH relativeFrom="margin">
                  <wp:posOffset>3384081</wp:posOffset>
                </wp:positionH>
                <wp:positionV relativeFrom="margin">
                  <wp:posOffset>6347598</wp:posOffset>
                </wp:positionV>
                <wp:extent cx="3200400" cy="1307465"/>
                <wp:effectExtent l="0" t="0" r="0" b="0"/>
                <wp:wrapSquare wrapText="bothSides"/>
                <wp:docPr id="135" name="テキスト ボック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A41" w:rsidRDefault="00331A41">
                            <w:pPr>
                              <w:rPr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331A41" w:rsidRDefault="00331A41">
                            <w:pPr>
                              <w:pStyle w:val="affffa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5" o:spid="_x0000_s1046" type="#_x0000_t202" style="position:absolute;margin-left:266.45pt;margin-top:499.8pt;width:252pt;height:102.95pt;z-index:-251705856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" filled="f" stroked="f" strokeweight=".5pt">
                <v:textbox style="mso-fit-shape-to-text:t" inset=",7.2pt,,7.2pt">
                  <w:txbxContent>
                    <w:p w:rsidR="00331A41" w:rsidRDefault="00331A41">
                      <w:pPr>
                        <w:rPr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:rsidR="00331A41" w:rsidRDefault="00331A41">
                      <w:pPr>
                        <w:pStyle w:val="affffa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05B52" w:rsidRDefault="00F05B52" w:rsidP="00734EA7">
      <w:pPr>
        <w:pStyle w:val="A-HeadNum2"/>
      </w:pPr>
      <w:bookmarkStart w:id="25" w:name="_Toc520352145"/>
      <w:r>
        <w:rPr>
          <w:rFonts w:hint="eastAsia"/>
        </w:rPr>
        <w:t>Jobを</w:t>
      </w:r>
      <w:r w:rsidR="00550E15">
        <w:rPr>
          <w:rFonts w:hint="eastAsia"/>
        </w:rPr>
        <w:t>実行</w:t>
      </w:r>
      <w:bookmarkEnd w:id="25"/>
    </w:p>
    <w:p w:rsidR="003E6797" w:rsidRDefault="00550E15" w:rsidP="00F05B52">
      <w:pPr>
        <w:rPr>
          <w:lang w:eastAsia="ja-JP"/>
        </w:rPr>
      </w:pPr>
      <w:r>
        <w:rPr>
          <w:rFonts w:hint="eastAsia"/>
          <w:lang w:eastAsia="ja-JP"/>
        </w:rPr>
        <w:t>普通の通り必要な</w:t>
      </w:r>
      <w:r>
        <w:rPr>
          <w:rFonts w:hint="eastAsia"/>
          <w:lang w:eastAsia="ja-JP"/>
        </w:rPr>
        <w:t>Job</w:t>
      </w:r>
      <w:r>
        <w:rPr>
          <w:rFonts w:hint="eastAsia"/>
          <w:lang w:eastAsia="ja-JP"/>
        </w:rPr>
        <w:t>を実行。特にかわることはなし。</w:t>
      </w:r>
    </w:p>
    <w:p w:rsidR="003E6797" w:rsidRDefault="003E6797" w:rsidP="00F05B52">
      <w:pPr>
        <w:rPr>
          <w:lang w:eastAsia="ja-JP"/>
        </w:rPr>
      </w:pPr>
    </w:p>
    <w:p w:rsidR="00F05B52" w:rsidRDefault="00F05B52" w:rsidP="00734EA7">
      <w:pPr>
        <w:pStyle w:val="A-HeadNum2"/>
      </w:pPr>
      <w:bookmarkStart w:id="26" w:name="_Toc520352146"/>
      <w:r>
        <w:rPr>
          <w:rFonts w:hint="eastAsia"/>
        </w:rPr>
        <w:t>データをCasssandraに登録されるのを確認</w:t>
      </w:r>
      <w:bookmarkEnd w:id="26"/>
    </w:p>
    <w:p w:rsidR="00F05B52" w:rsidRDefault="00331A41" w:rsidP="00F05B52">
      <w:pPr>
        <w:rPr>
          <w:lang w:eastAsia="ja-JP"/>
        </w:rPr>
      </w:pPr>
      <w:r>
        <w:rPr>
          <w:rFonts w:hint="eastAsia"/>
          <w:lang w:eastAsia="ja-JP"/>
        </w:rPr>
        <w:t>Casssandra</w:t>
      </w:r>
      <w:r>
        <w:rPr>
          <w:rFonts w:hint="eastAsia"/>
          <w:lang w:eastAsia="ja-JP"/>
        </w:rPr>
        <w:t>マシンで、</w:t>
      </w:r>
      <w:r>
        <w:rPr>
          <w:rFonts w:hint="eastAsia"/>
          <w:lang w:eastAsia="ja-JP"/>
        </w:rPr>
        <w:t>cql</w:t>
      </w:r>
      <w:r>
        <w:rPr>
          <w:rFonts w:hint="eastAsia"/>
          <w:lang w:eastAsia="ja-JP"/>
        </w:rPr>
        <w:t>を実行して確認、以下は</w:t>
      </w:r>
      <w:r>
        <w:rPr>
          <w:lang w:eastAsia="ja-JP"/>
        </w:rPr>
        <w:t xml:space="preserve">cql </w:t>
      </w:r>
      <w:r>
        <w:rPr>
          <w:rFonts w:hint="eastAsia"/>
          <w:lang w:eastAsia="ja-JP"/>
        </w:rPr>
        <w:t>サンプルです：</w:t>
      </w:r>
    </w:p>
    <w:p w:rsidR="00331A41" w:rsidRDefault="00331A41" w:rsidP="00F05B52">
      <w:pPr>
        <w:rPr>
          <w:lang w:eastAsia="ja-JP"/>
        </w:rPr>
      </w:pPr>
    </w:p>
    <w:p w:rsidR="00F05B52" w:rsidRDefault="00331A41" w:rsidP="00F05B52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07552" behindDoc="0" locked="0" layoutInCell="1" allowOverlap="1">
                <wp:simplePos x="0" y="0"/>
                <wp:positionH relativeFrom="column">
                  <wp:posOffset>331828</wp:posOffset>
                </wp:positionH>
                <wp:positionV relativeFrom="paragraph">
                  <wp:posOffset>52512</wp:posOffset>
                </wp:positionV>
                <wp:extent cx="4157980" cy="1406525"/>
                <wp:effectExtent l="0" t="0" r="13970" b="2222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80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A41" w:rsidRDefault="00331A41" w:rsidP="00331A41">
                            <w:r>
                              <w:t>./cqlsh 192.168.22.106 9042</w:t>
                            </w:r>
                          </w:p>
                          <w:p w:rsidR="00331A41" w:rsidRDefault="00331A41" w:rsidP="00331A41">
                            <w:r>
                              <w:t>use bio_matcher;</w:t>
                            </w:r>
                          </w:p>
                          <w:p w:rsidR="00331A41" w:rsidRDefault="00331A41" w:rsidP="00331A41">
                            <w:r>
                              <w:t>select * from bio_template_data_info;</w:t>
                            </w:r>
                          </w:p>
                          <w:p w:rsidR="00331A41" w:rsidRDefault="00331A41" w:rsidP="00331A41">
                            <w:r>
                              <w:t>select count(*) from bio_template_data_info;</w:t>
                            </w:r>
                          </w:p>
                          <w:p w:rsidR="00331A41" w:rsidRDefault="00331A41" w:rsidP="00331A41"/>
                          <w:p w:rsidR="00331A41" w:rsidRDefault="00331A41" w:rsidP="00331A41">
                            <w:r>
                              <w:t>select * from bio_lob_data_info;</w:t>
                            </w:r>
                          </w:p>
                          <w:p w:rsidR="00331A41" w:rsidRDefault="00331A41" w:rsidP="00331A41">
                            <w:r>
                              <w:t>select count(*) from bio_lob_data_info;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6.15pt;margin-top:4.15pt;width:327.4pt;height:110.75pt;z-index:25160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">
                <v:textbox>
                  <w:txbxContent>
                    <w:p w:rsidR="00331A41" w:rsidRDefault="00331A41" w:rsidP="00331A41">
                      <w:r>
                        <w:t>./cqlsh 192.168.22.106 9042</w:t>
                      </w:r>
                    </w:p>
                    <w:p w:rsidR="00331A41" w:rsidRDefault="00331A41" w:rsidP="00331A41">
                      <w:r>
                        <w:t>use bio_matcher;</w:t>
                      </w:r>
                    </w:p>
                    <w:p w:rsidR="00331A41" w:rsidRDefault="00331A41" w:rsidP="00331A41">
                      <w:r>
                        <w:t>select * from bio_template_data_info;</w:t>
                      </w:r>
                    </w:p>
                    <w:p w:rsidR="00331A41" w:rsidRDefault="00331A41" w:rsidP="00331A41">
                      <w:r>
                        <w:t>select count(*) from bio_template_data_info;</w:t>
                      </w:r>
                    </w:p>
                    <w:p w:rsidR="00331A41" w:rsidRDefault="00331A41" w:rsidP="00331A41"/>
                    <w:p w:rsidR="00331A41" w:rsidRDefault="00331A41" w:rsidP="00331A41">
                      <w:r>
                        <w:t>select * from bio_lob_data_info;</w:t>
                      </w:r>
                    </w:p>
                    <w:p w:rsidR="00331A41" w:rsidRDefault="00331A41" w:rsidP="00331A41">
                      <w:r>
                        <w:t>select count(*) from bio_lob_data_info;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5B52" w:rsidRPr="00F05B52" w:rsidRDefault="00F05B52" w:rsidP="00F05B52">
      <w:pPr>
        <w:rPr>
          <w:lang w:eastAsia="ja-JP"/>
        </w:rPr>
      </w:pPr>
    </w:p>
    <w:p w:rsidR="00F05B52" w:rsidRDefault="00F05B52" w:rsidP="00F05B52">
      <w:pPr>
        <w:rPr>
          <w:lang w:eastAsia="ja-JP"/>
        </w:rPr>
      </w:pPr>
    </w:p>
    <w:p w:rsidR="00D91D4A" w:rsidRDefault="00D91D4A" w:rsidP="00F05B52">
      <w:pPr>
        <w:rPr>
          <w:lang w:eastAsia="ja-JP"/>
        </w:rPr>
      </w:pPr>
    </w:p>
    <w:p w:rsidR="00D91D4A" w:rsidRDefault="00D91D4A" w:rsidP="00F05B52">
      <w:pPr>
        <w:rPr>
          <w:lang w:eastAsia="ja-JP"/>
        </w:rPr>
      </w:pPr>
    </w:p>
    <w:p w:rsidR="00D91D4A" w:rsidRDefault="00D91D4A" w:rsidP="00F05B52">
      <w:pPr>
        <w:rPr>
          <w:lang w:eastAsia="ja-JP"/>
        </w:rPr>
      </w:pPr>
    </w:p>
    <w:p w:rsidR="00D91D4A" w:rsidRDefault="00D91D4A" w:rsidP="00F05B52">
      <w:pPr>
        <w:rPr>
          <w:lang w:eastAsia="ja-JP"/>
        </w:rPr>
      </w:pPr>
    </w:p>
    <w:p w:rsidR="00D91D4A" w:rsidRDefault="00D91D4A" w:rsidP="00F05B52">
      <w:pPr>
        <w:rPr>
          <w:lang w:eastAsia="ja-JP"/>
        </w:rPr>
      </w:pPr>
    </w:p>
    <w:p w:rsidR="00D91D4A" w:rsidRDefault="00D91D4A" w:rsidP="00F05B52">
      <w:pPr>
        <w:rPr>
          <w:lang w:eastAsia="ja-JP"/>
        </w:rPr>
      </w:pPr>
    </w:p>
    <w:p w:rsidR="00D91D4A" w:rsidRDefault="00D91D4A" w:rsidP="00F05B52">
      <w:pPr>
        <w:rPr>
          <w:lang w:eastAsia="ja-JP"/>
        </w:rPr>
      </w:pPr>
    </w:p>
    <w:p w:rsidR="00D91D4A" w:rsidRDefault="00D91D4A" w:rsidP="00F05B52">
      <w:pPr>
        <w:rPr>
          <w:lang w:eastAsia="ja-JP"/>
        </w:rPr>
      </w:pPr>
    </w:p>
    <w:p w:rsidR="00D91D4A" w:rsidRDefault="002D4BD8" w:rsidP="00734EA7">
      <w:pPr>
        <w:pStyle w:val="A-HeadNum2"/>
      </w:pPr>
      <w:bookmarkStart w:id="27" w:name="_Toc520352147"/>
      <w:r>
        <w:rPr>
          <w:rFonts w:hint="eastAsia"/>
        </w:rPr>
        <w:t>Cass</w:t>
      </w:r>
      <w:r w:rsidR="00D91D4A">
        <w:rPr>
          <w:rFonts w:hint="eastAsia"/>
        </w:rPr>
        <w:t>andraNode管理</w:t>
      </w:r>
      <w:bookmarkEnd w:id="27"/>
    </w:p>
    <w:p w:rsidR="00D91D4A" w:rsidRDefault="00D91D4A" w:rsidP="00D91D4A">
      <w:pPr>
        <w:rPr>
          <w:lang w:eastAsia="ja-JP"/>
        </w:rPr>
      </w:pPr>
      <w:r>
        <w:rPr>
          <w:rFonts w:hint="eastAsia"/>
          <w:lang w:eastAsia="ja-JP"/>
        </w:rPr>
        <w:t>以下の</w:t>
      </w:r>
      <w:r>
        <w:rPr>
          <w:rFonts w:hint="eastAsia"/>
          <w:lang w:eastAsia="ja-JP"/>
        </w:rPr>
        <w:t>Command</w:t>
      </w:r>
      <w:r>
        <w:rPr>
          <w:rFonts w:hint="eastAsia"/>
          <w:lang w:eastAsia="ja-JP"/>
        </w:rPr>
        <w:t>で、</w:t>
      </w:r>
      <w:r>
        <w:rPr>
          <w:rFonts w:hint="eastAsia"/>
          <w:lang w:eastAsia="ja-JP"/>
        </w:rPr>
        <w:t>CasssandraNode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Status</w:t>
      </w:r>
      <w:r>
        <w:rPr>
          <w:rFonts w:hint="eastAsia"/>
          <w:lang w:eastAsia="ja-JP"/>
        </w:rPr>
        <w:t>などを認できる：</w:t>
      </w:r>
    </w:p>
    <w:p w:rsidR="00D91D4A" w:rsidRPr="00D91D4A" w:rsidRDefault="00D91D4A" w:rsidP="00D91D4A">
      <w:pPr>
        <w:rPr>
          <w:lang w:eastAsia="ja-JP"/>
        </w:rPr>
      </w:pPr>
    </w:p>
    <w:p w:rsidR="00D91D4A" w:rsidRPr="00D91D4A" w:rsidRDefault="00D91D4A" w:rsidP="00D91D4A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45899E1E" wp14:editId="4B83B78B">
                <wp:simplePos x="0" y="0"/>
                <wp:positionH relativeFrom="column">
                  <wp:posOffset>53120</wp:posOffset>
                </wp:positionH>
                <wp:positionV relativeFrom="paragraph">
                  <wp:posOffset>217225</wp:posOffset>
                </wp:positionV>
                <wp:extent cx="4157980" cy="1637665"/>
                <wp:effectExtent l="0" t="0" r="13970" b="19685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80" cy="163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D4A" w:rsidRDefault="00D91D4A" w:rsidP="00D91D4A">
                            <w:r>
                              <w:t>./nodetool status</w:t>
                            </w:r>
                          </w:p>
                          <w:p w:rsidR="00D91D4A" w:rsidRDefault="00D91D4A" w:rsidP="00D91D4A"/>
                          <w:p w:rsidR="00D91D4A" w:rsidRDefault="00D91D4A" w:rsidP="00D91D4A">
                            <w:r>
                              <w:t>./nodetool cfstats</w:t>
                            </w:r>
                          </w:p>
                          <w:p w:rsidR="00D91D4A" w:rsidRDefault="00D91D4A" w:rsidP="00D91D4A">
                            <w:r>
                              <w:t>./nodetool tpstats</w:t>
                            </w:r>
                          </w:p>
                          <w:p w:rsidR="00D91D4A" w:rsidRDefault="00D91D4A" w:rsidP="00D91D4A">
                            <w:r>
                              <w:t xml:space="preserve"> ./nodetool netstats</w:t>
                            </w:r>
                          </w:p>
                          <w:p w:rsidR="00D91D4A" w:rsidRDefault="00D91D4A" w:rsidP="00D91D4A"/>
                          <w:p w:rsidR="00D91D4A" w:rsidRDefault="00D91D4A" w:rsidP="00D91D4A">
                            <w:r>
                              <w:t>./nodetool cfhistograms bio_matcher bio_lob_data_info;</w:t>
                            </w:r>
                          </w:p>
                          <w:p w:rsidR="00D91D4A" w:rsidRDefault="00D91D4A" w:rsidP="00D91D4A">
                            <w:r>
                              <w:t>./nodetool cfhistograms bio_matcher bio_lob_data_info;</w:t>
                            </w:r>
                          </w:p>
                          <w:p w:rsidR="00D91D4A" w:rsidRDefault="00D91D4A" w:rsidP="00D91D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9E1E" id="_x0000_s1048" type="#_x0000_t202" style="position:absolute;margin-left:4.2pt;margin-top:17.1pt;width:327.4pt;height:128.95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">
                <v:textbox>
                  <w:txbxContent>
                    <w:p w:rsidR="00D91D4A" w:rsidRDefault="00D91D4A" w:rsidP="00D91D4A">
                      <w:r>
                        <w:t>./nodetool status</w:t>
                      </w:r>
                    </w:p>
                    <w:p w:rsidR="00D91D4A" w:rsidRDefault="00D91D4A" w:rsidP="00D91D4A"/>
                    <w:p w:rsidR="00D91D4A" w:rsidRDefault="00D91D4A" w:rsidP="00D91D4A">
                      <w:r>
                        <w:t>./nodetool cfstats</w:t>
                      </w:r>
                    </w:p>
                    <w:p w:rsidR="00D91D4A" w:rsidRDefault="00D91D4A" w:rsidP="00D91D4A">
                      <w:r>
                        <w:t>./nodetool tpstats</w:t>
                      </w:r>
                    </w:p>
                    <w:p w:rsidR="00D91D4A" w:rsidRDefault="00D91D4A" w:rsidP="00D91D4A">
                      <w:r>
                        <w:t xml:space="preserve"> ./nodetool netstats</w:t>
                      </w:r>
                    </w:p>
                    <w:p w:rsidR="00D91D4A" w:rsidRDefault="00D91D4A" w:rsidP="00D91D4A"/>
                    <w:p w:rsidR="00D91D4A" w:rsidRDefault="00D91D4A" w:rsidP="00D91D4A">
                      <w:r>
                        <w:t>./nodetool cfhistograms bio_matcher bio_lob_data_info;</w:t>
                      </w:r>
                    </w:p>
                    <w:p w:rsidR="00D91D4A" w:rsidRDefault="00D91D4A" w:rsidP="00D91D4A">
                      <w:r>
                        <w:t>./nodetool cfhistograms bio_matcher bio_lob_data_info;</w:t>
                      </w:r>
                    </w:p>
                    <w:p w:rsidR="00D91D4A" w:rsidRDefault="00D91D4A" w:rsidP="00D91D4A"/>
                  </w:txbxContent>
                </v:textbox>
                <w10:wrap type="square"/>
              </v:shape>
            </w:pict>
          </mc:Fallback>
        </mc:AlternateContent>
      </w:r>
    </w:p>
    <w:p w:rsidR="00D91D4A" w:rsidRDefault="00D91D4A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2D4BD8" w:rsidP="00734EA7">
      <w:pPr>
        <w:pStyle w:val="A-HeadNum2"/>
      </w:pPr>
      <w:bookmarkStart w:id="28" w:name="_Toc520352148"/>
      <w:r>
        <w:rPr>
          <w:rFonts w:hint="eastAsia"/>
        </w:rPr>
        <w:t>Cassandraキーポイント</w:t>
      </w:r>
      <w:bookmarkEnd w:id="28"/>
    </w:p>
    <w:p w:rsidR="002D4BD8" w:rsidRDefault="002D4BD8" w:rsidP="00F05B52">
      <w:pPr>
        <w:rPr>
          <w:lang w:eastAsia="ja-JP"/>
        </w:rPr>
      </w:pPr>
    </w:p>
    <w:p w:rsidR="002D4BD8" w:rsidRDefault="002D4BD8" w:rsidP="00F05B52">
      <w:pPr>
        <w:rPr>
          <w:lang w:eastAsia="ja-JP"/>
        </w:rPr>
      </w:pPr>
      <w:r>
        <w:rPr>
          <w:rFonts w:hint="eastAsia"/>
          <w:lang w:eastAsia="ja-JP"/>
        </w:rPr>
        <w:t>CAP</w:t>
      </w:r>
    </w:p>
    <w:p w:rsidR="002D4BD8" w:rsidRDefault="002D4BD8" w:rsidP="00F05B52">
      <w:pPr>
        <w:rPr>
          <w:lang w:eastAsia="ja-JP"/>
        </w:rPr>
      </w:pPr>
      <w:r>
        <w:rPr>
          <w:rFonts w:hint="eastAsia"/>
          <w:lang w:eastAsia="ja-JP"/>
        </w:rPr>
        <w:t>Data</w:t>
      </w:r>
      <w:r>
        <w:rPr>
          <w:rFonts w:hint="eastAsia"/>
          <w:lang w:eastAsia="ja-JP"/>
        </w:rPr>
        <w:t>の保存</w:t>
      </w:r>
    </w:p>
    <w:p w:rsidR="002D4BD8" w:rsidRDefault="002D4BD8" w:rsidP="00F05B52">
      <w:r>
        <w:rPr>
          <w:rFonts w:hint="eastAsia"/>
          <w:lang w:eastAsia="ja-JP"/>
        </w:rPr>
        <w:t>データの</w:t>
      </w:r>
      <w:r>
        <w:t>Replication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Policy</w:t>
      </w:r>
    </w:p>
    <w:p w:rsidR="002D4BD8" w:rsidRDefault="002D4BD8" w:rsidP="00F05B52">
      <w:r>
        <w:t>Partitioners</w:t>
      </w:r>
    </w:p>
    <w:p w:rsidR="002D4BD8" w:rsidRDefault="002D4BD8" w:rsidP="00F05B52">
      <w:r>
        <w:t>consistency level</w:t>
      </w:r>
    </w:p>
    <w:p w:rsidR="002D4BD8" w:rsidRDefault="002D4BD8" w:rsidP="00F05B52">
      <w:r>
        <w:t>QUORUM</w:t>
      </w:r>
    </w:p>
    <w:p w:rsidR="002D4BD8" w:rsidRDefault="002D4BD8" w:rsidP="00F05B52">
      <w:pPr>
        <w:rPr>
          <w:lang w:eastAsia="ja-JP"/>
        </w:rPr>
      </w:pPr>
      <w:r>
        <w:rPr>
          <w:rFonts w:hint="eastAsia"/>
          <w:lang w:eastAsia="ja-JP"/>
        </w:rPr>
        <w:t>並列実行</w:t>
      </w:r>
    </w:p>
    <w:p w:rsidR="002D4BD8" w:rsidRDefault="002D4BD8" w:rsidP="00F05B52">
      <w:pPr>
        <w:rPr>
          <w:lang w:eastAsia="ja-JP"/>
        </w:rPr>
      </w:pPr>
      <w:r>
        <w:rPr>
          <w:rFonts w:hint="eastAsia"/>
          <w:lang w:eastAsia="ja-JP"/>
        </w:rPr>
        <w:t>データの</w:t>
      </w:r>
      <w:r>
        <w:rPr>
          <w:rFonts w:hint="eastAsia"/>
          <w:lang w:eastAsia="ja-JP"/>
        </w:rPr>
        <w:t>Cache</w:t>
      </w:r>
    </w:p>
    <w:p w:rsidR="002D4BD8" w:rsidRDefault="002D4BD8" w:rsidP="00F05B52">
      <w:pPr>
        <w:rPr>
          <w:lang w:eastAsia="ja-JP"/>
        </w:rPr>
      </w:pPr>
      <w:r>
        <w:rPr>
          <w:rFonts w:hint="eastAsia"/>
          <w:lang w:eastAsia="ja-JP"/>
        </w:rPr>
        <w:lastRenderedPageBreak/>
        <w:t>どの</w:t>
      </w:r>
      <w:r>
        <w:rPr>
          <w:rFonts w:hint="eastAsia"/>
          <w:lang w:eastAsia="ja-JP"/>
        </w:rPr>
        <w:t>Node</w:t>
      </w:r>
      <w:r>
        <w:rPr>
          <w:rFonts w:hint="eastAsia"/>
          <w:lang w:eastAsia="ja-JP"/>
        </w:rPr>
        <w:t>に接続か</w:t>
      </w:r>
    </w:p>
    <w:p w:rsidR="002D4BD8" w:rsidRDefault="002D4BD8" w:rsidP="00F05B52">
      <w:pPr>
        <w:rPr>
          <w:lang w:eastAsia="ja-JP"/>
        </w:rPr>
      </w:pPr>
      <w:r>
        <w:rPr>
          <w:rFonts w:hint="eastAsia"/>
          <w:lang w:eastAsia="ja-JP"/>
        </w:rPr>
        <w:t>ConnectionPool</w:t>
      </w:r>
    </w:p>
    <w:p w:rsidR="002D4BD8" w:rsidRDefault="002D4BD8" w:rsidP="00F05B52"/>
    <w:p w:rsidR="002D4BD8" w:rsidRDefault="002D4BD8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Pr="00F05B52" w:rsidRDefault="003E6797" w:rsidP="00F05B52">
      <w:pPr>
        <w:rPr>
          <w:lang w:eastAsia="ja-JP"/>
        </w:rPr>
      </w:pPr>
      <w:r>
        <w:rPr>
          <w:lang w:eastAsia="ja-JP"/>
        </w:rPr>
        <w:t>＝＝＝以上＝＝＝</w:t>
      </w:r>
    </w:p>
    <w:sectPr w:rsidR="003E6797" w:rsidRPr="00F05B52" w:rsidSect="00C84FE7">
      <w:headerReference w:type="default" r:id="rId19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BBD" w:rsidRDefault="00214BBD" w:rsidP="00704998">
      <w:r>
        <w:separator/>
      </w:r>
    </w:p>
  </w:endnote>
  <w:endnote w:type="continuationSeparator" w:id="0">
    <w:p w:rsidR="00214BBD" w:rsidRDefault="00214BBD" w:rsidP="0070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doni MT Black">
    <w:altName w:val="Sitka Small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80205"/>
      <w:docPartObj>
        <w:docPartGallery w:val="Page Numbers (Bottom of Page)"/>
        <w:docPartUnique/>
      </w:docPartObj>
    </w:sdtPr>
    <w:sdtEndPr/>
    <w:sdtContent>
      <w:p w:rsidR="0016170B" w:rsidRDefault="0016170B">
        <w:pPr>
          <w:pStyle w:val="af3"/>
        </w:pPr>
        <w:r>
          <w:rPr>
            <w:noProof/>
            <w:lang w:eastAsia="ja-JP"/>
          </w:rPr>
          <mc:AlternateContent>
            <mc:Choice Requires="wpg">
              <w:drawing>
                <wp:anchor distT="0" distB="0" distL="114300" distR="114300" simplePos="0" relativeHeight="251656192" behindDoc="0" locked="0" layoutInCell="1" allowOverlap="1" wp14:anchorId="0631596A" wp14:editId="2E3FE10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0" t="0" r="20955" b="0"/>
                  <wp:wrapNone/>
                  <wp:docPr id="37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3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170B" w:rsidRDefault="0016170B">
                                <w:pPr>
                                  <w:jc w:val="center"/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eastAsia="ja-JP"/>
                                  </w:rPr>
                                  <w:instrText xml:space="preserve"> PAGE    \* MERGEFORMAT </w:instrText>
                                </w:r>
                                <w:r>
                                  <w:rPr>
                                    <w:lang w:eastAsia="ja-JP"/>
                                  </w:rPr>
                                  <w:fldChar w:fldCharType="separate"/>
                                </w:r>
                                <w:r w:rsidR="00734EA7" w:rsidRPr="00734EA7">
                                  <w:rPr>
                                    <w:noProof/>
                                    <w:color w:val="8C8C8C" w:themeColor="background1" w:themeShade="8C"/>
                                    <w:lang w:val="ja-JP"/>
                                  </w:rPr>
                                  <w:t>ii</w:t>
                                </w:r>
                                <w:r>
                                  <w:rPr>
                                    <w:lang w:eastAsia="ja-JP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5" name="Group 8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9" name="AutoShap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AutoShape 10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31596A" id="Group 6" o:spid="_x0000_s1049" style="position:absolute;margin-left:0;margin-top:0;width:593.75pt;height:15pt;z-index:25165619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5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  <v:textbox inset="0,0,0,0">
                      <w:txbxContent>
                        <w:p w:rsidR="0016170B" w:rsidRDefault="0016170B">
                          <w:pPr>
                            <w:jc w:val="center"/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fldChar w:fldCharType="begin"/>
                          </w:r>
                          <w:r>
                            <w:rPr>
                              <w:lang w:eastAsia="ja-JP"/>
                            </w:rPr>
                            <w:instrText xml:space="preserve"> PAGE    \* MERGEFORMAT </w:instrText>
                          </w:r>
                          <w:r>
                            <w:rPr>
                              <w:lang w:eastAsia="ja-JP"/>
                            </w:rPr>
                            <w:fldChar w:fldCharType="separate"/>
                          </w:r>
                          <w:r w:rsidR="00734EA7" w:rsidRPr="00734EA7">
                            <w:rPr>
                              <w:noProof/>
                              <w:color w:val="8C8C8C" w:themeColor="background1" w:themeShade="8C"/>
                              <w:lang w:val="ja-JP"/>
                            </w:rPr>
                            <w:t>ii</w:t>
                          </w:r>
                          <w:r>
                            <w:rPr>
                              <w:lang w:eastAsia="ja-JP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8" o:spid="_x0000_s105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4qtcMAAADbAAAADwAAAGRycy9kb3ducmV2LnhtbESPQWvCQBSE70L/w/IK&#10;vZlNJUpJXUUEJUgvjW3J8ZF9TZZm34bsNsZ/3xUKHoeZ+YZZbyfbiZEGbxwreE5SEMS104YbBR/n&#10;w/wFhA/IGjvHpOBKHrabh9kac+0u/E5jGRoRIexzVNCG0OdS+roliz5xPXH0vt1gMUQ5NFIPeIlw&#10;28lFmq6kRcNxocWe9i3VP+WvVfC5MxllX9XpLa2JCi2rY2kypZ4ep90riEBTuIf/24VWkC3h9iX+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Liq1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9" o:spid="_x0000_s105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tkTsQAAADbAAAADwAAAGRycy9kb3ducmV2LnhtbESPT4vCMBTE78J+h/AWvMiabhH/VKPs&#10;CoJ7VFfE26N52xabl5LEWr+9WRA8DjPzG2ax6kwtWnK+sqzgc5iAIM6trrhQ8HvYfExB+ICssbZM&#10;Cu7kYbV86y0w0/bGO2r3oRARwj5DBWUITSalz0sy6Ie2IY7en3UGQ5SukNrhLcJNLdMkGUuDFceF&#10;Ehtal5Rf9lejYKAHx9Sut5fDyf0c25Tc9Ps8Uar/3n3NQQTqwiv8bG+1gtEM/r/E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m2ROxAAAANsAAAAPAAAAAAAAAAAA&#10;AAAAAKECAABkcnMvZG93bnJldi54bWxQSwUGAAAAAAQABAD5AAAAkgMAAAAA&#10;" strokecolor="#a5a5a5 [2092]"/>
                    <v:shape id="AutoShape 10" o:spid="_x0000_s105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Kpu8UAAADbAAAADwAAAGRycy9kb3ducmV2LnhtbESPT4vCMBTE7wt+h/AEb2uqoCxdoyyC&#10;fw6irPWgt0fzti3bvJQmttVPbwTB4zAzv2Fmi86UoqHaFZYVjIYRCOLU6oIzBadk9fkFwnlkjaVl&#10;UnAjB4t572OGsbYt/1Jz9JkIEHYxKsi9r2IpXZqTQTe0FXHw/mxt0AdZZ1LX2Aa4KeU4iqbSYMFh&#10;IceKljml/8erUTDW93OyW+/TVdNet5dLlmwO07tSg3738w3CU+ff4Vd7qxVMRvD8En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Kpu8UAAADb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4213214"/>
      <w:docPartObj>
        <w:docPartGallery w:val="Page Numbers (Bottom of Page)"/>
        <w:docPartUnique/>
      </w:docPartObj>
    </w:sdtPr>
    <w:sdtEndPr/>
    <w:sdtContent>
      <w:p w:rsidR="0016170B" w:rsidRDefault="0016170B">
        <w:pPr>
          <w:pStyle w:val="af3"/>
          <w:rPr>
            <w:lang w:eastAsia="ja-JP"/>
          </w:rPr>
        </w:pPr>
        <w:r>
          <w:rPr>
            <w:noProof/>
            <w:lang w:eastAsia="ja-JP"/>
          </w:rPr>
          <mc:AlternateContent>
            <mc:Choice Requires="wpg">
              <w:drawing>
                <wp:anchor distT="0" distB="0" distL="114300" distR="114300" simplePos="0" relativeHeight="251658752" behindDoc="0" locked="0" layoutInCell="1" allowOverlap="1" wp14:anchorId="1B5B3612" wp14:editId="153615B3">
                  <wp:simplePos x="0" y="0"/>
                  <wp:positionH relativeFrom="page">
                    <wp:posOffset>-194310</wp:posOffset>
                  </wp:positionH>
                  <wp:positionV relativeFrom="bottomMargin">
                    <wp:posOffset>-25400</wp:posOffset>
                  </wp:positionV>
                  <wp:extent cx="7548245" cy="190500"/>
                  <wp:effectExtent l="0" t="0" r="20955" b="0"/>
                  <wp:wrapNone/>
                  <wp:docPr id="6" name="Group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824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170B" w:rsidRDefault="0016170B">
                                <w:pPr>
                                  <w:jc w:val="center"/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eastAsia="ja-JP"/>
                                  </w:rPr>
                                  <w:instrText xml:space="preserve"> PAGE    \* MERGEFORMAT </w:instrText>
                                </w:r>
                                <w:r>
                                  <w:rPr>
                                    <w:lang w:eastAsia="ja-JP"/>
                                  </w:rPr>
                                  <w:fldChar w:fldCharType="separate"/>
                                </w:r>
                                <w:r w:rsidR="00734EA7" w:rsidRPr="00734EA7">
                                  <w:rPr>
                                    <w:noProof/>
                                    <w:color w:val="8C8C8C" w:themeColor="background1" w:themeShade="8C"/>
                                    <w:lang w:val="ja-JP"/>
                                  </w:rPr>
                                  <w:t>1</w:t>
                                </w:r>
                                <w:r>
                                  <w:rPr>
                                    <w:lang w:eastAsia="ja-JP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20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2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B5B3612" id="Group 18" o:spid="_x0000_s1054" style="position:absolute;margin-left:-15.3pt;margin-top:-2pt;width:594.35pt;height:15pt;z-index:251658752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55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16170B" w:rsidRDefault="0016170B">
                          <w:pPr>
                            <w:jc w:val="center"/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fldChar w:fldCharType="begin"/>
                          </w:r>
                          <w:r>
                            <w:rPr>
                              <w:lang w:eastAsia="ja-JP"/>
                            </w:rPr>
                            <w:instrText xml:space="preserve"> PAGE    \* MERGEFORMAT </w:instrText>
                          </w:r>
                          <w:r>
                            <w:rPr>
                              <w:lang w:eastAsia="ja-JP"/>
                            </w:rPr>
                            <w:fldChar w:fldCharType="separate"/>
                          </w:r>
                          <w:r w:rsidR="00734EA7" w:rsidRPr="00734EA7">
                            <w:rPr>
                              <w:noProof/>
                              <w:color w:val="8C8C8C" w:themeColor="background1" w:themeShade="8C"/>
                              <w:lang w:val="ja-JP"/>
                            </w:rPr>
                            <w:t>1</w:t>
                          </w:r>
                          <w:r>
                            <w:rPr>
                              <w:lang w:eastAsia="ja-JP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20" o:spid="_x0000_s1056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7Qvb0AAADaAAAADwAAAGRycy9kb3ducmV2LnhtbERPy4rCMBTdD/gP4Qru&#10;xlQpg1SjiKCIuJn6wOWlubbB5qY0Uevfm4Xg8nDes0Vna/Gg1hvHCkbDBARx4bThUsHxsP6dgPAB&#10;WWPtmBS8yMNi3vuZYabdk//pkYdSxBD2GSqoQmgyKX1RkUU/dA1x5K6utRgibEupW3zGcFvLcZL8&#10;SYuGY0OFDa0qKm753So4LU1K6fmy2ycF0VbLyyY3qVKDfrecggjUha/4495qBXFrvBJvgJy/AQ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Ao7tC9vQAAANoAAAAPAAAAAAAA&#10;AAAAAAAAAKoCAABkcnMvZG93bnJldi54bWxQSwUGAAAAAAQABAD6AAAAlA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1" o:spid="_x0000_s1057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qWtsIAAADaAAAADwAAAGRycy9kb3ducmV2LnhtbESPT4vCMBTE78J+h/AW9iKa2oO61Si7&#10;woIe/cfi7dE822LzUpJY67c3guBxmJnfMPNlZ2rRkvOVZQWjYQKCOLe64kLBYf83mILwAVljbZkU&#10;3MnDcvHRm2Om7Y231O5CISKEfYYKyhCaTEqfl2TQD21DHL2zdQZDlK6Q2uEtwk0t0yQZS4MVx4US&#10;G1qVlF92V6Ogr/vH1K7Wl/2/2xzblNz09zRR6uuz+5mBCNSFd/jVXmsF3/C8Em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5qWtsIAAADaAAAADwAAAAAAAAAAAAAA&#10;AAChAgAAZHJzL2Rvd25yZXYueG1sUEsFBgAAAAAEAAQA+QAAAJADAAAAAA==&#10;" strokecolor="#a5a5a5 [2092]"/>
                    <v:shape id="AutoShape 22" o:spid="_x0000_s1058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S14MYAAADbAAAADwAAAGRycy9kb3ducmV2LnhtbESPT2vCQBDF7wW/wzKCt7rRg0jqKkXw&#10;z0EsNT3U25CdJqHZ2ZBdk+in7xyE3mZ4b977zWozuFp11IbKs4HZNAFFnHtbcWHgK9u9LkGFiGyx&#10;9kwG7hRgsx69rDC1vudP6i6xUBLCIUUDZYxNqnXIS3IYpr4hFu3Htw6jrG2hbYu9hLtaz5NkoR1W&#10;LA0lNrQtKf+93JyBuX18Z6f9Od91/e14vRbZ4WPxMGYyHt7fQEUa4r/5eX20gi/08osMo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kteDGAAAA2wAAAA8AAAAAAAAA&#10;AAAAAAAAoQIAAGRycy9kb3ducmV2LnhtbFBLBQYAAAAABAAEAPkAAACUAwAAAAA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Pr="00446D00">
          <w:rPr>
            <w:rFonts w:hint="eastAsia"/>
            <w:sz w:val="18"/>
            <w:szCs w:val="18"/>
            <w:lang w:eastAsia="ja-JP"/>
          </w:rPr>
          <w:t>©</w:t>
        </w:r>
        <w:r w:rsidRPr="00446D00">
          <w:rPr>
            <w:sz w:val="18"/>
            <w:szCs w:val="18"/>
            <w:lang w:eastAsia="ja-JP"/>
          </w:rPr>
          <w:t xml:space="preserve"> NEC Corporation Japan – Use and disclose of this document is subjected to the terms &amp; conditions of Proprietary Notice.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BBD" w:rsidRDefault="00214BBD" w:rsidP="00704998">
      <w:r>
        <w:separator/>
      </w:r>
    </w:p>
  </w:footnote>
  <w:footnote w:type="continuationSeparator" w:id="0">
    <w:p w:rsidR="00214BBD" w:rsidRDefault="00214BBD" w:rsidP="007049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70B" w:rsidRDefault="0016170B">
    <w:pPr>
      <w:pStyle w:val="af1"/>
    </w:pPr>
    <w:r w:rsidRPr="00C80116">
      <w:rPr>
        <w:noProof/>
        <w:lang w:eastAsia="ja-JP"/>
      </w:rPr>
      <w:drawing>
        <wp:anchor distT="0" distB="0" distL="114300" distR="114300" simplePos="0" relativeHeight="251657728" behindDoc="1" locked="0" layoutInCell="1" allowOverlap="1" wp14:anchorId="1212A7DC" wp14:editId="70BE4F34">
          <wp:simplePos x="0" y="0"/>
          <wp:positionH relativeFrom="column">
            <wp:posOffset>0</wp:posOffset>
          </wp:positionH>
          <wp:positionV relativeFrom="paragraph">
            <wp:posOffset>-459741</wp:posOffset>
          </wp:positionV>
          <wp:extent cx="7572375" cy="10715625"/>
          <wp:effectExtent l="19050" t="0" r="9525" b="0"/>
          <wp:wrapNone/>
          <wp:docPr id="2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0715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70B" w:rsidRDefault="0016170B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70B" w:rsidRDefault="0016170B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a"/>
      <w:tblW w:w="0" w:type="auto"/>
      <w:tblBorders>
        <w:top w:val="none" w:sz="0" w:space="0" w:color="auto"/>
        <w:left w:val="none" w:sz="0" w:space="0" w:color="auto"/>
        <w:bottom w:val="single" w:sz="8" w:space="0" w:color="A6A6A6" w:themeColor="background1" w:themeShade="A6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9"/>
      <w:gridCol w:w="851"/>
      <w:gridCol w:w="4501"/>
    </w:tblGrid>
    <w:tr w:rsidR="0016170B" w:rsidRPr="00B1111E" w:rsidTr="00BF4DEA">
      <w:trPr>
        <w:trHeight w:val="416"/>
      </w:trPr>
      <w:tc>
        <w:tcPr>
          <w:tcW w:w="4219" w:type="dxa"/>
          <w:vAlign w:val="center"/>
        </w:tcPr>
        <w:p w:rsidR="0016170B" w:rsidRPr="00B1111E" w:rsidRDefault="0016170B" w:rsidP="00285FD6">
          <w:pPr>
            <w:pStyle w:val="af1"/>
            <w:rPr>
              <w:rFonts w:ascii="Arial" w:hAnsi="Arial" w:cs="Arial"/>
              <w:color w:val="A6A6A6" w:themeColor="background1" w:themeShade="A6"/>
              <w:sz w:val="20"/>
              <w:lang w:eastAsia="ja-JP"/>
            </w:rPr>
          </w:pPr>
          <w:r>
            <w:rPr>
              <w:rFonts w:ascii="Arial" w:hAnsi="Arial" w:cs="Arial" w:hint="eastAsia"/>
              <w:color w:val="A6A6A6" w:themeColor="background1" w:themeShade="A6"/>
              <w:sz w:val="20"/>
              <w:lang w:eastAsia="ja-JP"/>
            </w:rPr>
            <w:t>AIM-5.0</w:t>
          </w:r>
          <w:r>
            <w:rPr>
              <w:rFonts w:ascii="Arial" w:hAnsi="Arial" w:cs="Arial" w:hint="eastAsia"/>
              <w:color w:val="A6A6A6" w:themeColor="background1" w:themeShade="A6"/>
              <w:sz w:val="20"/>
              <w:lang w:eastAsia="ja-JP"/>
            </w:rPr>
            <w:t>開発</w:t>
          </w:r>
          <w:r>
            <w:rPr>
              <w:rFonts w:ascii="Arial" w:hAnsi="Arial" w:cs="Arial" w:hint="eastAsia"/>
              <w:color w:val="A6A6A6" w:themeColor="background1" w:themeShade="A6"/>
              <w:sz w:val="20"/>
              <w:lang w:eastAsia="ja-JP"/>
            </w:rPr>
            <w:t xml:space="preserve"> </w:t>
          </w:r>
          <w:r>
            <w:rPr>
              <w:rFonts w:ascii="Arial" w:hAnsi="Arial" w:cs="Arial" w:hint="eastAsia"/>
              <w:color w:val="A6A6A6" w:themeColor="background1" w:themeShade="A6"/>
              <w:sz w:val="20"/>
              <w:lang w:eastAsia="ja-JP"/>
            </w:rPr>
            <w:t>基本設計</w:t>
          </w:r>
        </w:p>
      </w:tc>
      <w:tc>
        <w:tcPr>
          <w:tcW w:w="851" w:type="dxa"/>
          <w:vAlign w:val="center"/>
        </w:tcPr>
        <w:p w:rsidR="0016170B" w:rsidRPr="00B1111E" w:rsidRDefault="0016170B" w:rsidP="00BF4DEA">
          <w:pPr>
            <w:pStyle w:val="af1"/>
            <w:rPr>
              <w:rFonts w:ascii="Arial" w:hAnsi="Arial" w:cs="Arial"/>
              <w:color w:val="A6A6A6" w:themeColor="background1" w:themeShade="A6"/>
              <w:sz w:val="20"/>
            </w:rPr>
          </w:pPr>
        </w:p>
      </w:tc>
      <w:tc>
        <w:tcPr>
          <w:tcW w:w="4501" w:type="dxa"/>
          <w:vAlign w:val="center"/>
        </w:tcPr>
        <w:p w:rsidR="0016170B" w:rsidRPr="00B1111E" w:rsidRDefault="0016170B" w:rsidP="002546B1">
          <w:pPr>
            <w:pStyle w:val="af1"/>
            <w:wordWrap w:val="0"/>
            <w:jc w:val="right"/>
            <w:rPr>
              <w:rFonts w:ascii="Arial" w:hAnsi="Arial" w:cs="Arial"/>
              <w:color w:val="A6A6A6" w:themeColor="background1" w:themeShade="A6"/>
              <w:sz w:val="20"/>
              <w:lang w:eastAsia="ja-JP"/>
            </w:rPr>
          </w:pPr>
          <w:r>
            <w:rPr>
              <w:rFonts w:ascii="Arial" w:hAnsi="Arial" w:cs="Arial" w:hint="eastAsia"/>
              <w:color w:val="A6A6A6" w:themeColor="background1" w:themeShade="A6"/>
              <w:sz w:val="20"/>
              <w:lang w:eastAsia="ja-JP"/>
            </w:rPr>
            <w:t xml:space="preserve">Section 1 </w:t>
          </w:r>
          <w:r>
            <w:rPr>
              <w:rFonts w:ascii="Arial" w:hAnsi="Arial" w:cs="Arial" w:hint="eastAsia"/>
              <w:color w:val="A6A6A6" w:themeColor="background1" w:themeShade="A6"/>
              <w:sz w:val="20"/>
              <w:lang w:eastAsia="ja-JP"/>
            </w:rPr>
            <w:t>はじめに</w:t>
          </w:r>
        </w:p>
      </w:tc>
    </w:tr>
  </w:tbl>
  <w:p w:rsidR="0016170B" w:rsidRDefault="0016170B">
    <w:pPr>
      <w:pStyle w:val="af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a"/>
      <w:tblW w:w="9464" w:type="dxa"/>
      <w:tblBorders>
        <w:top w:val="none" w:sz="0" w:space="0" w:color="auto"/>
        <w:left w:val="none" w:sz="0" w:space="0" w:color="auto"/>
        <w:bottom w:val="single" w:sz="8" w:space="0" w:color="A6A6A6" w:themeColor="background1" w:themeShade="A6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9"/>
      <w:gridCol w:w="851"/>
      <w:gridCol w:w="4394"/>
    </w:tblGrid>
    <w:tr w:rsidR="0016170B" w:rsidRPr="00FB772E" w:rsidTr="00C00067">
      <w:trPr>
        <w:trHeight w:val="416"/>
      </w:trPr>
      <w:tc>
        <w:tcPr>
          <w:tcW w:w="4219" w:type="dxa"/>
          <w:vAlign w:val="center"/>
        </w:tcPr>
        <w:p w:rsidR="0016170B" w:rsidRPr="00FB772E" w:rsidRDefault="0016170B" w:rsidP="00FB772E">
          <w:pPr>
            <w:pStyle w:val="af1"/>
            <w:rPr>
              <w:color w:val="A6A6A6" w:themeColor="background1" w:themeShade="A6"/>
              <w:lang w:eastAsia="ja-JP"/>
            </w:rPr>
          </w:pPr>
          <w:r w:rsidRPr="001A413C">
            <w:rPr>
              <w:rFonts w:ascii="Arial" w:hAnsi="Arial" w:cs="Arial"/>
              <w:color w:val="A6A6A6" w:themeColor="background1" w:themeShade="A6"/>
              <w:sz w:val="20"/>
              <w:lang w:eastAsia="ja-JP"/>
            </w:rPr>
            <w:t>Interface Specification  Document</w:t>
          </w:r>
        </w:p>
      </w:tc>
      <w:tc>
        <w:tcPr>
          <w:tcW w:w="851" w:type="dxa"/>
          <w:vAlign w:val="center"/>
        </w:tcPr>
        <w:p w:rsidR="0016170B" w:rsidRPr="00FB772E" w:rsidRDefault="0016170B" w:rsidP="00FB772E">
          <w:pPr>
            <w:pStyle w:val="af1"/>
            <w:rPr>
              <w:color w:val="A6A6A6" w:themeColor="background1" w:themeShade="A6"/>
            </w:rPr>
          </w:pPr>
        </w:p>
      </w:tc>
      <w:tc>
        <w:tcPr>
          <w:tcW w:w="4394" w:type="dxa"/>
          <w:vAlign w:val="center"/>
        </w:tcPr>
        <w:p w:rsidR="0016170B" w:rsidRPr="00FB772E" w:rsidRDefault="0016170B" w:rsidP="001B56EC">
          <w:pPr>
            <w:pStyle w:val="af1"/>
            <w:wordWrap w:val="0"/>
            <w:jc w:val="right"/>
            <w:rPr>
              <w:color w:val="A6A6A6" w:themeColor="background1" w:themeShade="A6"/>
              <w:lang w:eastAsia="ja-JP"/>
            </w:rPr>
          </w:pPr>
          <w:r>
            <w:rPr>
              <w:rFonts w:hint="eastAsia"/>
              <w:color w:val="A6A6A6" w:themeColor="background1" w:themeShade="A6"/>
              <w:lang w:eastAsia="ja-JP"/>
            </w:rPr>
            <w:t xml:space="preserve">Section 6 </w:t>
          </w:r>
          <w:r>
            <w:rPr>
              <w:rFonts w:hint="eastAsia"/>
              <w:lang w:eastAsia="ja-JP"/>
            </w:rPr>
            <w:t xml:space="preserve"> </w:t>
          </w:r>
          <w:r w:rsidRPr="001B56EC">
            <w:rPr>
              <w:rFonts w:hint="eastAsia"/>
              <w:color w:val="A6A6A6" w:themeColor="background1" w:themeShade="A6"/>
              <w:lang w:eastAsia="ja-JP"/>
            </w:rPr>
            <w:t>その他</w:t>
          </w:r>
        </w:p>
      </w:tc>
    </w:tr>
  </w:tbl>
  <w:p w:rsidR="0016170B" w:rsidRDefault="0016170B">
    <w:pPr>
      <w:pStyle w:val="af1"/>
      <w:rPr>
        <w:lang w:eastAsia="ja-JP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F0AC0D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F4F73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3EB3C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44C90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1AFC6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42103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826C6A"/>
    <w:lvl w:ilvl="0">
      <w:start w:val="1"/>
      <w:numFmt w:val="bullet"/>
      <w:pStyle w:val="Heading2NewPag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E5BB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4DAA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E2DD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900C3"/>
    <w:multiLevelType w:val="hybridMultilevel"/>
    <w:tmpl w:val="C1E65100"/>
    <w:lvl w:ilvl="0" w:tplc="FFFFFFFF">
      <w:start w:val="1"/>
      <w:numFmt w:val="decimal"/>
      <w:pStyle w:val="TableTextNumberedIndent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0B1B435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0E15694F"/>
    <w:multiLevelType w:val="hybridMultilevel"/>
    <w:tmpl w:val="B4CA3120"/>
    <w:lvl w:ilvl="0" w:tplc="01BA9348">
      <w:start w:val="1"/>
      <w:numFmt w:val="decimal"/>
      <w:pStyle w:val="A-Number4"/>
      <w:lvlText w:val="%1.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0163D0B"/>
    <w:multiLevelType w:val="hybridMultilevel"/>
    <w:tmpl w:val="FF7A71F4"/>
    <w:lvl w:ilvl="0" w:tplc="D1A06932">
      <w:start w:val="1"/>
      <w:numFmt w:val="upperLetter"/>
      <w:pStyle w:val="A-Alpha2"/>
      <w:lvlText w:val="%1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0ED7F12"/>
    <w:multiLevelType w:val="hybridMultilevel"/>
    <w:tmpl w:val="00922A0A"/>
    <w:lvl w:ilvl="0" w:tplc="3A1EF96A">
      <w:start w:val="1"/>
      <w:numFmt w:val="bullet"/>
      <w:pStyle w:val="NEC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2981822"/>
    <w:multiLevelType w:val="hybridMultilevel"/>
    <w:tmpl w:val="1AF8DC04"/>
    <w:lvl w:ilvl="0" w:tplc="FFFFFFFF">
      <w:start w:val="1"/>
      <w:numFmt w:val="bullet"/>
      <w:pStyle w:val="StyleTimesNewRoman12ptJustifiedBefore6p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F444BC"/>
    <w:multiLevelType w:val="hybridMultilevel"/>
    <w:tmpl w:val="B03C8A98"/>
    <w:lvl w:ilvl="0" w:tplc="75D29536">
      <w:start w:val="1"/>
      <w:numFmt w:val="decimal"/>
      <w:pStyle w:val="ListNumberInden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C7F6BB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F0289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FDA2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5223B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F34D8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8764E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C2266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C1454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15D136C5"/>
    <w:multiLevelType w:val="hybridMultilevel"/>
    <w:tmpl w:val="97BA336E"/>
    <w:lvl w:ilvl="0" w:tplc="ABA8E75E">
      <w:start w:val="1"/>
      <w:numFmt w:val="bullet"/>
      <w:pStyle w:val="A-Bullet4"/>
      <w:lvlText w:val="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FE11E3"/>
    <w:multiLevelType w:val="hybridMultilevel"/>
    <w:tmpl w:val="6F1E4E30"/>
    <w:lvl w:ilvl="0" w:tplc="FA52BCF2">
      <w:start w:val="1"/>
      <w:numFmt w:val="decimal"/>
      <w:pStyle w:val="NumberListRequirement"/>
      <w:lvlText w:val="%1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1A2C4AA9"/>
    <w:multiLevelType w:val="multilevel"/>
    <w:tmpl w:val="7A36CEE2"/>
    <w:lvl w:ilvl="0">
      <w:start w:val="1"/>
      <w:numFmt w:val="decimal"/>
      <w:pStyle w:val="NEC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1B41339F"/>
    <w:multiLevelType w:val="hybridMultilevel"/>
    <w:tmpl w:val="F7A40B66"/>
    <w:lvl w:ilvl="0" w:tplc="04090001">
      <w:start w:val="1"/>
      <w:numFmt w:val="decimal"/>
      <w:pStyle w:val="TableNumberList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cs="Times New Roman" w:hint="default"/>
        <w:sz w:val="18"/>
        <w:szCs w:val="18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2792FE8"/>
    <w:multiLevelType w:val="hybridMultilevel"/>
    <w:tmpl w:val="703E722A"/>
    <w:lvl w:ilvl="0" w:tplc="C0BA3C94">
      <w:start w:val="1"/>
      <w:numFmt w:val="decimal"/>
      <w:pStyle w:val="A-Number2"/>
      <w:lvlText w:val="%1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940416"/>
    <w:multiLevelType w:val="hybridMultilevel"/>
    <w:tmpl w:val="D9B451A4"/>
    <w:lvl w:ilvl="0" w:tplc="FFFFFFFF">
      <w:start w:val="1"/>
      <w:numFmt w:val="bullet"/>
      <w:pStyle w:val="BulletListRequireme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7F5CD9"/>
    <w:multiLevelType w:val="hybridMultilevel"/>
    <w:tmpl w:val="293E7350"/>
    <w:lvl w:ilvl="0" w:tplc="AC801B2E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04" w:hanging="420"/>
      </w:pPr>
    </w:lvl>
    <w:lvl w:ilvl="2" w:tplc="04090011" w:tentative="1">
      <w:start w:val="1"/>
      <w:numFmt w:val="decimalEnclosedCircle"/>
      <w:lvlText w:val="%3"/>
      <w:lvlJc w:val="lef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7" w:tentative="1">
      <w:start w:val="1"/>
      <w:numFmt w:val="aiueoFullWidth"/>
      <w:lvlText w:val="(%5)"/>
      <w:lvlJc w:val="left"/>
      <w:pPr>
        <w:ind w:left="296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7" w:tentative="1">
      <w:start w:val="1"/>
      <w:numFmt w:val="aiueoFullWidth"/>
      <w:lvlText w:val="(%8)"/>
      <w:lvlJc w:val="left"/>
      <w:pPr>
        <w:ind w:left="422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24" w15:restartNumberingAfterBreak="0">
    <w:nsid w:val="29CE7364"/>
    <w:multiLevelType w:val="hybridMultilevel"/>
    <w:tmpl w:val="0F601DCE"/>
    <w:lvl w:ilvl="0" w:tplc="E83AB5F2">
      <w:start w:val="1"/>
      <w:numFmt w:val="bullet"/>
      <w:pStyle w:val="ListBulletIndent2"/>
      <w:lvlText w:val="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7716E2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C26C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542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B65E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422CF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621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A0AF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80B2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E069F9"/>
    <w:multiLevelType w:val="hybridMultilevel"/>
    <w:tmpl w:val="7ADCB472"/>
    <w:lvl w:ilvl="0" w:tplc="FA4825FA">
      <w:start w:val="1"/>
      <w:numFmt w:val="decimal"/>
      <w:pStyle w:val="NumberedListItems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2F5127"/>
    <w:multiLevelType w:val="hybridMultilevel"/>
    <w:tmpl w:val="03ECB184"/>
    <w:lvl w:ilvl="0" w:tplc="9A900FF2">
      <w:start w:val="1"/>
      <w:numFmt w:val="bullet"/>
      <w:pStyle w:val="TableFeatureBulletsReqs"/>
      <w:lvlText w:val="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  <w:sz w:val="18"/>
      </w:rPr>
    </w:lvl>
    <w:lvl w:ilvl="1" w:tplc="250831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CA9A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BEC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CA30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20A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CE46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CE65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E85E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6B3443"/>
    <w:multiLevelType w:val="hybridMultilevel"/>
    <w:tmpl w:val="57B8A1AA"/>
    <w:lvl w:ilvl="0" w:tplc="32E25638">
      <w:start w:val="1"/>
      <w:numFmt w:val="upperLetter"/>
      <w:pStyle w:val="ListNumberAlphaIndent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2CC12D6D"/>
    <w:multiLevelType w:val="hybridMultilevel"/>
    <w:tmpl w:val="F3A22BA6"/>
    <w:lvl w:ilvl="0" w:tplc="590A3656">
      <w:start w:val="1"/>
      <w:numFmt w:val="bullet"/>
      <w:pStyle w:val="A-Bullet3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DE86C0B"/>
    <w:multiLevelType w:val="hybridMultilevel"/>
    <w:tmpl w:val="16AC101A"/>
    <w:lvl w:ilvl="0" w:tplc="07464E18">
      <w:start w:val="1"/>
      <w:numFmt w:val="decimal"/>
      <w:pStyle w:val="ListNumberIndentReqs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cs="Times New Roman" w:hint="default"/>
        <w:color w:val="auto"/>
        <w:sz w:val="18"/>
        <w:szCs w:val="18"/>
      </w:rPr>
    </w:lvl>
    <w:lvl w:ilvl="1" w:tplc="8850F6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522E5C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9A68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0429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3EFF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60A7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3B099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81AFC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2F522073"/>
    <w:multiLevelType w:val="hybridMultilevel"/>
    <w:tmpl w:val="315052A6"/>
    <w:lvl w:ilvl="0" w:tplc="7DFED7F0">
      <w:start w:val="1"/>
      <w:numFmt w:val="decimal"/>
      <w:pStyle w:val="ListNumberIndent2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sz w:val="18"/>
        <w:szCs w:val="18"/>
      </w:rPr>
    </w:lvl>
    <w:lvl w:ilvl="1" w:tplc="F46420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2F8A085B"/>
    <w:multiLevelType w:val="hybridMultilevel"/>
    <w:tmpl w:val="645A4B10"/>
    <w:lvl w:ilvl="0" w:tplc="11C29908">
      <w:start w:val="1"/>
      <w:numFmt w:val="bullet"/>
      <w:pStyle w:val="NoteAsteriskIndent"/>
      <w:lvlText w:val="*"/>
      <w:lvlJc w:val="left"/>
      <w:pPr>
        <w:tabs>
          <w:tab w:val="num" w:pos="1080"/>
        </w:tabs>
        <w:ind w:left="907" w:hanging="187"/>
      </w:pPr>
      <w:rPr>
        <w:rFonts w:ascii="CG Omega" w:hAnsi="CG Omega" w:hint="default"/>
        <w:sz w:val="18"/>
      </w:rPr>
    </w:lvl>
    <w:lvl w:ilvl="1" w:tplc="6ADCD4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866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E88F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3EDC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E69F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549F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CEA0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A4E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433174"/>
    <w:multiLevelType w:val="hybridMultilevel"/>
    <w:tmpl w:val="D5FC9E1C"/>
    <w:lvl w:ilvl="0" w:tplc="9BB4CD7E">
      <w:start w:val="1"/>
      <w:numFmt w:val="decimal"/>
      <w:pStyle w:val="TableTextNumbered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E7AEB2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3B67C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2ECE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53880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9C52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D5C1C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152EB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0E0C4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31066100"/>
    <w:multiLevelType w:val="hybridMultilevel"/>
    <w:tmpl w:val="0820348A"/>
    <w:lvl w:ilvl="0" w:tplc="36CA407C">
      <w:start w:val="1"/>
      <w:numFmt w:val="decimal"/>
      <w:pStyle w:val="A-TableNumber"/>
      <w:lvlText w:val="%1."/>
      <w:lvlJc w:val="left"/>
      <w:pPr>
        <w:tabs>
          <w:tab w:val="num" w:pos="216"/>
        </w:tabs>
        <w:ind w:left="216" w:hanging="21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1110AFF"/>
    <w:multiLevelType w:val="hybridMultilevel"/>
    <w:tmpl w:val="8368961A"/>
    <w:lvl w:ilvl="0" w:tplc="5E8EEA30">
      <w:start w:val="1"/>
      <w:numFmt w:val="bullet"/>
      <w:pStyle w:val="TableText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F4A648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2CD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CC1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C44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1C4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E58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DAEE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F2BC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473961"/>
    <w:multiLevelType w:val="hybridMultilevel"/>
    <w:tmpl w:val="A802D806"/>
    <w:lvl w:ilvl="0" w:tplc="330E1D3A">
      <w:start w:val="1"/>
      <w:numFmt w:val="decimal"/>
      <w:pStyle w:val="A-Number3"/>
      <w:lvlText w:val="%1.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4D80F2A"/>
    <w:multiLevelType w:val="hybridMultilevel"/>
    <w:tmpl w:val="D89ED0CA"/>
    <w:lvl w:ilvl="0" w:tplc="8646BF48">
      <w:start w:val="1"/>
      <w:numFmt w:val="decimal"/>
      <w:pStyle w:val="A-Numbe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4DD4931"/>
    <w:multiLevelType w:val="hybridMultilevel"/>
    <w:tmpl w:val="5E2877AE"/>
    <w:lvl w:ilvl="0" w:tplc="1722C768">
      <w:start w:val="1"/>
      <w:numFmt w:val="bullet"/>
      <w:pStyle w:val="ListBulletIndentReqs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6E5288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E43E17"/>
    <w:multiLevelType w:val="hybridMultilevel"/>
    <w:tmpl w:val="2DB2642C"/>
    <w:lvl w:ilvl="0" w:tplc="A3CAF67E">
      <w:start w:val="1"/>
      <w:numFmt w:val="bullet"/>
      <w:pStyle w:val="NoteAsterisk"/>
      <w:lvlText w:val="*"/>
      <w:lvlJc w:val="left"/>
      <w:pPr>
        <w:tabs>
          <w:tab w:val="num" w:pos="360"/>
        </w:tabs>
        <w:ind w:left="360" w:hanging="288"/>
      </w:pPr>
      <w:rPr>
        <w:rFonts w:ascii="CG Omega" w:hAnsi="CG Omeg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A850D4"/>
    <w:multiLevelType w:val="hybridMultilevel"/>
    <w:tmpl w:val="0CB49432"/>
    <w:lvl w:ilvl="0" w:tplc="2F424296">
      <w:start w:val="1"/>
      <w:numFmt w:val="decimal"/>
      <w:pStyle w:val="NumberedListParagraph"/>
      <w:lvlText w:val="(%1)"/>
      <w:lvlJc w:val="left"/>
      <w:pPr>
        <w:ind w:left="70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9" w:hanging="360"/>
      </w:pPr>
    </w:lvl>
    <w:lvl w:ilvl="2" w:tplc="4809001B" w:tentative="1">
      <w:start w:val="1"/>
      <w:numFmt w:val="lowerRoman"/>
      <w:lvlText w:val="%3."/>
      <w:lvlJc w:val="right"/>
      <w:pPr>
        <w:ind w:left="2149" w:hanging="180"/>
      </w:pPr>
    </w:lvl>
    <w:lvl w:ilvl="3" w:tplc="4809000F" w:tentative="1">
      <w:start w:val="1"/>
      <w:numFmt w:val="decimal"/>
      <w:lvlText w:val="%4."/>
      <w:lvlJc w:val="left"/>
      <w:pPr>
        <w:ind w:left="2869" w:hanging="360"/>
      </w:pPr>
    </w:lvl>
    <w:lvl w:ilvl="4" w:tplc="48090019" w:tentative="1">
      <w:start w:val="1"/>
      <w:numFmt w:val="lowerLetter"/>
      <w:lvlText w:val="%5."/>
      <w:lvlJc w:val="left"/>
      <w:pPr>
        <w:ind w:left="3589" w:hanging="360"/>
      </w:pPr>
    </w:lvl>
    <w:lvl w:ilvl="5" w:tplc="4809001B" w:tentative="1">
      <w:start w:val="1"/>
      <w:numFmt w:val="lowerRoman"/>
      <w:lvlText w:val="%6."/>
      <w:lvlJc w:val="right"/>
      <w:pPr>
        <w:ind w:left="4309" w:hanging="180"/>
      </w:pPr>
    </w:lvl>
    <w:lvl w:ilvl="6" w:tplc="4809000F" w:tentative="1">
      <w:start w:val="1"/>
      <w:numFmt w:val="decimal"/>
      <w:lvlText w:val="%7."/>
      <w:lvlJc w:val="left"/>
      <w:pPr>
        <w:ind w:left="5029" w:hanging="360"/>
      </w:pPr>
    </w:lvl>
    <w:lvl w:ilvl="7" w:tplc="48090019" w:tentative="1">
      <w:start w:val="1"/>
      <w:numFmt w:val="lowerLetter"/>
      <w:lvlText w:val="%8."/>
      <w:lvlJc w:val="left"/>
      <w:pPr>
        <w:ind w:left="5749" w:hanging="360"/>
      </w:pPr>
    </w:lvl>
    <w:lvl w:ilvl="8" w:tplc="4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0" w15:restartNumberingAfterBreak="0">
    <w:nsid w:val="3C3B6970"/>
    <w:multiLevelType w:val="singleLevel"/>
    <w:tmpl w:val="D46EFC72"/>
    <w:lvl w:ilvl="0">
      <w:start w:val="1"/>
      <w:numFmt w:val="bullet"/>
      <w:pStyle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3E255858"/>
    <w:multiLevelType w:val="hybridMultilevel"/>
    <w:tmpl w:val="940047D4"/>
    <w:lvl w:ilvl="0" w:tplc="E5964248">
      <w:start w:val="1"/>
      <w:numFmt w:val="bullet"/>
      <w:pStyle w:val="normal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1CE3BDC"/>
    <w:multiLevelType w:val="singleLevel"/>
    <w:tmpl w:val="50B49324"/>
    <w:lvl w:ilvl="0">
      <w:start w:val="1"/>
      <w:numFmt w:val="bullet"/>
      <w:pStyle w:val="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41E94EC0"/>
    <w:multiLevelType w:val="hybridMultilevel"/>
    <w:tmpl w:val="D7E06E3E"/>
    <w:lvl w:ilvl="0" w:tplc="63A636D8">
      <w:start w:val="1"/>
      <w:numFmt w:val="bullet"/>
      <w:pStyle w:val="ListBulletReqs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6E5288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522779"/>
    <w:multiLevelType w:val="hybridMultilevel"/>
    <w:tmpl w:val="D19ABD48"/>
    <w:lvl w:ilvl="0" w:tplc="84AC3FF8">
      <w:start w:val="1"/>
      <w:numFmt w:val="upperLetter"/>
      <w:pStyle w:val="ListNumberAlphaIndentReqs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cs="Times New Roman" w:hint="default"/>
        <w:color w:val="auto"/>
        <w:sz w:val="18"/>
        <w:szCs w:val="18"/>
      </w:rPr>
    </w:lvl>
    <w:lvl w:ilvl="1" w:tplc="8EB8CE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02085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2DA28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58AE5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6967A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62CCA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3C837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E24AA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48B477E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4A0F550C"/>
    <w:multiLevelType w:val="hybridMultilevel"/>
    <w:tmpl w:val="F7369ADA"/>
    <w:lvl w:ilvl="0" w:tplc="04090001">
      <w:start w:val="1"/>
      <w:numFmt w:val="decimal"/>
      <w:pStyle w:val="TableNumberListReqs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cs="Times New Roman" w:hint="default"/>
        <w:color w:val="6E5288"/>
        <w:sz w:val="18"/>
        <w:szCs w:val="18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4CBC025A"/>
    <w:multiLevelType w:val="multilevel"/>
    <w:tmpl w:val="DB001FFA"/>
    <w:lvl w:ilvl="0">
      <w:start w:val="1"/>
      <w:numFmt w:val="decimal"/>
      <w:pStyle w:val="A-HeadNum1"/>
      <w:lvlText w:val="%1."/>
      <w:lvlJc w:val="left"/>
      <w:pPr>
        <w:ind w:left="2405" w:hanging="420"/>
      </w:pPr>
      <w:rPr>
        <w:rFonts w:hint="default"/>
        <w:color w:val="0070C0"/>
      </w:rPr>
    </w:lvl>
    <w:lvl w:ilvl="1">
      <w:start w:val="1"/>
      <w:numFmt w:val="decimal"/>
      <w:pStyle w:val="A-HeadNum2"/>
      <w:lvlText w:val="%1.%2"/>
      <w:lvlJc w:val="left"/>
      <w:pPr>
        <w:tabs>
          <w:tab w:val="num" w:pos="1857"/>
        </w:tabs>
        <w:ind w:left="1857" w:hanging="864"/>
      </w:pPr>
      <w:rPr>
        <w:rFonts w:hint="default"/>
      </w:rPr>
    </w:lvl>
    <w:lvl w:ilvl="2">
      <w:start w:val="1"/>
      <w:numFmt w:val="decimal"/>
      <w:pStyle w:val="A-HeadNum3"/>
      <w:lvlText w:val="%1.%2.%3"/>
      <w:lvlJc w:val="left"/>
      <w:pPr>
        <w:tabs>
          <w:tab w:val="num" w:pos="1578"/>
        </w:tabs>
        <w:ind w:left="1578" w:hanging="1152"/>
      </w:pPr>
      <w:rPr>
        <w:rFonts w:hint="default"/>
        <w:lang w:eastAsia="ja-JP"/>
      </w:rPr>
    </w:lvl>
    <w:lvl w:ilvl="3">
      <w:start w:val="1"/>
      <w:numFmt w:val="decimal"/>
      <w:pStyle w:val="A-HeadNum4"/>
      <w:lvlText w:val="%1.%2.%3.%4"/>
      <w:lvlJc w:val="left"/>
      <w:pPr>
        <w:tabs>
          <w:tab w:val="num" w:pos="2006"/>
        </w:tabs>
        <w:ind w:left="2006" w:hanging="1296"/>
      </w:pPr>
      <w:rPr>
        <w:rFonts w:hint="default"/>
        <w:lang w:eastAsia="ja-JP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88"/>
        </w:tabs>
        <w:ind w:left="-28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44"/>
        </w:tabs>
        <w:ind w:left="-14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"/>
        </w:tabs>
        <w:ind w:left="144" w:hanging="1584"/>
      </w:pPr>
      <w:rPr>
        <w:rFonts w:hint="default"/>
      </w:rPr>
    </w:lvl>
  </w:abstractNum>
  <w:abstractNum w:abstractNumId="48" w15:restartNumberingAfterBreak="0">
    <w:nsid w:val="4CE24CFF"/>
    <w:multiLevelType w:val="hybridMultilevel"/>
    <w:tmpl w:val="5FFA8758"/>
    <w:lvl w:ilvl="0" w:tplc="0409000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NECListBullet4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CF64B7F"/>
    <w:multiLevelType w:val="hybridMultilevel"/>
    <w:tmpl w:val="8C702B74"/>
    <w:lvl w:ilvl="0" w:tplc="1EDA12E4">
      <w:start w:val="1"/>
      <w:numFmt w:val="bullet"/>
      <w:pStyle w:val="ListBulletIndent2Reqs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8"/>
      </w:rPr>
    </w:lvl>
    <w:lvl w:ilvl="1" w:tplc="14E4D0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08CBE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0CAA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221E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65410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80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6088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241A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3F654C"/>
    <w:multiLevelType w:val="hybridMultilevel"/>
    <w:tmpl w:val="C53624F6"/>
    <w:lvl w:ilvl="0" w:tplc="4AF618FC">
      <w:start w:val="1"/>
      <w:numFmt w:val="decimal"/>
      <w:pStyle w:val="ListNumberReqs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cs="Times New Roman" w:hint="default"/>
        <w:color w:val="6E5288"/>
        <w:sz w:val="18"/>
        <w:szCs w:val="18"/>
      </w:rPr>
    </w:lvl>
    <w:lvl w:ilvl="1" w:tplc="F62A4E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014F3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678F5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29EAE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98AF6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BB22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2A66F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B0E5E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1" w15:restartNumberingAfterBreak="0">
    <w:nsid w:val="50CA17B2"/>
    <w:multiLevelType w:val="singleLevel"/>
    <w:tmpl w:val="5644DFC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180" w:hanging="180"/>
      </w:pPr>
      <w:rPr>
        <w:rFonts w:ascii="Symbol" w:hAnsi="Symbol" w:hint="default"/>
      </w:rPr>
    </w:lvl>
  </w:abstractNum>
  <w:abstractNum w:abstractNumId="52" w15:restartNumberingAfterBreak="0">
    <w:nsid w:val="51BB4C95"/>
    <w:multiLevelType w:val="multilevel"/>
    <w:tmpl w:val="04489398"/>
    <w:lvl w:ilvl="0">
      <w:start w:val="1"/>
      <w:numFmt w:val="upperLetter"/>
      <w:pStyle w:val="A-Appendix1"/>
      <w:lvlText w:val="Appendix %1:"/>
      <w:lvlJc w:val="left"/>
      <w:pPr>
        <w:tabs>
          <w:tab w:val="num" w:pos="576"/>
        </w:tabs>
        <w:ind w:left="576" w:hanging="576"/>
      </w:pPr>
      <w:rPr>
        <w:rFonts w:hint="default"/>
        <w:sz w:val="56"/>
        <w:szCs w:val="56"/>
      </w:rPr>
    </w:lvl>
    <w:lvl w:ilvl="1">
      <w:start w:val="1"/>
      <w:numFmt w:val="decimal"/>
      <w:pStyle w:val="A-NumAppendix3"/>
      <w:lvlText w:val="%1.%2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decimal"/>
      <w:pStyle w:val="A-Appendix3"/>
      <w:lvlText w:val="%1.%2.%3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53" w15:restartNumberingAfterBreak="0">
    <w:nsid w:val="547C72D0"/>
    <w:multiLevelType w:val="hybridMultilevel"/>
    <w:tmpl w:val="293E7350"/>
    <w:lvl w:ilvl="0" w:tplc="AC801B2E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04" w:hanging="420"/>
      </w:pPr>
    </w:lvl>
    <w:lvl w:ilvl="2" w:tplc="04090011" w:tentative="1">
      <w:start w:val="1"/>
      <w:numFmt w:val="decimalEnclosedCircle"/>
      <w:lvlText w:val="%3"/>
      <w:lvlJc w:val="lef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7" w:tentative="1">
      <w:start w:val="1"/>
      <w:numFmt w:val="aiueoFullWidth"/>
      <w:lvlText w:val="(%5)"/>
      <w:lvlJc w:val="left"/>
      <w:pPr>
        <w:ind w:left="296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7" w:tentative="1">
      <w:start w:val="1"/>
      <w:numFmt w:val="aiueoFullWidth"/>
      <w:lvlText w:val="(%8)"/>
      <w:lvlJc w:val="left"/>
      <w:pPr>
        <w:ind w:left="422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54" w15:restartNumberingAfterBreak="0">
    <w:nsid w:val="56E315B5"/>
    <w:multiLevelType w:val="hybridMultilevel"/>
    <w:tmpl w:val="07523168"/>
    <w:lvl w:ilvl="0" w:tplc="4AB6A8B8">
      <w:start w:val="1"/>
      <w:numFmt w:val="bullet"/>
      <w:pStyle w:val="TableFeatureBulletsIndentReqs"/>
      <w:lvlText w:val=""/>
      <w:lvlJc w:val="left"/>
      <w:pPr>
        <w:tabs>
          <w:tab w:val="num" w:pos="374"/>
        </w:tabs>
        <w:ind w:left="374" w:hanging="187"/>
      </w:pPr>
      <w:rPr>
        <w:rFonts w:ascii="Wingdings" w:hAnsi="Wingdings" w:hint="default"/>
        <w:color w:val="6E5288"/>
        <w:sz w:val="18"/>
      </w:rPr>
    </w:lvl>
    <w:lvl w:ilvl="1" w:tplc="495A4F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0C8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08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7632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68D8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009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EE6C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6A10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8D24A53"/>
    <w:multiLevelType w:val="hybridMultilevel"/>
    <w:tmpl w:val="2D126304"/>
    <w:lvl w:ilvl="0" w:tplc="4610212C">
      <w:start w:val="1"/>
      <w:numFmt w:val="bullet"/>
      <w:pStyle w:val="TableTextBulletInden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190AF6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7451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EF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CCA6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BCF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C16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EEC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F16EB6"/>
    <w:multiLevelType w:val="multilevel"/>
    <w:tmpl w:val="012C74AC"/>
    <w:lvl w:ilvl="0">
      <w:start w:val="1"/>
      <w:numFmt w:val="decimal"/>
      <w:pStyle w:val="BisonHeader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7" w15:restartNumberingAfterBreak="0">
    <w:nsid w:val="5F13217B"/>
    <w:multiLevelType w:val="hybridMultilevel"/>
    <w:tmpl w:val="5C12AE80"/>
    <w:lvl w:ilvl="0" w:tplc="95EE4BCC">
      <w:start w:val="1"/>
      <w:numFmt w:val="upperLetter"/>
      <w:pStyle w:val="A-Alpha4"/>
      <w:lvlText w:val="%1.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60D1743B"/>
    <w:multiLevelType w:val="singleLevel"/>
    <w:tmpl w:val="B74A01AE"/>
    <w:lvl w:ilvl="0">
      <w:start w:val="1"/>
      <w:numFmt w:val="bullet"/>
      <w:pStyle w:val="Bulle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9" w15:restartNumberingAfterBreak="0">
    <w:nsid w:val="62341ED4"/>
    <w:multiLevelType w:val="multilevel"/>
    <w:tmpl w:val="3084BB74"/>
    <w:lvl w:ilvl="0">
      <w:start w:val="1"/>
      <w:numFmt w:val="decimal"/>
      <w:pStyle w:val="StyleHeading1Left0Firstline0"/>
      <w:lvlText w:val="%1"/>
      <w:lvlJc w:val="left"/>
      <w:pPr>
        <w:tabs>
          <w:tab w:val="num" w:pos="547"/>
        </w:tabs>
        <w:ind w:left="547" w:hanging="54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907" w:hanging="90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2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267" w:hanging="1267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360" w:hanging="3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360" w:hanging="3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360" w:hanging="3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360" w:hanging="360"/>
      </w:pPr>
      <w:rPr>
        <w:rFonts w:cs="Times New Roman" w:hint="default"/>
      </w:rPr>
    </w:lvl>
  </w:abstractNum>
  <w:abstractNum w:abstractNumId="60" w15:restartNumberingAfterBreak="0">
    <w:nsid w:val="62C03A02"/>
    <w:multiLevelType w:val="hybridMultilevel"/>
    <w:tmpl w:val="7E121938"/>
    <w:lvl w:ilvl="0" w:tplc="04090001">
      <w:start w:val="1"/>
      <w:numFmt w:val="lowerLetter"/>
      <w:pStyle w:val="ListNumberAlpha2"/>
      <w:lvlText w:val="%1."/>
      <w:lvlJc w:val="left"/>
      <w:pPr>
        <w:tabs>
          <w:tab w:val="num" w:pos="360"/>
        </w:tabs>
        <w:ind w:left="1080" w:hanging="360"/>
      </w:pPr>
      <w:rPr>
        <w:rFonts w:cs="Times New Roman" w:hint="default"/>
        <w:b w:val="0"/>
        <w:i w:val="0"/>
        <w:sz w:val="18"/>
        <w:szCs w:val="18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1" w15:restartNumberingAfterBreak="0">
    <w:nsid w:val="63465040"/>
    <w:multiLevelType w:val="hybridMultilevel"/>
    <w:tmpl w:val="CB749D7C"/>
    <w:lvl w:ilvl="0" w:tplc="04090001">
      <w:start w:val="1"/>
      <w:numFmt w:val="upperLetter"/>
      <w:pStyle w:val="ListNumberAlphaReqs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cs="Times New Roman" w:hint="default"/>
        <w:color w:val="6E5288"/>
        <w:sz w:val="18"/>
        <w:szCs w:val="18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2" w15:restartNumberingAfterBreak="0">
    <w:nsid w:val="645D19A4"/>
    <w:multiLevelType w:val="hybridMultilevel"/>
    <w:tmpl w:val="7DDAA2AC"/>
    <w:lvl w:ilvl="0" w:tplc="3B4E96E4">
      <w:start w:val="2"/>
      <w:numFmt w:val="decimal"/>
      <w:pStyle w:val="Bullet3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04090005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04090001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04090003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090005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4090001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04090003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4090005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3" w15:restartNumberingAfterBreak="0">
    <w:nsid w:val="6652187B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4" w15:restartNumberingAfterBreak="0">
    <w:nsid w:val="66C67B68"/>
    <w:multiLevelType w:val="hybridMultilevel"/>
    <w:tmpl w:val="C65AEBAC"/>
    <w:lvl w:ilvl="0" w:tplc="291C7960">
      <w:start w:val="1"/>
      <w:numFmt w:val="upperLetter"/>
      <w:pStyle w:val="A-Alph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6AE353AF"/>
    <w:multiLevelType w:val="hybridMultilevel"/>
    <w:tmpl w:val="BEE4A52C"/>
    <w:lvl w:ilvl="0" w:tplc="04090001">
      <w:start w:val="1"/>
      <w:numFmt w:val="lowerLetter"/>
      <w:pStyle w:val="ListNumberAlpha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b w:val="0"/>
        <w:i w:val="0"/>
        <w:sz w:val="18"/>
        <w:szCs w:val="18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6" w15:restartNumberingAfterBreak="0">
    <w:nsid w:val="6C024560"/>
    <w:multiLevelType w:val="hybridMultilevel"/>
    <w:tmpl w:val="B1A8FB02"/>
    <w:lvl w:ilvl="0" w:tplc="FB2EC4FC">
      <w:start w:val="1"/>
      <w:numFmt w:val="bullet"/>
      <w:pStyle w:val="A-Bullet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D006C1B"/>
    <w:multiLevelType w:val="hybridMultilevel"/>
    <w:tmpl w:val="293E7350"/>
    <w:lvl w:ilvl="0" w:tplc="AC801B2E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04" w:hanging="420"/>
      </w:pPr>
    </w:lvl>
    <w:lvl w:ilvl="2" w:tplc="04090011" w:tentative="1">
      <w:start w:val="1"/>
      <w:numFmt w:val="decimalEnclosedCircle"/>
      <w:lvlText w:val="%3"/>
      <w:lvlJc w:val="lef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7" w:tentative="1">
      <w:start w:val="1"/>
      <w:numFmt w:val="aiueoFullWidth"/>
      <w:lvlText w:val="(%5)"/>
      <w:lvlJc w:val="left"/>
      <w:pPr>
        <w:ind w:left="296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7" w:tentative="1">
      <w:start w:val="1"/>
      <w:numFmt w:val="aiueoFullWidth"/>
      <w:lvlText w:val="(%8)"/>
      <w:lvlJc w:val="left"/>
      <w:pPr>
        <w:ind w:left="422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68" w15:restartNumberingAfterBreak="0">
    <w:nsid w:val="741216CF"/>
    <w:multiLevelType w:val="hybridMultilevel"/>
    <w:tmpl w:val="251E6BF8"/>
    <w:lvl w:ilvl="0" w:tplc="29FC1276">
      <w:start w:val="1"/>
      <w:numFmt w:val="bullet"/>
      <w:pStyle w:val="A-Bullet2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  <w:szCs w:val="20"/>
      </w:rPr>
    </w:lvl>
    <w:lvl w:ilvl="1" w:tplc="A17EE57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F5EB4D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02A710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47649A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DA44A3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FDE09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696C4B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34C8D3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761E2AA3"/>
    <w:multiLevelType w:val="hybridMultilevel"/>
    <w:tmpl w:val="6728DA74"/>
    <w:lvl w:ilvl="0" w:tplc="CC101BCC">
      <w:start w:val="1"/>
      <w:numFmt w:val="bullet"/>
      <w:pStyle w:val="A-Table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8"/>
        <w:szCs w:val="18"/>
      </w:rPr>
    </w:lvl>
    <w:lvl w:ilvl="1" w:tplc="CA2E02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358A4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C0A0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32AC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70C1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A23C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8EDE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961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847D9A"/>
    <w:multiLevelType w:val="multilevel"/>
    <w:tmpl w:val="84286E14"/>
    <w:lvl w:ilvl="0">
      <w:start w:val="1"/>
      <w:numFmt w:val="bullet"/>
      <w:pStyle w:val="NECListBullet0"/>
      <w:lvlText w:val=""/>
      <w:lvlJc w:val="left"/>
      <w:pPr>
        <w:ind w:left="374" w:hanging="360"/>
      </w:pPr>
      <w:rPr>
        <w:rFonts w:ascii="Wingdings" w:hAnsi="Wingdings" w:hint="default"/>
        <w:color w:val="365F91" w:themeColor="accent1" w:themeShade="BF"/>
        <w:sz w:val="18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color w:val="auto"/>
        <w:sz w:val="18"/>
        <w:szCs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  <w:color w:val="auto"/>
        <w:sz w:val="18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  <w:sz w:val="18"/>
        <w:szCs w:val="20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  <w:color w:val="auto"/>
        <w:sz w:val="18"/>
        <w:szCs w:val="20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  <w:color w:val="auto"/>
        <w:sz w:val="18"/>
        <w:szCs w:val="2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  <w:color w:val="auto"/>
        <w:sz w:val="18"/>
        <w:szCs w:val="20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  <w:color w:val="auto"/>
        <w:sz w:val="18"/>
        <w:szCs w:val="20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  <w:color w:val="auto"/>
        <w:sz w:val="18"/>
        <w:szCs w:val="20"/>
      </w:rPr>
    </w:lvl>
  </w:abstractNum>
  <w:abstractNum w:abstractNumId="71" w15:restartNumberingAfterBreak="0">
    <w:nsid w:val="789D7A17"/>
    <w:multiLevelType w:val="multilevel"/>
    <w:tmpl w:val="98E4117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11BisonHeader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2" w15:restartNumberingAfterBreak="0">
    <w:nsid w:val="7CBE515B"/>
    <w:multiLevelType w:val="hybridMultilevel"/>
    <w:tmpl w:val="0058AB20"/>
    <w:lvl w:ilvl="0" w:tplc="3DD6AA1E">
      <w:start w:val="1"/>
      <w:numFmt w:val="upperLetter"/>
      <w:pStyle w:val="A-Alpha3"/>
      <w:lvlText w:val="%1.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1" w:tplc="E3B888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32D3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96A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C87D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11C4D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16F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921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E026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7D5E51A0"/>
    <w:multiLevelType w:val="hybridMultilevel"/>
    <w:tmpl w:val="B2CCBD12"/>
    <w:lvl w:ilvl="0" w:tplc="8A881E90">
      <w:start w:val="1"/>
      <w:numFmt w:val="bullet"/>
      <w:pStyle w:val="NEC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52"/>
  </w:num>
  <w:num w:numId="3">
    <w:abstractNumId w:val="56"/>
  </w:num>
  <w:num w:numId="4">
    <w:abstractNumId w:val="71"/>
  </w:num>
  <w:num w:numId="5">
    <w:abstractNumId w:val="12"/>
  </w:num>
  <w:num w:numId="6">
    <w:abstractNumId w:val="64"/>
  </w:num>
  <w:num w:numId="7">
    <w:abstractNumId w:val="35"/>
  </w:num>
  <w:num w:numId="8">
    <w:abstractNumId w:val="69"/>
  </w:num>
  <w:num w:numId="9">
    <w:abstractNumId w:val="13"/>
  </w:num>
  <w:num w:numId="10">
    <w:abstractNumId w:val="72"/>
  </w:num>
  <w:num w:numId="11">
    <w:abstractNumId w:val="57"/>
  </w:num>
  <w:num w:numId="12">
    <w:abstractNumId w:val="68"/>
  </w:num>
  <w:num w:numId="13">
    <w:abstractNumId w:val="28"/>
  </w:num>
  <w:num w:numId="14">
    <w:abstractNumId w:val="17"/>
  </w:num>
  <w:num w:numId="15">
    <w:abstractNumId w:val="21"/>
  </w:num>
  <w:num w:numId="16">
    <w:abstractNumId w:val="11"/>
  </w:num>
  <w:num w:numId="17">
    <w:abstractNumId w:val="45"/>
  </w:num>
  <w:num w:numId="18">
    <w:abstractNumId w:val="63"/>
  </w:num>
  <w:num w:numId="19">
    <w:abstractNumId w:val="66"/>
  </w:num>
  <w:num w:numId="20">
    <w:abstractNumId w:val="36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33"/>
  </w:num>
  <w:num w:numId="32">
    <w:abstractNumId w:val="24"/>
  </w:num>
  <w:num w:numId="33">
    <w:abstractNumId w:val="27"/>
  </w:num>
  <w:num w:numId="34">
    <w:abstractNumId w:val="43"/>
  </w:num>
  <w:num w:numId="35">
    <w:abstractNumId w:val="37"/>
  </w:num>
  <w:num w:numId="36">
    <w:abstractNumId w:val="49"/>
  </w:num>
  <w:num w:numId="37">
    <w:abstractNumId w:val="44"/>
  </w:num>
  <w:num w:numId="38">
    <w:abstractNumId w:val="29"/>
  </w:num>
  <w:num w:numId="39">
    <w:abstractNumId w:val="26"/>
  </w:num>
  <w:num w:numId="40">
    <w:abstractNumId w:val="54"/>
  </w:num>
  <w:num w:numId="41">
    <w:abstractNumId w:val="20"/>
  </w:num>
  <w:num w:numId="42">
    <w:abstractNumId w:val="48"/>
  </w:num>
  <w:num w:numId="43">
    <w:abstractNumId w:val="15"/>
  </w:num>
  <w:num w:numId="44">
    <w:abstractNumId w:val="59"/>
  </w:num>
  <w:num w:numId="45">
    <w:abstractNumId w:val="40"/>
  </w:num>
  <w:num w:numId="46">
    <w:abstractNumId w:val="58"/>
  </w:num>
  <w:num w:numId="47">
    <w:abstractNumId w:val="42"/>
  </w:num>
  <w:num w:numId="48">
    <w:abstractNumId w:val="51"/>
  </w:num>
  <w:num w:numId="49">
    <w:abstractNumId w:val="18"/>
  </w:num>
  <w:num w:numId="50">
    <w:abstractNumId w:val="38"/>
  </w:num>
  <w:num w:numId="51">
    <w:abstractNumId w:val="65"/>
  </w:num>
  <w:num w:numId="52">
    <w:abstractNumId w:val="60"/>
  </w:num>
  <w:num w:numId="53">
    <w:abstractNumId w:val="16"/>
  </w:num>
  <w:num w:numId="54">
    <w:abstractNumId w:val="30"/>
  </w:num>
  <w:num w:numId="55">
    <w:abstractNumId w:val="14"/>
  </w:num>
  <w:num w:numId="56">
    <w:abstractNumId w:val="73"/>
  </w:num>
  <w:num w:numId="57">
    <w:abstractNumId w:val="31"/>
  </w:num>
  <w:num w:numId="58">
    <w:abstractNumId w:val="34"/>
  </w:num>
  <w:num w:numId="59">
    <w:abstractNumId w:val="55"/>
  </w:num>
  <w:num w:numId="60">
    <w:abstractNumId w:val="32"/>
  </w:num>
  <w:num w:numId="61">
    <w:abstractNumId w:val="10"/>
  </w:num>
  <w:num w:numId="62">
    <w:abstractNumId w:val="50"/>
  </w:num>
  <w:num w:numId="63">
    <w:abstractNumId w:val="61"/>
  </w:num>
  <w:num w:numId="64">
    <w:abstractNumId w:val="46"/>
  </w:num>
  <w:num w:numId="65">
    <w:abstractNumId w:val="62"/>
  </w:num>
  <w:num w:numId="66">
    <w:abstractNumId w:val="22"/>
  </w:num>
  <w:num w:numId="67">
    <w:abstractNumId w:val="4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9"/>
  </w:num>
  <w:num w:numId="69">
    <w:abstractNumId w:val="25"/>
  </w:num>
  <w:num w:numId="70">
    <w:abstractNumId w:val="70"/>
  </w:num>
  <w:num w:numId="71">
    <w:abstractNumId w:val="19"/>
  </w:num>
  <w:num w:numId="72">
    <w:abstractNumId w:val="53"/>
  </w:num>
  <w:num w:numId="73">
    <w:abstractNumId w:val="67"/>
  </w:num>
  <w:num w:numId="74">
    <w:abstractNumId w:val="23"/>
  </w:num>
  <w:num w:numId="75">
    <w:abstractNumId w:val="47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 fillcolor="none [1940]" strokecolor="#0070c0">
      <v:fill color="none [1940]"/>
      <v:stroke color="#0070c0" weight="2.2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1E"/>
    <w:rsid w:val="0000043F"/>
    <w:rsid w:val="00000FFB"/>
    <w:rsid w:val="000014C3"/>
    <w:rsid w:val="00001A17"/>
    <w:rsid w:val="00001ED8"/>
    <w:rsid w:val="00002482"/>
    <w:rsid w:val="00002D36"/>
    <w:rsid w:val="00002E59"/>
    <w:rsid w:val="000033BD"/>
    <w:rsid w:val="000034FF"/>
    <w:rsid w:val="0000395F"/>
    <w:rsid w:val="000039F8"/>
    <w:rsid w:val="00003AF0"/>
    <w:rsid w:val="00004047"/>
    <w:rsid w:val="00004254"/>
    <w:rsid w:val="00004A58"/>
    <w:rsid w:val="00004AD6"/>
    <w:rsid w:val="00004B09"/>
    <w:rsid w:val="00005651"/>
    <w:rsid w:val="000056C7"/>
    <w:rsid w:val="000057F1"/>
    <w:rsid w:val="00005A73"/>
    <w:rsid w:val="00006673"/>
    <w:rsid w:val="0000712F"/>
    <w:rsid w:val="00007BC4"/>
    <w:rsid w:val="00010921"/>
    <w:rsid w:val="0001158E"/>
    <w:rsid w:val="00011744"/>
    <w:rsid w:val="000118C7"/>
    <w:rsid w:val="00011974"/>
    <w:rsid w:val="00011E8D"/>
    <w:rsid w:val="0001215F"/>
    <w:rsid w:val="000121E9"/>
    <w:rsid w:val="000125DA"/>
    <w:rsid w:val="00012822"/>
    <w:rsid w:val="0001339B"/>
    <w:rsid w:val="00013AD6"/>
    <w:rsid w:val="00013E25"/>
    <w:rsid w:val="00013FB9"/>
    <w:rsid w:val="000142DF"/>
    <w:rsid w:val="00014C71"/>
    <w:rsid w:val="00014D23"/>
    <w:rsid w:val="0001510D"/>
    <w:rsid w:val="000152FA"/>
    <w:rsid w:val="00015E5B"/>
    <w:rsid w:val="00015F68"/>
    <w:rsid w:val="000161E1"/>
    <w:rsid w:val="000163D9"/>
    <w:rsid w:val="0001641A"/>
    <w:rsid w:val="000166D9"/>
    <w:rsid w:val="00017287"/>
    <w:rsid w:val="00017849"/>
    <w:rsid w:val="00017CF9"/>
    <w:rsid w:val="00017FAD"/>
    <w:rsid w:val="000205C3"/>
    <w:rsid w:val="0002069A"/>
    <w:rsid w:val="00020C2F"/>
    <w:rsid w:val="0002159A"/>
    <w:rsid w:val="000216AC"/>
    <w:rsid w:val="00021942"/>
    <w:rsid w:val="00022150"/>
    <w:rsid w:val="000223F6"/>
    <w:rsid w:val="00022515"/>
    <w:rsid w:val="00023226"/>
    <w:rsid w:val="0002339B"/>
    <w:rsid w:val="00023601"/>
    <w:rsid w:val="00023AD8"/>
    <w:rsid w:val="000245A6"/>
    <w:rsid w:val="000249FB"/>
    <w:rsid w:val="00024DD6"/>
    <w:rsid w:val="00025283"/>
    <w:rsid w:val="00025E45"/>
    <w:rsid w:val="000267FA"/>
    <w:rsid w:val="00027A3F"/>
    <w:rsid w:val="0003082C"/>
    <w:rsid w:val="00031E91"/>
    <w:rsid w:val="0003237D"/>
    <w:rsid w:val="0003276D"/>
    <w:rsid w:val="00032857"/>
    <w:rsid w:val="00032B28"/>
    <w:rsid w:val="00032BC0"/>
    <w:rsid w:val="000330A1"/>
    <w:rsid w:val="000333D4"/>
    <w:rsid w:val="00033425"/>
    <w:rsid w:val="000347CE"/>
    <w:rsid w:val="00034D0B"/>
    <w:rsid w:val="00035555"/>
    <w:rsid w:val="0003579B"/>
    <w:rsid w:val="000359AA"/>
    <w:rsid w:val="0003618D"/>
    <w:rsid w:val="000365CF"/>
    <w:rsid w:val="00036B62"/>
    <w:rsid w:val="00036F18"/>
    <w:rsid w:val="00037971"/>
    <w:rsid w:val="00037A30"/>
    <w:rsid w:val="00037E29"/>
    <w:rsid w:val="00037E80"/>
    <w:rsid w:val="0004088A"/>
    <w:rsid w:val="000409A6"/>
    <w:rsid w:val="00040A01"/>
    <w:rsid w:val="00040E88"/>
    <w:rsid w:val="000412FE"/>
    <w:rsid w:val="00041A9F"/>
    <w:rsid w:val="00041D31"/>
    <w:rsid w:val="0004280A"/>
    <w:rsid w:val="000429BD"/>
    <w:rsid w:val="00042B76"/>
    <w:rsid w:val="00044658"/>
    <w:rsid w:val="00044BCE"/>
    <w:rsid w:val="00045021"/>
    <w:rsid w:val="00045095"/>
    <w:rsid w:val="000451A6"/>
    <w:rsid w:val="00045231"/>
    <w:rsid w:val="000453AD"/>
    <w:rsid w:val="00045879"/>
    <w:rsid w:val="00046441"/>
    <w:rsid w:val="000468A2"/>
    <w:rsid w:val="000468E2"/>
    <w:rsid w:val="000469BC"/>
    <w:rsid w:val="00047276"/>
    <w:rsid w:val="000473D4"/>
    <w:rsid w:val="000477A8"/>
    <w:rsid w:val="00047BD1"/>
    <w:rsid w:val="00047DFF"/>
    <w:rsid w:val="00050805"/>
    <w:rsid w:val="00050ABB"/>
    <w:rsid w:val="00050B93"/>
    <w:rsid w:val="00050C2F"/>
    <w:rsid w:val="00050DD5"/>
    <w:rsid w:val="000514B2"/>
    <w:rsid w:val="000516EF"/>
    <w:rsid w:val="00051852"/>
    <w:rsid w:val="00051889"/>
    <w:rsid w:val="000526F1"/>
    <w:rsid w:val="00052715"/>
    <w:rsid w:val="00052C94"/>
    <w:rsid w:val="00052DA0"/>
    <w:rsid w:val="00052E70"/>
    <w:rsid w:val="00052FD3"/>
    <w:rsid w:val="000537D8"/>
    <w:rsid w:val="0005387B"/>
    <w:rsid w:val="00054694"/>
    <w:rsid w:val="000547B4"/>
    <w:rsid w:val="000549EB"/>
    <w:rsid w:val="00055167"/>
    <w:rsid w:val="0005548A"/>
    <w:rsid w:val="000558C9"/>
    <w:rsid w:val="00055A80"/>
    <w:rsid w:val="00055D0D"/>
    <w:rsid w:val="00055F2A"/>
    <w:rsid w:val="00055F7F"/>
    <w:rsid w:val="00055FD0"/>
    <w:rsid w:val="00055FDF"/>
    <w:rsid w:val="000563DF"/>
    <w:rsid w:val="000565C1"/>
    <w:rsid w:val="00056A3C"/>
    <w:rsid w:val="00056B46"/>
    <w:rsid w:val="000576BD"/>
    <w:rsid w:val="00057AFA"/>
    <w:rsid w:val="000607E6"/>
    <w:rsid w:val="000608D2"/>
    <w:rsid w:val="00060AA9"/>
    <w:rsid w:val="00060C93"/>
    <w:rsid w:val="000615AC"/>
    <w:rsid w:val="000618C3"/>
    <w:rsid w:val="000619C9"/>
    <w:rsid w:val="00061E24"/>
    <w:rsid w:val="00061F57"/>
    <w:rsid w:val="0006220C"/>
    <w:rsid w:val="00062A36"/>
    <w:rsid w:val="00062BCF"/>
    <w:rsid w:val="00062EEA"/>
    <w:rsid w:val="00063280"/>
    <w:rsid w:val="00063435"/>
    <w:rsid w:val="000640D3"/>
    <w:rsid w:val="000644CA"/>
    <w:rsid w:val="000649ED"/>
    <w:rsid w:val="00064A79"/>
    <w:rsid w:val="0006515D"/>
    <w:rsid w:val="00065564"/>
    <w:rsid w:val="00065CCC"/>
    <w:rsid w:val="000664CF"/>
    <w:rsid w:val="000664ED"/>
    <w:rsid w:val="00066CA4"/>
    <w:rsid w:val="00066D4D"/>
    <w:rsid w:val="00067479"/>
    <w:rsid w:val="000678CB"/>
    <w:rsid w:val="00067EDE"/>
    <w:rsid w:val="00070139"/>
    <w:rsid w:val="000704B9"/>
    <w:rsid w:val="00070626"/>
    <w:rsid w:val="000709B4"/>
    <w:rsid w:val="00071ADD"/>
    <w:rsid w:val="00071E5B"/>
    <w:rsid w:val="00071E5E"/>
    <w:rsid w:val="00071F23"/>
    <w:rsid w:val="0007216D"/>
    <w:rsid w:val="000726D1"/>
    <w:rsid w:val="0007272F"/>
    <w:rsid w:val="00072FB1"/>
    <w:rsid w:val="00073228"/>
    <w:rsid w:val="00073594"/>
    <w:rsid w:val="00073A19"/>
    <w:rsid w:val="00073C4C"/>
    <w:rsid w:val="00073E46"/>
    <w:rsid w:val="00074A89"/>
    <w:rsid w:val="00074C03"/>
    <w:rsid w:val="00074F80"/>
    <w:rsid w:val="00076531"/>
    <w:rsid w:val="00076627"/>
    <w:rsid w:val="000766AB"/>
    <w:rsid w:val="000771BD"/>
    <w:rsid w:val="000772DF"/>
    <w:rsid w:val="000774A5"/>
    <w:rsid w:val="000775BC"/>
    <w:rsid w:val="00077C5C"/>
    <w:rsid w:val="00077EA1"/>
    <w:rsid w:val="00077FBE"/>
    <w:rsid w:val="00080104"/>
    <w:rsid w:val="000805CC"/>
    <w:rsid w:val="0008084F"/>
    <w:rsid w:val="000815A8"/>
    <w:rsid w:val="00081981"/>
    <w:rsid w:val="00082388"/>
    <w:rsid w:val="00082683"/>
    <w:rsid w:val="0008280B"/>
    <w:rsid w:val="00082946"/>
    <w:rsid w:val="00082A31"/>
    <w:rsid w:val="00082F2C"/>
    <w:rsid w:val="00083D88"/>
    <w:rsid w:val="00084271"/>
    <w:rsid w:val="000846CB"/>
    <w:rsid w:val="00084821"/>
    <w:rsid w:val="00085392"/>
    <w:rsid w:val="00085D88"/>
    <w:rsid w:val="00086059"/>
    <w:rsid w:val="000863C1"/>
    <w:rsid w:val="00086711"/>
    <w:rsid w:val="00086936"/>
    <w:rsid w:val="00086D96"/>
    <w:rsid w:val="00086E3B"/>
    <w:rsid w:val="0008705F"/>
    <w:rsid w:val="00087115"/>
    <w:rsid w:val="000875E5"/>
    <w:rsid w:val="00087977"/>
    <w:rsid w:val="00087A73"/>
    <w:rsid w:val="00087F53"/>
    <w:rsid w:val="00090054"/>
    <w:rsid w:val="000908D0"/>
    <w:rsid w:val="0009099C"/>
    <w:rsid w:val="00090A98"/>
    <w:rsid w:val="00090B30"/>
    <w:rsid w:val="00091501"/>
    <w:rsid w:val="000915E3"/>
    <w:rsid w:val="0009206F"/>
    <w:rsid w:val="00092308"/>
    <w:rsid w:val="000925F3"/>
    <w:rsid w:val="00092D6E"/>
    <w:rsid w:val="00093283"/>
    <w:rsid w:val="00093748"/>
    <w:rsid w:val="000939D5"/>
    <w:rsid w:val="000943FC"/>
    <w:rsid w:val="0009449E"/>
    <w:rsid w:val="000948A3"/>
    <w:rsid w:val="0009586C"/>
    <w:rsid w:val="00095BF3"/>
    <w:rsid w:val="00095E14"/>
    <w:rsid w:val="00096144"/>
    <w:rsid w:val="00096310"/>
    <w:rsid w:val="00096558"/>
    <w:rsid w:val="00096603"/>
    <w:rsid w:val="00096B7B"/>
    <w:rsid w:val="00096F12"/>
    <w:rsid w:val="00097379"/>
    <w:rsid w:val="00097659"/>
    <w:rsid w:val="000A036A"/>
    <w:rsid w:val="000A0657"/>
    <w:rsid w:val="000A10EA"/>
    <w:rsid w:val="000A1B16"/>
    <w:rsid w:val="000A1E1F"/>
    <w:rsid w:val="000A287E"/>
    <w:rsid w:val="000A2B84"/>
    <w:rsid w:val="000A2BE0"/>
    <w:rsid w:val="000A33D7"/>
    <w:rsid w:val="000A378E"/>
    <w:rsid w:val="000A3998"/>
    <w:rsid w:val="000A4CF5"/>
    <w:rsid w:val="000A515E"/>
    <w:rsid w:val="000A5661"/>
    <w:rsid w:val="000A6469"/>
    <w:rsid w:val="000A698C"/>
    <w:rsid w:val="000A6F70"/>
    <w:rsid w:val="000A6FD0"/>
    <w:rsid w:val="000A71D6"/>
    <w:rsid w:val="000A7BE4"/>
    <w:rsid w:val="000B0ACD"/>
    <w:rsid w:val="000B1185"/>
    <w:rsid w:val="000B24AE"/>
    <w:rsid w:val="000B24C2"/>
    <w:rsid w:val="000B259A"/>
    <w:rsid w:val="000B26D6"/>
    <w:rsid w:val="000B29F2"/>
    <w:rsid w:val="000B3DAD"/>
    <w:rsid w:val="000B415B"/>
    <w:rsid w:val="000B4284"/>
    <w:rsid w:val="000B5594"/>
    <w:rsid w:val="000B56D0"/>
    <w:rsid w:val="000B585D"/>
    <w:rsid w:val="000B5AD5"/>
    <w:rsid w:val="000B5C4A"/>
    <w:rsid w:val="000B7278"/>
    <w:rsid w:val="000B7B11"/>
    <w:rsid w:val="000B7BEB"/>
    <w:rsid w:val="000B7E82"/>
    <w:rsid w:val="000C06E1"/>
    <w:rsid w:val="000C0887"/>
    <w:rsid w:val="000C0B6A"/>
    <w:rsid w:val="000C0CA3"/>
    <w:rsid w:val="000C1290"/>
    <w:rsid w:val="000C12FB"/>
    <w:rsid w:val="000C159D"/>
    <w:rsid w:val="000C1BA4"/>
    <w:rsid w:val="000C285C"/>
    <w:rsid w:val="000C3338"/>
    <w:rsid w:val="000C3D33"/>
    <w:rsid w:val="000C3DE8"/>
    <w:rsid w:val="000C3FE4"/>
    <w:rsid w:val="000C466A"/>
    <w:rsid w:val="000C46F4"/>
    <w:rsid w:val="000C49C8"/>
    <w:rsid w:val="000C51E3"/>
    <w:rsid w:val="000C5520"/>
    <w:rsid w:val="000C5C53"/>
    <w:rsid w:val="000C61D3"/>
    <w:rsid w:val="000C686F"/>
    <w:rsid w:val="000C69C9"/>
    <w:rsid w:val="000C7486"/>
    <w:rsid w:val="000C7D9E"/>
    <w:rsid w:val="000C7EC4"/>
    <w:rsid w:val="000C7F16"/>
    <w:rsid w:val="000D0368"/>
    <w:rsid w:val="000D0B8B"/>
    <w:rsid w:val="000D1B31"/>
    <w:rsid w:val="000D1D27"/>
    <w:rsid w:val="000D23BC"/>
    <w:rsid w:val="000D2EF2"/>
    <w:rsid w:val="000D30A1"/>
    <w:rsid w:val="000D3C25"/>
    <w:rsid w:val="000D3D67"/>
    <w:rsid w:val="000D3F78"/>
    <w:rsid w:val="000D4315"/>
    <w:rsid w:val="000D4433"/>
    <w:rsid w:val="000D449C"/>
    <w:rsid w:val="000D4AD5"/>
    <w:rsid w:val="000D521F"/>
    <w:rsid w:val="000D54B7"/>
    <w:rsid w:val="000D56A6"/>
    <w:rsid w:val="000D5B21"/>
    <w:rsid w:val="000D5BE5"/>
    <w:rsid w:val="000D5CFF"/>
    <w:rsid w:val="000D607C"/>
    <w:rsid w:val="000D630D"/>
    <w:rsid w:val="000D6760"/>
    <w:rsid w:val="000D6B1F"/>
    <w:rsid w:val="000D6BDF"/>
    <w:rsid w:val="000D74D8"/>
    <w:rsid w:val="000D7A47"/>
    <w:rsid w:val="000D7BDD"/>
    <w:rsid w:val="000D7FB5"/>
    <w:rsid w:val="000E0401"/>
    <w:rsid w:val="000E13E9"/>
    <w:rsid w:val="000E1C00"/>
    <w:rsid w:val="000E1FDD"/>
    <w:rsid w:val="000E1FE9"/>
    <w:rsid w:val="000E2B86"/>
    <w:rsid w:val="000E312F"/>
    <w:rsid w:val="000E3490"/>
    <w:rsid w:val="000E349B"/>
    <w:rsid w:val="000E3575"/>
    <w:rsid w:val="000E3ACC"/>
    <w:rsid w:val="000E3E38"/>
    <w:rsid w:val="000E3EC1"/>
    <w:rsid w:val="000E4118"/>
    <w:rsid w:val="000E41E6"/>
    <w:rsid w:val="000E4262"/>
    <w:rsid w:val="000E42D1"/>
    <w:rsid w:val="000E5731"/>
    <w:rsid w:val="000E5FA2"/>
    <w:rsid w:val="000E6124"/>
    <w:rsid w:val="000E6169"/>
    <w:rsid w:val="000E676A"/>
    <w:rsid w:val="000E68CF"/>
    <w:rsid w:val="000E68F6"/>
    <w:rsid w:val="000E6CB7"/>
    <w:rsid w:val="000E6FD9"/>
    <w:rsid w:val="000E70A0"/>
    <w:rsid w:val="000E756D"/>
    <w:rsid w:val="000F0215"/>
    <w:rsid w:val="000F0B01"/>
    <w:rsid w:val="000F244F"/>
    <w:rsid w:val="000F24D8"/>
    <w:rsid w:val="000F2924"/>
    <w:rsid w:val="000F297C"/>
    <w:rsid w:val="000F308E"/>
    <w:rsid w:val="000F3779"/>
    <w:rsid w:val="000F37B9"/>
    <w:rsid w:val="000F42C6"/>
    <w:rsid w:val="000F4895"/>
    <w:rsid w:val="000F4BE3"/>
    <w:rsid w:val="000F5C02"/>
    <w:rsid w:val="000F5C27"/>
    <w:rsid w:val="000F66C5"/>
    <w:rsid w:val="000F6AF0"/>
    <w:rsid w:val="000F6B5A"/>
    <w:rsid w:val="000F6CF8"/>
    <w:rsid w:val="000F728C"/>
    <w:rsid w:val="000F7976"/>
    <w:rsid w:val="000F7D96"/>
    <w:rsid w:val="001008C9"/>
    <w:rsid w:val="001014FD"/>
    <w:rsid w:val="001019DB"/>
    <w:rsid w:val="00102159"/>
    <w:rsid w:val="001021CF"/>
    <w:rsid w:val="00102598"/>
    <w:rsid w:val="00102A99"/>
    <w:rsid w:val="00102D64"/>
    <w:rsid w:val="001038B8"/>
    <w:rsid w:val="00103922"/>
    <w:rsid w:val="00103CAB"/>
    <w:rsid w:val="00103F13"/>
    <w:rsid w:val="001042D9"/>
    <w:rsid w:val="00104CA7"/>
    <w:rsid w:val="00104F26"/>
    <w:rsid w:val="001052DC"/>
    <w:rsid w:val="001054B1"/>
    <w:rsid w:val="00105AB1"/>
    <w:rsid w:val="00105C93"/>
    <w:rsid w:val="0010636E"/>
    <w:rsid w:val="00106875"/>
    <w:rsid w:val="0010745F"/>
    <w:rsid w:val="0010795E"/>
    <w:rsid w:val="0010797E"/>
    <w:rsid w:val="001106BC"/>
    <w:rsid w:val="001107B7"/>
    <w:rsid w:val="00110CBB"/>
    <w:rsid w:val="00110E4A"/>
    <w:rsid w:val="00111236"/>
    <w:rsid w:val="001114FC"/>
    <w:rsid w:val="00111632"/>
    <w:rsid w:val="0011174D"/>
    <w:rsid w:val="00111D3E"/>
    <w:rsid w:val="001124A3"/>
    <w:rsid w:val="00112E83"/>
    <w:rsid w:val="00112EBA"/>
    <w:rsid w:val="001130E6"/>
    <w:rsid w:val="001131FF"/>
    <w:rsid w:val="001134E1"/>
    <w:rsid w:val="00113A44"/>
    <w:rsid w:val="001146EE"/>
    <w:rsid w:val="00115186"/>
    <w:rsid w:val="00115A0E"/>
    <w:rsid w:val="00115FC1"/>
    <w:rsid w:val="0011605F"/>
    <w:rsid w:val="0011655D"/>
    <w:rsid w:val="00116900"/>
    <w:rsid w:val="001200E3"/>
    <w:rsid w:val="00120354"/>
    <w:rsid w:val="001203CC"/>
    <w:rsid w:val="00120759"/>
    <w:rsid w:val="0012149A"/>
    <w:rsid w:val="0012169C"/>
    <w:rsid w:val="00121C2C"/>
    <w:rsid w:val="00121DC6"/>
    <w:rsid w:val="001224A0"/>
    <w:rsid w:val="00122AB7"/>
    <w:rsid w:val="00122E01"/>
    <w:rsid w:val="00122E79"/>
    <w:rsid w:val="00123253"/>
    <w:rsid w:val="001236EE"/>
    <w:rsid w:val="0012371D"/>
    <w:rsid w:val="001237EC"/>
    <w:rsid w:val="001238FA"/>
    <w:rsid w:val="001241B4"/>
    <w:rsid w:val="001250AA"/>
    <w:rsid w:val="00125201"/>
    <w:rsid w:val="001258C8"/>
    <w:rsid w:val="00125BD8"/>
    <w:rsid w:val="00125C17"/>
    <w:rsid w:val="001263F7"/>
    <w:rsid w:val="001269C4"/>
    <w:rsid w:val="001302E6"/>
    <w:rsid w:val="001304B3"/>
    <w:rsid w:val="001304F8"/>
    <w:rsid w:val="00130558"/>
    <w:rsid w:val="001309F7"/>
    <w:rsid w:val="00130CA9"/>
    <w:rsid w:val="00130E15"/>
    <w:rsid w:val="00130E3F"/>
    <w:rsid w:val="00131106"/>
    <w:rsid w:val="001313C9"/>
    <w:rsid w:val="001315FD"/>
    <w:rsid w:val="00132433"/>
    <w:rsid w:val="001324F3"/>
    <w:rsid w:val="001325D8"/>
    <w:rsid w:val="0013279A"/>
    <w:rsid w:val="00132AF5"/>
    <w:rsid w:val="001334D2"/>
    <w:rsid w:val="001335AC"/>
    <w:rsid w:val="00133726"/>
    <w:rsid w:val="0013380B"/>
    <w:rsid w:val="00134186"/>
    <w:rsid w:val="00134A1C"/>
    <w:rsid w:val="00134AAB"/>
    <w:rsid w:val="00134BD5"/>
    <w:rsid w:val="001357EF"/>
    <w:rsid w:val="00135887"/>
    <w:rsid w:val="00135D54"/>
    <w:rsid w:val="0013672D"/>
    <w:rsid w:val="00136A20"/>
    <w:rsid w:val="00136EE7"/>
    <w:rsid w:val="00137B35"/>
    <w:rsid w:val="00137D74"/>
    <w:rsid w:val="00137E0E"/>
    <w:rsid w:val="0014031C"/>
    <w:rsid w:val="0014087C"/>
    <w:rsid w:val="0014109F"/>
    <w:rsid w:val="00141260"/>
    <w:rsid w:val="00141C8C"/>
    <w:rsid w:val="00141EBF"/>
    <w:rsid w:val="00142724"/>
    <w:rsid w:val="00142A4F"/>
    <w:rsid w:val="001430A9"/>
    <w:rsid w:val="001431EE"/>
    <w:rsid w:val="00143AA6"/>
    <w:rsid w:val="00143BA1"/>
    <w:rsid w:val="00143F3E"/>
    <w:rsid w:val="00144DFB"/>
    <w:rsid w:val="00145705"/>
    <w:rsid w:val="001462F8"/>
    <w:rsid w:val="001468A5"/>
    <w:rsid w:val="00146A62"/>
    <w:rsid w:val="00146E6A"/>
    <w:rsid w:val="00146FA6"/>
    <w:rsid w:val="0014711E"/>
    <w:rsid w:val="00147355"/>
    <w:rsid w:val="0014784F"/>
    <w:rsid w:val="00147B38"/>
    <w:rsid w:val="00147CB7"/>
    <w:rsid w:val="001503CA"/>
    <w:rsid w:val="00150578"/>
    <w:rsid w:val="00150A6C"/>
    <w:rsid w:val="00150D5E"/>
    <w:rsid w:val="00150F8B"/>
    <w:rsid w:val="001511C9"/>
    <w:rsid w:val="001514B3"/>
    <w:rsid w:val="00152525"/>
    <w:rsid w:val="00152749"/>
    <w:rsid w:val="001528E4"/>
    <w:rsid w:val="0015295B"/>
    <w:rsid w:val="001531BE"/>
    <w:rsid w:val="001538A6"/>
    <w:rsid w:val="00153CE5"/>
    <w:rsid w:val="0015448C"/>
    <w:rsid w:val="00154C1E"/>
    <w:rsid w:val="001551F3"/>
    <w:rsid w:val="0015550C"/>
    <w:rsid w:val="0015564A"/>
    <w:rsid w:val="00155736"/>
    <w:rsid w:val="00155847"/>
    <w:rsid w:val="0015677A"/>
    <w:rsid w:val="00156A67"/>
    <w:rsid w:val="00156DD9"/>
    <w:rsid w:val="00156E3B"/>
    <w:rsid w:val="00156F66"/>
    <w:rsid w:val="00157286"/>
    <w:rsid w:val="0015734C"/>
    <w:rsid w:val="00157451"/>
    <w:rsid w:val="00157C29"/>
    <w:rsid w:val="00157E60"/>
    <w:rsid w:val="0016015A"/>
    <w:rsid w:val="001605BC"/>
    <w:rsid w:val="0016094A"/>
    <w:rsid w:val="00161706"/>
    <w:rsid w:val="0016170B"/>
    <w:rsid w:val="00161772"/>
    <w:rsid w:val="00161904"/>
    <w:rsid w:val="00161B2F"/>
    <w:rsid w:val="0016208E"/>
    <w:rsid w:val="00162500"/>
    <w:rsid w:val="001625BB"/>
    <w:rsid w:val="00162772"/>
    <w:rsid w:val="00162A15"/>
    <w:rsid w:val="00162C98"/>
    <w:rsid w:val="00163048"/>
    <w:rsid w:val="001635E8"/>
    <w:rsid w:val="00163609"/>
    <w:rsid w:val="00163E02"/>
    <w:rsid w:val="001640EF"/>
    <w:rsid w:val="00164115"/>
    <w:rsid w:val="00164494"/>
    <w:rsid w:val="001646A8"/>
    <w:rsid w:val="00164B46"/>
    <w:rsid w:val="00164C77"/>
    <w:rsid w:val="00164DE7"/>
    <w:rsid w:val="0016556B"/>
    <w:rsid w:val="00166213"/>
    <w:rsid w:val="001665CB"/>
    <w:rsid w:val="00166AE4"/>
    <w:rsid w:val="00166B40"/>
    <w:rsid w:val="00166CED"/>
    <w:rsid w:val="00166F30"/>
    <w:rsid w:val="00167129"/>
    <w:rsid w:val="00167686"/>
    <w:rsid w:val="001677DA"/>
    <w:rsid w:val="00170570"/>
    <w:rsid w:val="00170930"/>
    <w:rsid w:val="001709F7"/>
    <w:rsid w:val="00170B6F"/>
    <w:rsid w:val="00170C27"/>
    <w:rsid w:val="00170EA7"/>
    <w:rsid w:val="00171715"/>
    <w:rsid w:val="00171CEA"/>
    <w:rsid w:val="00171D22"/>
    <w:rsid w:val="0017216E"/>
    <w:rsid w:val="001723B1"/>
    <w:rsid w:val="00172640"/>
    <w:rsid w:val="001729A8"/>
    <w:rsid w:val="0017395C"/>
    <w:rsid w:val="00174099"/>
    <w:rsid w:val="001740CA"/>
    <w:rsid w:val="00174A64"/>
    <w:rsid w:val="00174C50"/>
    <w:rsid w:val="00175255"/>
    <w:rsid w:val="001758C8"/>
    <w:rsid w:val="00175BA3"/>
    <w:rsid w:val="00175C39"/>
    <w:rsid w:val="00175C47"/>
    <w:rsid w:val="00175CB2"/>
    <w:rsid w:val="00176075"/>
    <w:rsid w:val="001760B2"/>
    <w:rsid w:val="001760D5"/>
    <w:rsid w:val="001762C9"/>
    <w:rsid w:val="001766C7"/>
    <w:rsid w:val="001770E0"/>
    <w:rsid w:val="00177250"/>
    <w:rsid w:val="001775FC"/>
    <w:rsid w:val="001779CF"/>
    <w:rsid w:val="001779E8"/>
    <w:rsid w:val="0018077E"/>
    <w:rsid w:val="001807FD"/>
    <w:rsid w:val="001809CF"/>
    <w:rsid w:val="00180E2D"/>
    <w:rsid w:val="00180F91"/>
    <w:rsid w:val="00181430"/>
    <w:rsid w:val="00181EF0"/>
    <w:rsid w:val="0018231D"/>
    <w:rsid w:val="0018292D"/>
    <w:rsid w:val="00182ACA"/>
    <w:rsid w:val="001830D1"/>
    <w:rsid w:val="001831A2"/>
    <w:rsid w:val="00183462"/>
    <w:rsid w:val="001834C8"/>
    <w:rsid w:val="001835A3"/>
    <w:rsid w:val="00183845"/>
    <w:rsid w:val="00183A65"/>
    <w:rsid w:val="00183D36"/>
    <w:rsid w:val="00184002"/>
    <w:rsid w:val="00184020"/>
    <w:rsid w:val="001847D5"/>
    <w:rsid w:val="001849B5"/>
    <w:rsid w:val="00184C0B"/>
    <w:rsid w:val="00184DD6"/>
    <w:rsid w:val="0018539A"/>
    <w:rsid w:val="001857C8"/>
    <w:rsid w:val="00185C1A"/>
    <w:rsid w:val="0018661B"/>
    <w:rsid w:val="00186643"/>
    <w:rsid w:val="00186B7D"/>
    <w:rsid w:val="00186D60"/>
    <w:rsid w:val="001874EA"/>
    <w:rsid w:val="00190259"/>
    <w:rsid w:val="001903BD"/>
    <w:rsid w:val="00190496"/>
    <w:rsid w:val="001907A6"/>
    <w:rsid w:val="001907DE"/>
    <w:rsid w:val="00190A01"/>
    <w:rsid w:val="00190A70"/>
    <w:rsid w:val="00190D88"/>
    <w:rsid w:val="00191174"/>
    <w:rsid w:val="0019135A"/>
    <w:rsid w:val="001914F1"/>
    <w:rsid w:val="0019172D"/>
    <w:rsid w:val="001919C6"/>
    <w:rsid w:val="00191BF2"/>
    <w:rsid w:val="00191DC2"/>
    <w:rsid w:val="00191FF4"/>
    <w:rsid w:val="0019202A"/>
    <w:rsid w:val="0019204A"/>
    <w:rsid w:val="001928E2"/>
    <w:rsid w:val="0019298D"/>
    <w:rsid w:val="00192B28"/>
    <w:rsid w:val="00192C07"/>
    <w:rsid w:val="001935E5"/>
    <w:rsid w:val="00193B21"/>
    <w:rsid w:val="00193BED"/>
    <w:rsid w:val="001944E9"/>
    <w:rsid w:val="0019483B"/>
    <w:rsid w:val="00194A95"/>
    <w:rsid w:val="00194D5E"/>
    <w:rsid w:val="00194F9B"/>
    <w:rsid w:val="001955CE"/>
    <w:rsid w:val="00195799"/>
    <w:rsid w:val="00195D20"/>
    <w:rsid w:val="00196091"/>
    <w:rsid w:val="0019665E"/>
    <w:rsid w:val="00196736"/>
    <w:rsid w:val="001968A9"/>
    <w:rsid w:val="00197293"/>
    <w:rsid w:val="0019749E"/>
    <w:rsid w:val="0019788B"/>
    <w:rsid w:val="00197E4F"/>
    <w:rsid w:val="001A065D"/>
    <w:rsid w:val="001A07A7"/>
    <w:rsid w:val="001A083D"/>
    <w:rsid w:val="001A0CB4"/>
    <w:rsid w:val="001A1899"/>
    <w:rsid w:val="001A1B9F"/>
    <w:rsid w:val="001A1E13"/>
    <w:rsid w:val="001A2126"/>
    <w:rsid w:val="001A2B8A"/>
    <w:rsid w:val="001A31B6"/>
    <w:rsid w:val="001A3B53"/>
    <w:rsid w:val="001A3FE4"/>
    <w:rsid w:val="001A413C"/>
    <w:rsid w:val="001A4AEE"/>
    <w:rsid w:val="001A4BBD"/>
    <w:rsid w:val="001A4E34"/>
    <w:rsid w:val="001A4E92"/>
    <w:rsid w:val="001A507E"/>
    <w:rsid w:val="001A52E7"/>
    <w:rsid w:val="001A57A3"/>
    <w:rsid w:val="001A5C03"/>
    <w:rsid w:val="001A5C05"/>
    <w:rsid w:val="001A66F8"/>
    <w:rsid w:val="001A6702"/>
    <w:rsid w:val="001A721B"/>
    <w:rsid w:val="001A7363"/>
    <w:rsid w:val="001A7388"/>
    <w:rsid w:val="001A7419"/>
    <w:rsid w:val="001A76AE"/>
    <w:rsid w:val="001A78F7"/>
    <w:rsid w:val="001A79FC"/>
    <w:rsid w:val="001B0249"/>
    <w:rsid w:val="001B076B"/>
    <w:rsid w:val="001B0845"/>
    <w:rsid w:val="001B09A0"/>
    <w:rsid w:val="001B0F49"/>
    <w:rsid w:val="001B124F"/>
    <w:rsid w:val="001B13AA"/>
    <w:rsid w:val="001B13F4"/>
    <w:rsid w:val="001B1477"/>
    <w:rsid w:val="001B1B73"/>
    <w:rsid w:val="001B1C60"/>
    <w:rsid w:val="001B202D"/>
    <w:rsid w:val="001B204E"/>
    <w:rsid w:val="001B2384"/>
    <w:rsid w:val="001B35D1"/>
    <w:rsid w:val="001B38B8"/>
    <w:rsid w:val="001B3998"/>
    <w:rsid w:val="001B3F84"/>
    <w:rsid w:val="001B41B7"/>
    <w:rsid w:val="001B4773"/>
    <w:rsid w:val="001B4896"/>
    <w:rsid w:val="001B48C7"/>
    <w:rsid w:val="001B490C"/>
    <w:rsid w:val="001B4DBB"/>
    <w:rsid w:val="001B522E"/>
    <w:rsid w:val="001B56EC"/>
    <w:rsid w:val="001B6249"/>
    <w:rsid w:val="001B68D5"/>
    <w:rsid w:val="001B7E01"/>
    <w:rsid w:val="001C08B9"/>
    <w:rsid w:val="001C09B1"/>
    <w:rsid w:val="001C0D78"/>
    <w:rsid w:val="001C0E85"/>
    <w:rsid w:val="001C1372"/>
    <w:rsid w:val="001C138C"/>
    <w:rsid w:val="001C1A75"/>
    <w:rsid w:val="001C1B93"/>
    <w:rsid w:val="001C1CD1"/>
    <w:rsid w:val="001C2965"/>
    <w:rsid w:val="001C2AA3"/>
    <w:rsid w:val="001C2E4A"/>
    <w:rsid w:val="001C3619"/>
    <w:rsid w:val="001C36C0"/>
    <w:rsid w:val="001C37F8"/>
    <w:rsid w:val="001C388B"/>
    <w:rsid w:val="001C3BC1"/>
    <w:rsid w:val="001C4986"/>
    <w:rsid w:val="001C4D74"/>
    <w:rsid w:val="001C4D7D"/>
    <w:rsid w:val="001C4FEF"/>
    <w:rsid w:val="001C5716"/>
    <w:rsid w:val="001C588B"/>
    <w:rsid w:val="001C5B17"/>
    <w:rsid w:val="001C5CB1"/>
    <w:rsid w:val="001C5D5C"/>
    <w:rsid w:val="001C646F"/>
    <w:rsid w:val="001C66B1"/>
    <w:rsid w:val="001C66B7"/>
    <w:rsid w:val="001C66FC"/>
    <w:rsid w:val="001C6930"/>
    <w:rsid w:val="001C6AB6"/>
    <w:rsid w:val="001C6B14"/>
    <w:rsid w:val="001C7175"/>
    <w:rsid w:val="001C7278"/>
    <w:rsid w:val="001C7804"/>
    <w:rsid w:val="001C787D"/>
    <w:rsid w:val="001C7D9B"/>
    <w:rsid w:val="001C7FB6"/>
    <w:rsid w:val="001D0001"/>
    <w:rsid w:val="001D0421"/>
    <w:rsid w:val="001D0805"/>
    <w:rsid w:val="001D0B01"/>
    <w:rsid w:val="001D139E"/>
    <w:rsid w:val="001D1587"/>
    <w:rsid w:val="001D1610"/>
    <w:rsid w:val="001D1CC7"/>
    <w:rsid w:val="001D2494"/>
    <w:rsid w:val="001D24FD"/>
    <w:rsid w:val="001D2630"/>
    <w:rsid w:val="001D28AC"/>
    <w:rsid w:val="001D2FD1"/>
    <w:rsid w:val="001D30C7"/>
    <w:rsid w:val="001D342B"/>
    <w:rsid w:val="001D37F6"/>
    <w:rsid w:val="001D37FA"/>
    <w:rsid w:val="001D3937"/>
    <w:rsid w:val="001D398B"/>
    <w:rsid w:val="001D3C80"/>
    <w:rsid w:val="001D40DC"/>
    <w:rsid w:val="001D46FF"/>
    <w:rsid w:val="001D49E9"/>
    <w:rsid w:val="001D4A9D"/>
    <w:rsid w:val="001D4D46"/>
    <w:rsid w:val="001D4FCF"/>
    <w:rsid w:val="001D512A"/>
    <w:rsid w:val="001D51FC"/>
    <w:rsid w:val="001D53AE"/>
    <w:rsid w:val="001D5845"/>
    <w:rsid w:val="001D5A84"/>
    <w:rsid w:val="001D5CE2"/>
    <w:rsid w:val="001D64BD"/>
    <w:rsid w:val="001D64C0"/>
    <w:rsid w:val="001D6522"/>
    <w:rsid w:val="001D6777"/>
    <w:rsid w:val="001D67A5"/>
    <w:rsid w:val="001D6965"/>
    <w:rsid w:val="001D6AAC"/>
    <w:rsid w:val="001D6DA4"/>
    <w:rsid w:val="001D6E78"/>
    <w:rsid w:val="001D7710"/>
    <w:rsid w:val="001D7B29"/>
    <w:rsid w:val="001E0210"/>
    <w:rsid w:val="001E0C4D"/>
    <w:rsid w:val="001E28A2"/>
    <w:rsid w:val="001E30DB"/>
    <w:rsid w:val="001E34A2"/>
    <w:rsid w:val="001E3E65"/>
    <w:rsid w:val="001E459F"/>
    <w:rsid w:val="001E4874"/>
    <w:rsid w:val="001E4997"/>
    <w:rsid w:val="001E4E31"/>
    <w:rsid w:val="001E5670"/>
    <w:rsid w:val="001E5984"/>
    <w:rsid w:val="001E5A84"/>
    <w:rsid w:val="001E5C3F"/>
    <w:rsid w:val="001E5F3A"/>
    <w:rsid w:val="001E62BE"/>
    <w:rsid w:val="001E6E9C"/>
    <w:rsid w:val="001E75D0"/>
    <w:rsid w:val="001E7696"/>
    <w:rsid w:val="001E7B21"/>
    <w:rsid w:val="001E7E26"/>
    <w:rsid w:val="001F10D5"/>
    <w:rsid w:val="001F1280"/>
    <w:rsid w:val="001F136F"/>
    <w:rsid w:val="001F13E1"/>
    <w:rsid w:val="001F1402"/>
    <w:rsid w:val="001F15B3"/>
    <w:rsid w:val="001F23D6"/>
    <w:rsid w:val="001F2414"/>
    <w:rsid w:val="001F24E9"/>
    <w:rsid w:val="001F3265"/>
    <w:rsid w:val="001F33F2"/>
    <w:rsid w:val="001F3803"/>
    <w:rsid w:val="001F38C4"/>
    <w:rsid w:val="001F3D70"/>
    <w:rsid w:val="001F4080"/>
    <w:rsid w:val="001F414D"/>
    <w:rsid w:val="001F4232"/>
    <w:rsid w:val="001F5385"/>
    <w:rsid w:val="001F5A3F"/>
    <w:rsid w:val="001F5B23"/>
    <w:rsid w:val="001F651B"/>
    <w:rsid w:val="001F6A42"/>
    <w:rsid w:val="001F7164"/>
    <w:rsid w:val="001F7418"/>
    <w:rsid w:val="001F7654"/>
    <w:rsid w:val="001F78CD"/>
    <w:rsid w:val="001F7978"/>
    <w:rsid w:val="0020056C"/>
    <w:rsid w:val="002007FF"/>
    <w:rsid w:val="00200888"/>
    <w:rsid w:val="00200DD8"/>
    <w:rsid w:val="00200E1D"/>
    <w:rsid w:val="00200F70"/>
    <w:rsid w:val="002010E6"/>
    <w:rsid w:val="00201109"/>
    <w:rsid w:val="002011C7"/>
    <w:rsid w:val="002013D9"/>
    <w:rsid w:val="002018F0"/>
    <w:rsid w:val="00201F84"/>
    <w:rsid w:val="00202702"/>
    <w:rsid w:val="00202EFA"/>
    <w:rsid w:val="0020314C"/>
    <w:rsid w:val="002036D9"/>
    <w:rsid w:val="002037D1"/>
    <w:rsid w:val="00203DCA"/>
    <w:rsid w:val="00203F35"/>
    <w:rsid w:val="002041DE"/>
    <w:rsid w:val="002043E8"/>
    <w:rsid w:val="00204590"/>
    <w:rsid w:val="002049B5"/>
    <w:rsid w:val="0020505C"/>
    <w:rsid w:val="00205B4A"/>
    <w:rsid w:val="0020641D"/>
    <w:rsid w:val="00206438"/>
    <w:rsid w:val="0020658E"/>
    <w:rsid w:val="002067F8"/>
    <w:rsid w:val="002068FC"/>
    <w:rsid w:val="00206B5C"/>
    <w:rsid w:val="002077AE"/>
    <w:rsid w:val="002078DB"/>
    <w:rsid w:val="00207AD8"/>
    <w:rsid w:val="00210072"/>
    <w:rsid w:val="002101C7"/>
    <w:rsid w:val="002102C1"/>
    <w:rsid w:val="002105CC"/>
    <w:rsid w:val="002107E1"/>
    <w:rsid w:val="00210891"/>
    <w:rsid w:val="002108B5"/>
    <w:rsid w:val="00210B86"/>
    <w:rsid w:val="00211CBF"/>
    <w:rsid w:val="00211E0D"/>
    <w:rsid w:val="00212069"/>
    <w:rsid w:val="00212211"/>
    <w:rsid w:val="00212290"/>
    <w:rsid w:val="002122A5"/>
    <w:rsid w:val="00212C6D"/>
    <w:rsid w:val="002138DE"/>
    <w:rsid w:val="00213AF3"/>
    <w:rsid w:val="00213D60"/>
    <w:rsid w:val="00214135"/>
    <w:rsid w:val="0021473C"/>
    <w:rsid w:val="00214935"/>
    <w:rsid w:val="00214BBD"/>
    <w:rsid w:val="0021557A"/>
    <w:rsid w:val="002159B1"/>
    <w:rsid w:val="00215D43"/>
    <w:rsid w:val="002165C7"/>
    <w:rsid w:val="002165EF"/>
    <w:rsid w:val="00216A14"/>
    <w:rsid w:val="00216E05"/>
    <w:rsid w:val="00216E22"/>
    <w:rsid w:val="00217410"/>
    <w:rsid w:val="00217689"/>
    <w:rsid w:val="00217750"/>
    <w:rsid w:val="00217812"/>
    <w:rsid w:val="00217CF1"/>
    <w:rsid w:val="00217D8B"/>
    <w:rsid w:val="00217F53"/>
    <w:rsid w:val="00217F5C"/>
    <w:rsid w:val="0022015C"/>
    <w:rsid w:val="002206DE"/>
    <w:rsid w:val="002208C1"/>
    <w:rsid w:val="00220BF8"/>
    <w:rsid w:val="00220C81"/>
    <w:rsid w:val="002215DF"/>
    <w:rsid w:val="002216A2"/>
    <w:rsid w:val="0022206F"/>
    <w:rsid w:val="0022248B"/>
    <w:rsid w:val="0022283B"/>
    <w:rsid w:val="00222C0F"/>
    <w:rsid w:val="00222CB6"/>
    <w:rsid w:val="00222DF9"/>
    <w:rsid w:val="00223D1F"/>
    <w:rsid w:val="0022417D"/>
    <w:rsid w:val="00224AE7"/>
    <w:rsid w:val="0022601B"/>
    <w:rsid w:val="00226BCD"/>
    <w:rsid w:val="00226BFE"/>
    <w:rsid w:val="00226CEB"/>
    <w:rsid w:val="00226E5E"/>
    <w:rsid w:val="0022727B"/>
    <w:rsid w:val="0022746C"/>
    <w:rsid w:val="00227EB6"/>
    <w:rsid w:val="00227F03"/>
    <w:rsid w:val="00230256"/>
    <w:rsid w:val="00230C94"/>
    <w:rsid w:val="00230F69"/>
    <w:rsid w:val="00231556"/>
    <w:rsid w:val="0023167C"/>
    <w:rsid w:val="00232442"/>
    <w:rsid w:val="00232B5F"/>
    <w:rsid w:val="00232F34"/>
    <w:rsid w:val="00232F72"/>
    <w:rsid w:val="0023336A"/>
    <w:rsid w:val="00233499"/>
    <w:rsid w:val="00233F11"/>
    <w:rsid w:val="00234AE6"/>
    <w:rsid w:val="00234AEC"/>
    <w:rsid w:val="0023503C"/>
    <w:rsid w:val="00235260"/>
    <w:rsid w:val="002355F9"/>
    <w:rsid w:val="00235B39"/>
    <w:rsid w:val="00235E18"/>
    <w:rsid w:val="00236731"/>
    <w:rsid w:val="00237584"/>
    <w:rsid w:val="00237A30"/>
    <w:rsid w:val="002400B1"/>
    <w:rsid w:val="002404CD"/>
    <w:rsid w:val="00240771"/>
    <w:rsid w:val="0024088C"/>
    <w:rsid w:val="00240D1E"/>
    <w:rsid w:val="00240E0A"/>
    <w:rsid w:val="00240FDF"/>
    <w:rsid w:val="00241A6C"/>
    <w:rsid w:val="00241D58"/>
    <w:rsid w:val="00242B3F"/>
    <w:rsid w:val="00242D6E"/>
    <w:rsid w:val="00242E6B"/>
    <w:rsid w:val="002433B6"/>
    <w:rsid w:val="00243548"/>
    <w:rsid w:val="002447A7"/>
    <w:rsid w:val="00244DF0"/>
    <w:rsid w:val="00244E59"/>
    <w:rsid w:val="002450B5"/>
    <w:rsid w:val="0024559D"/>
    <w:rsid w:val="00245AF5"/>
    <w:rsid w:val="00245EAF"/>
    <w:rsid w:val="00245F3A"/>
    <w:rsid w:val="00246D7B"/>
    <w:rsid w:val="00246DCE"/>
    <w:rsid w:val="00247485"/>
    <w:rsid w:val="00247511"/>
    <w:rsid w:val="0024772A"/>
    <w:rsid w:val="002477A6"/>
    <w:rsid w:val="002478B9"/>
    <w:rsid w:val="00247BA1"/>
    <w:rsid w:val="00247BCA"/>
    <w:rsid w:val="00250E1B"/>
    <w:rsid w:val="002512CE"/>
    <w:rsid w:val="0025137D"/>
    <w:rsid w:val="002514FF"/>
    <w:rsid w:val="0025176B"/>
    <w:rsid w:val="00251ACF"/>
    <w:rsid w:val="00251C57"/>
    <w:rsid w:val="00251C5A"/>
    <w:rsid w:val="002520A5"/>
    <w:rsid w:val="002528F9"/>
    <w:rsid w:val="002529CB"/>
    <w:rsid w:val="002535E3"/>
    <w:rsid w:val="0025363D"/>
    <w:rsid w:val="00253950"/>
    <w:rsid w:val="00253C9E"/>
    <w:rsid w:val="002543C5"/>
    <w:rsid w:val="002546B1"/>
    <w:rsid w:val="00254EC2"/>
    <w:rsid w:val="0025502F"/>
    <w:rsid w:val="00255277"/>
    <w:rsid w:val="00255661"/>
    <w:rsid w:val="002558E2"/>
    <w:rsid w:val="00256013"/>
    <w:rsid w:val="002567E8"/>
    <w:rsid w:val="0025703C"/>
    <w:rsid w:val="00257439"/>
    <w:rsid w:val="002575EA"/>
    <w:rsid w:val="00257622"/>
    <w:rsid w:val="00260273"/>
    <w:rsid w:val="002607B5"/>
    <w:rsid w:val="0026146F"/>
    <w:rsid w:val="0026149E"/>
    <w:rsid w:val="00261C35"/>
    <w:rsid w:val="00261D41"/>
    <w:rsid w:val="00261DED"/>
    <w:rsid w:val="00262A5A"/>
    <w:rsid w:val="00262E64"/>
    <w:rsid w:val="00263BE2"/>
    <w:rsid w:val="00263C6F"/>
    <w:rsid w:val="00263E08"/>
    <w:rsid w:val="002643B2"/>
    <w:rsid w:val="00264481"/>
    <w:rsid w:val="0026494F"/>
    <w:rsid w:val="00265415"/>
    <w:rsid w:val="002656AB"/>
    <w:rsid w:val="002658CF"/>
    <w:rsid w:val="00265E8E"/>
    <w:rsid w:val="00266431"/>
    <w:rsid w:val="002667D3"/>
    <w:rsid w:val="002668A2"/>
    <w:rsid w:val="002669B6"/>
    <w:rsid w:val="0026717B"/>
    <w:rsid w:val="00267416"/>
    <w:rsid w:val="0026798F"/>
    <w:rsid w:val="00267AD8"/>
    <w:rsid w:val="00267BEE"/>
    <w:rsid w:val="002701AF"/>
    <w:rsid w:val="00270202"/>
    <w:rsid w:val="00270E13"/>
    <w:rsid w:val="0027121F"/>
    <w:rsid w:val="00271275"/>
    <w:rsid w:val="002714C0"/>
    <w:rsid w:val="00271555"/>
    <w:rsid w:val="00271668"/>
    <w:rsid w:val="00271AD5"/>
    <w:rsid w:val="00271CB4"/>
    <w:rsid w:val="0027215D"/>
    <w:rsid w:val="002721F7"/>
    <w:rsid w:val="0027231A"/>
    <w:rsid w:val="002726F1"/>
    <w:rsid w:val="0027277A"/>
    <w:rsid w:val="00272BC3"/>
    <w:rsid w:val="00272E84"/>
    <w:rsid w:val="00273760"/>
    <w:rsid w:val="00273B83"/>
    <w:rsid w:val="0027402F"/>
    <w:rsid w:val="0027437D"/>
    <w:rsid w:val="00274795"/>
    <w:rsid w:val="00274BC5"/>
    <w:rsid w:val="002752BA"/>
    <w:rsid w:val="0027588B"/>
    <w:rsid w:val="00276018"/>
    <w:rsid w:val="002762E7"/>
    <w:rsid w:val="0027688F"/>
    <w:rsid w:val="00276F3A"/>
    <w:rsid w:val="00276F47"/>
    <w:rsid w:val="00277153"/>
    <w:rsid w:val="00277353"/>
    <w:rsid w:val="00277BDF"/>
    <w:rsid w:val="00277EA3"/>
    <w:rsid w:val="00280661"/>
    <w:rsid w:val="00280D72"/>
    <w:rsid w:val="00280D9A"/>
    <w:rsid w:val="00281054"/>
    <w:rsid w:val="00281308"/>
    <w:rsid w:val="002813F8"/>
    <w:rsid w:val="002814CC"/>
    <w:rsid w:val="002814FE"/>
    <w:rsid w:val="00281BB3"/>
    <w:rsid w:val="00281CD7"/>
    <w:rsid w:val="00281F01"/>
    <w:rsid w:val="00282179"/>
    <w:rsid w:val="002822E6"/>
    <w:rsid w:val="00282601"/>
    <w:rsid w:val="0028273E"/>
    <w:rsid w:val="0028279C"/>
    <w:rsid w:val="002828AA"/>
    <w:rsid w:val="00282BBB"/>
    <w:rsid w:val="00282BEE"/>
    <w:rsid w:val="0028300C"/>
    <w:rsid w:val="00283059"/>
    <w:rsid w:val="0028324F"/>
    <w:rsid w:val="002833A5"/>
    <w:rsid w:val="002833E9"/>
    <w:rsid w:val="00283583"/>
    <w:rsid w:val="002837BD"/>
    <w:rsid w:val="00283DDF"/>
    <w:rsid w:val="002843DD"/>
    <w:rsid w:val="002844AD"/>
    <w:rsid w:val="00284A0B"/>
    <w:rsid w:val="00284E7B"/>
    <w:rsid w:val="00284F51"/>
    <w:rsid w:val="00285301"/>
    <w:rsid w:val="002854F9"/>
    <w:rsid w:val="002855D7"/>
    <w:rsid w:val="00285A21"/>
    <w:rsid w:val="00285D3A"/>
    <w:rsid w:val="00285FD6"/>
    <w:rsid w:val="00286210"/>
    <w:rsid w:val="0028669D"/>
    <w:rsid w:val="00286A62"/>
    <w:rsid w:val="00286FE1"/>
    <w:rsid w:val="002875B9"/>
    <w:rsid w:val="00287F4C"/>
    <w:rsid w:val="00290368"/>
    <w:rsid w:val="002903BA"/>
    <w:rsid w:val="00290717"/>
    <w:rsid w:val="00290773"/>
    <w:rsid w:val="00290D7A"/>
    <w:rsid w:val="00290E42"/>
    <w:rsid w:val="002911EE"/>
    <w:rsid w:val="00291241"/>
    <w:rsid w:val="0029135A"/>
    <w:rsid w:val="0029143D"/>
    <w:rsid w:val="002919D8"/>
    <w:rsid w:val="00291B84"/>
    <w:rsid w:val="00291C79"/>
    <w:rsid w:val="0029203B"/>
    <w:rsid w:val="002920F1"/>
    <w:rsid w:val="002928F0"/>
    <w:rsid w:val="00292BCC"/>
    <w:rsid w:val="00292E52"/>
    <w:rsid w:val="0029320D"/>
    <w:rsid w:val="0029322F"/>
    <w:rsid w:val="002933CC"/>
    <w:rsid w:val="002935D2"/>
    <w:rsid w:val="00293A63"/>
    <w:rsid w:val="00293C4A"/>
    <w:rsid w:val="0029449F"/>
    <w:rsid w:val="002944A1"/>
    <w:rsid w:val="0029470E"/>
    <w:rsid w:val="00295290"/>
    <w:rsid w:val="00295AA7"/>
    <w:rsid w:val="00295B3F"/>
    <w:rsid w:val="00295B49"/>
    <w:rsid w:val="002964E8"/>
    <w:rsid w:val="00297157"/>
    <w:rsid w:val="002971B8"/>
    <w:rsid w:val="002972DB"/>
    <w:rsid w:val="0029764B"/>
    <w:rsid w:val="002976F9"/>
    <w:rsid w:val="00297A24"/>
    <w:rsid w:val="00297C65"/>
    <w:rsid w:val="00297FA1"/>
    <w:rsid w:val="002A00D4"/>
    <w:rsid w:val="002A0983"/>
    <w:rsid w:val="002A0B84"/>
    <w:rsid w:val="002A0C31"/>
    <w:rsid w:val="002A0C7B"/>
    <w:rsid w:val="002A0F91"/>
    <w:rsid w:val="002A122D"/>
    <w:rsid w:val="002A1C2D"/>
    <w:rsid w:val="002A251F"/>
    <w:rsid w:val="002A252A"/>
    <w:rsid w:val="002A283F"/>
    <w:rsid w:val="002A333A"/>
    <w:rsid w:val="002A3729"/>
    <w:rsid w:val="002A3D06"/>
    <w:rsid w:val="002A3EF4"/>
    <w:rsid w:val="002A4061"/>
    <w:rsid w:val="002A4307"/>
    <w:rsid w:val="002A4335"/>
    <w:rsid w:val="002A45C9"/>
    <w:rsid w:val="002A4A04"/>
    <w:rsid w:val="002A5085"/>
    <w:rsid w:val="002A55B2"/>
    <w:rsid w:val="002A5B8E"/>
    <w:rsid w:val="002A5E9B"/>
    <w:rsid w:val="002A5F0F"/>
    <w:rsid w:val="002A6079"/>
    <w:rsid w:val="002A644F"/>
    <w:rsid w:val="002A65B4"/>
    <w:rsid w:val="002A6BA2"/>
    <w:rsid w:val="002A6ED6"/>
    <w:rsid w:val="002A6F4E"/>
    <w:rsid w:val="002A708C"/>
    <w:rsid w:val="002A724C"/>
    <w:rsid w:val="002A761F"/>
    <w:rsid w:val="002A785C"/>
    <w:rsid w:val="002A78E6"/>
    <w:rsid w:val="002A79A0"/>
    <w:rsid w:val="002A7DB8"/>
    <w:rsid w:val="002A7E74"/>
    <w:rsid w:val="002B0059"/>
    <w:rsid w:val="002B06DC"/>
    <w:rsid w:val="002B0F29"/>
    <w:rsid w:val="002B120B"/>
    <w:rsid w:val="002B12F1"/>
    <w:rsid w:val="002B159B"/>
    <w:rsid w:val="002B19B5"/>
    <w:rsid w:val="002B2440"/>
    <w:rsid w:val="002B2497"/>
    <w:rsid w:val="002B25F1"/>
    <w:rsid w:val="002B276F"/>
    <w:rsid w:val="002B2845"/>
    <w:rsid w:val="002B32B0"/>
    <w:rsid w:val="002B37B0"/>
    <w:rsid w:val="002B3895"/>
    <w:rsid w:val="002B392D"/>
    <w:rsid w:val="002B3A5F"/>
    <w:rsid w:val="002B3FD5"/>
    <w:rsid w:val="002B4887"/>
    <w:rsid w:val="002B48DA"/>
    <w:rsid w:val="002B4BB0"/>
    <w:rsid w:val="002B4D98"/>
    <w:rsid w:val="002B5966"/>
    <w:rsid w:val="002B66A5"/>
    <w:rsid w:val="002B67E5"/>
    <w:rsid w:val="002B6C3C"/>
    <w:rsid w:val="002B6C90"/>
    <w:rsid w:val="002B739C"/>
    <w:rsid w:val="002B7FB8"/>
    <w:rsid w:val="002C016A"/>
    <w:rsid w:val="002C02CE"/>
    <w:rsid w:val="002C0554"/>
    <w:rsid w:val="002C0626"/>
    <w:rsid w:val="002C1191"/>
    <w:rsid w:val="002C11EC"/>
    <w:rsid w:val="002C12A9"/>
    <w:rsid w:val="002C185D"/>
    <w:rsid w:val="002C1A6A"/>
    <w:rsid w:val="002C1B33"/>
    <w:rsid w:val="002C1E77"/>
    <w:rsid w:val="002C29AC"/>
    <w:rsid w:val="002C3753"/>
    <w:rsid w:val="002C3CDD"/>
    <w:rsid w:val="002C3D10"/>
    <w:rsid w:val="002C4038"/>
    <w:rsid w:val="002C4468"/>
    <w:rsid w:val="002C4575"/>
    <w:rsid w:val="002C4635"/>
    <w:rsid w:val="002C495E"/>
    <w:rsid w:val="002C4A5D"/>
    <w:rsid w:val="002C4C92"/>
    <w:rsid w:val="002C4F3B"/>
    <w:rsid w:val="002C55FA"/>
    <w:rsid w:val="002C59C1"/>
    <w:rsid w:val="002C5C21"/>
    <w:rsid w:val="002C68AF"/>
    <w:rsid w:val="002C6956"/>
    <w:rsid w:val="002C703A"/>
    <w:rsid w:val="002C7121"/>
    <w:rsid w:val="002C74F7"/>
    <w:rsid w:val="002C7636"/>
    <w:rsid w:val="002C7B4E"/>
    <w:rsid w:val="002C7F5C"/>
    <w:rsid w:val="002D058D"/>
    <w:rsid w:val="002D05BA"/>
    <w:rsid w:val="002D067B"/>
    <w:rsid w:val="002D1124"/>
    <w:rsid w:val="002D1861"/>
    <w:rsid w:val="002D1889"/>
    <w:rsid w:val="002D195A"/>
    <w:rsid w:val="002D1DAF"/>
    <w:rsid w:val="002D21DB"/>
    <w:rsid w:val="002D2832"/>
    <w:rsid w:val="002D2A82"/>
    <w:rsid w:val="002D354D"/>
    <w:rsid w:val="002D36FD"/>
    <w:rsid w:val="002D38B3"/>
    <w:rsid w:val="002D3CCC"/>
    <w:rsid w:val="002D45BF"/>
    <w:rsid w:val="002D4BD8"/>
    <w:rsid w:val="002D5E7D"/>
    <w:rsid w:val="002D611A"/>
    <w:rsid w:val="002D7312"/>
    <w:rsid w:val="002D73DF"/>
    <w:rsid w:val="002D77DB"/>
    <w:rsid w:val="002D7A0A"/>
    <w:rsid w:val="002D7A5B"/>
    <w:rsid w:val="002D7EFB"/>
    <w:rsid w:val="002D7FAA"/>
    <w:rsid w:val="002E0104"/>
    <w:rsid w:val="002E0401"/>
    <w:rsid w:val="002E093C"/>
    <w:rsid w:val="002E0C25"/>
    <w:rsid w:val="002E0C8F"/>
    <w:rsid w:val="002E0F5D"/>
    <w:rsid w:val="002E144C"/>
    <w:rsid w:val="002E1457"/>
    <w:rsid w:val="002E1499"/>
    <w:rsid w:val="002E172E"/>
    <w:rsid w:val="002E1D6E"/>
    <w:rsid w:val="002E2022"/>
    <w:rsid w:val="002E2C67"/>
    <w:rsid w:val="002E2F85"/>
    <w:rsid w:val="002E3106"/>
    <w:rsid w:val="002E4589"/>
    <w:rsid w:val="002E479A"/>
    <w:rsid w:val="002E4B22"/>
    <w:rsid w:val="002E5289"/>
    <w:rsid w:val="002E5AFF"/>
    <w:rsid w:val="002E5CE0"/>
    <w:rsid w:val="002E5D6D"/>
    <w:rsid w:val="002E5DC9"/>
    <w:rsid w:val="002E5F06"/>
    <w:rsid w:val="002E5F17"/>
    <w:rsid w:val="002E6267"/>
    <w:rsid w:val="002E6593"/>
    <w:rsid w:val="002E694A"/>
    <w:rsid w:val="002E6ADF"/>
    <w:rsid w:val="002E7231"/>
    <w:rsid w:val="002E7453"/>
    <w:rsid w:val="002E7601"/>
    <w:rsid w:val="002E7ADD"/>
    <w:rsid w:val="002E7EB1"/>
    <w:rsid w:val="002F01A7"/>
    <w:rsid w:val="002F01F2"/>
    <w:rsid w:val="002F0AF8"/>
    <w:rsid w:val="002F0DA1"/>
    <w:rsid w:val="002F0F31"/>
    <w:rsid w:val="002F119C"/>
    <w:rsid w:val="002F15DB"/>
    <w:rsid w:val="002F16B4"/>
    <w:rsid w:val="002F1825"/>
    <w:rsid w:val="002F1F28"/>
    <w:rsid w:val="002F214C"/>
    <w:rsid w:val="002F23DE"/>
    <w:rsid w:val="002F2634"/>
    <w:rsid w:val="002F2655"/>
    <w:rsid w:val="002F2F13"/>
    <w:rsid w:val="002F33FE"/>
    <w:rsid w:val="002F3480"/>
    <w:rsid w:val="002F3675"/>
    <w:rsid w:val="002F3AF2"/>
    <w:rsid w:val="002F41DC"/>
    <w:rsid w:val="002F44D7"/>
    <w:rsid w:val="002F47AA"/>
    <w:rsid w:val="002F57C2"/>
    <w:rsid w:val="002F6767"/>
    <w:rsid w:val="002F6912"/>
    <w:rsid w:val="002F6A56"/>
    <w:rsid w:val="002F6C8E"/>
    <w:rsid w:val="002F6CA3"/>
    <w:rsid w:val="002F7037"/>
    <w:rsid w:val="002F72F5"/>
    <w:rsid w:val="002F75CA"/>
    <w:rsid w:val="002F7BFF"/>
    <w:rsid w:val="00300046"/>
    <w:rsid w:val="003006E9"/>
    <w:rsid w:val="0030078A"/>
    <w:rsid w:val="00300EBD"/>
    <w:rsid w:val="00300F67"/>
    <w:rsid w:val="00301DDC"/>
    <w:rsid w:val="00302140"/>
    <w:rsid w:val="00302166"/>
    <w:rsid w:val="00302559"/>
    <w:rsid w:val="0030274A"/>
    <w:rsid w:val="00302CF2"/>
    <w:rsid w:val="00302D6F"/>
    <w:rsid w:val="00302E04"/>
    <w:rsid w:val="00303412"/>
    <w:rsid w:val="00303704"/>
    <w:rsid w:val="003038B0"/>
    <w:rsid w:val="0030399D"/>
    <w:rsid w:val="00303F03"/>
    <w:rsid w:val="003043D2"/>
    <w:rsid w:val="00304978"/>
    <w:rsid w:val="00304C8E"/>
    <w:rsid w:val="0030502C"/>
    <w:rsid w:val="003053CE"/>
    <w:rsid w:val="00305639"/>
    <w:rsid w:val="0030568F"/>
    <w:rsid w:val="00305991"/>
    <w:rsid w:val="00305F93"/>
    <w:rsid w:val="0030689F"/>
    <w:rsid w:val="00306C8C"/>
    <w:rsid w:val="00306FEC"/>
    <w:rsid w:val="003075D1"/>
    <w:rsid w:val="0030797F"/>
    <w:rsid w:val="00307BED"/>
    <w:rsid w:val="00307C3E"/>
    <w:rsid w:val="00310265"/>
    <w:rsid w:val="00310EA6"/>
    <w:rsid w:val="00311353"/>
    <w:rsid w:val="00311C97"/>
    <w:rsid w:val="00311D38"/>
    <w:rsid w:val="00311EEE"/>
    <w:rsid w:val="0031210F"/>
    <w:rsid w:val="0031256B"/>
    <w:rsid w:val="003130DC"/>
    <w:rsid w:val="00313D67"/>
    <w:rsid w:val="0031433D"/>
    <w:rsid w:val="0031469C"/>
    <w:rsid w:val="00314D2A"/>
    <w:rsid w:val="00315A28"/>
    <w:rsid w:val="00315C3C"/>
    <w:rsid w:val="00315D82"/>
    <w:rsid w:val="00315D86"/>
    <w:rsid w:val="003162FC"/>
    <w:rsid w:val="0031657E"/>
    <w:rsid w:val="00316A18"/>
    <w:rsid w:val="00316B4E"/>
    <w:rsid w:val="00316E83"/>
    <w:rsid w:val="003178F2"/>
    <w:rsid w:val="003201D1"/>
    <w:rsid w:val="00320251"/>
    <w:rsid w:val="00320405"/>
    <w:rsid w:val="003206E4"/>
    <w:rsid w:val="00320AE0"/>
    <w:rsid w:val="00320C4C"/>
    <w:rsid w:val="00320F63"/>
    <w:rsid w:val="003211DB"/>
    <w:rsid w:val="00321217"/>
    <w:rsid w:val="003216BF"/>
    <w:rsid w:val="00321E64"/>
    <w:rsid w:val="00321F3C"/>
    <w:rsid w:val="00321FF2"/>
    <w:rsid w:val="00322295"/>
    <w:rsid w:val="00322A43"/>
    <w:rsid w:val="00322A51"/>
    <w:rsid w:val="00322A98"/>
    <w:rsid w:val="0032316C"/>
    <w:rsid w:val="00323681"/>
    <w:rsid w:val="00323765"/>
    <w:rsid w:val="00323F99"/>
    <w:rsid w:val="003244ED"/>
    <w:rsid w:val="00324977"/>
    <w:rsid w:val="00324B15"/>
    <w:rsid w:val="00324FC8"/>
    <w:rsid w:val="003254DC"/>
    <w:rsid w:val="0032551B"/>
    <w:rsid w:val="00325576"/>
    <w:rsid w:val="003257DE"/>
    <w:rsid w:val="003258B5"/>
    <w:rsid w:val="00325EF1"/>
    <w:rsid w:val="0032616B"/>
    <w:rsid w:val="003261C2"/>
    <w:rsid w:val="003264A7"/>
    <w:rsid w:val="00326672"/>
    <w:rsid w:val="0032694C"/>
    <w:rsid w:val="0032768E"/>
    <w:rsid w:val="00327C87"/>
    <w:rsid w:val="00330175"/>
    <w:rsid w:val="00330307"/>
    <w:rsid w:val="00330330"/>
    <w:rsid w:val="00330B46"/>
    <w:rsid w:val="00330DD8"/>
    <w:rsid w:val="0033160C"/>
    <w:rsid w:val="003317B5"/>
    <w:rsid w:val="003319DC"/>
    <w:rsid w:val="00331A41"/>
    <w:rsid w:val="003324CA"/>
    <w:rsid w:val="003330F6"/>
    <w:rsid w:val="00333A77"/>
    <w:rsid w:val="00333BBE"/>
    <w:rsid w:val="003345E6"/>
    <w:rsid w:val="00334653"/>
    <w:rsid w:val="00334AF2"/>
    <w:rsid w:val="00334CA9"/>
    <w:rsid w:val="0033547B"/>
    <w:rsid w:val="00335518"/>
    <w:rsid w:val="003356A0"/>
    <w:rsid w:val="00335A7C"/>
    <w:rsid w:val="003360BB"/>
    <w:rsid w:val="00336464"/>
    <w:rsid w:val="00336800"/>
    <w:rsid w:val="00336E83"/>
    <w:rsid w:val="0033708C"/>
    <w:rsid w:val="0033747C"/>
    <w:rsid w:val="00337951"/>
    <w:rsid w:val="00337C06"/>
    <w:rsid w:val="00337D5B"/>
    <w:rsid w:val="0034002B"/>
    <w:rsid w:val="0034017C"/>
    <w:rsid w:val="00340C27"/>
    <w:rsid w:val="00340D20"/>
    <w:rsid w:val="00340D53"/>
    <w:rsid w:val="00341138"/>
    <w:rsid w:val="00341855"/>
    <w:rsid w:val="003419ED"/>
    <w:rsid w:val="00341C19"/>
    <w:rsid w:val="003420E1"/>
    <w:rsid w:val="0034267B"/>
    <w:rsid w:val="00342816"/>
    <w:rsid w:val="00342B60"/>
    <w:rsid w:val="00342FA4"/>
    <w:rsid w:val="003430F3"/>
    <w:rsid w:val="00343718"/>
    <w:rsid w:val="003438C4"/>
    <w:rsid w:val="00343AB1"/>
    <w:rsid w:val="00344059"/>
    <w:rsid w:val="003442DE"/>
    <w:rsid w:val="003443AF"/>
    <w:rsid w:val="0034455C"/>
    <w:rsid w:val="00345372"/>
    <w:rsid w:val="00345F81"/>
    <w:rsid w:val="003464A2"/>
    <w:rsid w:val="003464CF"/>
    <w:rsid w:val="00346681"/>
    <w:rsid w:val="00346BB7"/>
    <w:rsid w:val="00347027"/>
    <w:rsid w:val="0034737C"/>
    <w:rsid w:val="0034737E"/>
    <w:rsid w:val="003479F2"/>
    <w:rsid w:val="00347CB6"/>
    <w:rsid w:val="00347D54"/>
    <w:rsid w:val="00347F67"/>
    <w:rsid w:val="0035115D"/>
    <w:rsid w:val="00351E82"/>
    <w:rsid w:val="00352037"/>
    <w:rsid w:val="00352306"/>
    <w:rsid w:val="00352391"/>
    <w:rsid w:val="00353098"/>
    <w:rsid w:val="003536FB"/>
    <w:rsid w:val="0035404E"/>
    <w:rsid w:val="00354440"/>
    <w:rsid w:val="00354FD5"/>
    <w:rsid w:val="00355272"/>
    <w:rsid w:val="003555B5"/>
    <w:rsid w:val="00355D78"/>
    <w:rsid w:val="00356148"/>
    <w:rsid w:val="00356616"/>
    <w:rsid w:val="00356BFA"/>
    <w:rsid w:val="00356DE7"/>
    <w:rsid w:val="00357304"/>
    <w:rsid w:val="0035769C"/>
    <w:rsid w:val="00357DEB"/>
    <w:rsid w:val="00357E79"/>
    <w:rsid w:val="00360236"/>
    <w:rsid w:val="00360400"/>
    <w:rsid w:val="003608D7"/>
    <w:rsid w:val="00360B55"/>
    <w:rsid w:val="003611F4"/>
    <w:rsid w:val="00361224"/>
    <w:rsid w:val="00361461"/>
    <w:rsid w:val="003617B5"/>
    <w:rsid w:val="00361F16"/>
    <w:rsid w:val="00361FC8"/>
    <w:rsid w:val="00362169"/>
    <w:rsid w:val="00362271"/>
    <w:rsid w:val="00362908"/>
    <w:rsid w:val="00362A8B"/>
    <w:rsid w:val="00362B0C"/>
    <w:rsid w:val="00362CDD"/>
    <w:rsid w:val="003630EE"/>
    <w:rsid w:val="00363206"/>
    <w:rsid w:val="00363CCE"/>
    <w:rsid w:val="00363F76"/>
    <w:rsid w:val="0036436C"/>
    <w:rsid w:val="00364453"/>
    <w:rsid w:val="00364530"/>
    <w:rsid w:val="003655D1"/>
    <w:rsid w:val="00365B04"/>
    <w:rsid w:val="0036671B"/>
    <w:rsid w:val="00366817"/>
    <w:rsid w:val="00366D41"/>
    <w:rsid w:val="003670EB"/>
    <w:rsid w:val="003677B0"/>
    <w:rsid w:val="003679F7"/>
    <w:rsid w:val="00367F56"/>
    <w:rsid w:val="00370588"/>
    <w:rsid w:val="003705B4"/>
    <w:rsid w:val="00370CAB"/>
    <w:rsid w:val="00370F33"/>
    <w:rsid w:val="00371217"/>
    <w:rsid w:val="003713B7"/>
    <w:rsid w:val="003714FB"/>
    <w:rsid w:val="00371CD9"/>
    <w:rsid w:val="00371D25"/>
    <w:rsid w:val="0037202A"/>
    <w:rsid w:val="003725BA"/>
    <w:rsid w:val="003726EB"/>
    <w:rsid w:val="00372A20"/>
    <w:rsid w:val="00372E84"/>
    <w:rsid w:val="00373193"/>
    <w:rsid w:val="003731A4"/>
    <w:rsid w:val="0037326D"/>
    <w:rsid w:val="00373277"/>
    <w:rsid w:val="003737E5"/>
    <w:rsid w:val="00373D59"/>
    <w:rsid w:val="00373E18"/>
    <w:rsid w:val="00373F6D"/>
    <w:rsid w:val="00373F9D"/>
    <w:rsid w:val="003743F5"/>
    <w:rsid w:val="0037458E"/>
    <w:rsid w:val="003745D5"/>
    <w:rsid w:val="00374F30"/>
    <w:rsid w:val="00375206"/>
    <w:rsid w:val="0037530A"/>
    <w:rsid w:val="0037538D"/>
    <w:rsid w:val="0037574A"/>
    <w:rsid w:val="00375EC0"/>
    <w:rsid w:val="003766E4"/>
    <w:rsid w:val="0037685D"/>
    <w:rsid w:val="0037691C"/>
    <w:rsid w:val="003770C8"/>
    <w:rsid w:val="00377351"/>
    <w:rsid w:val="00377397"/>
    <w:rsid w:val="00377502"/>
    <w:rsid w:val="003776D5"/>
    <w:rsid w:val="0037797D"/>
    <w:rsid w:val="00377AF7"/>
    <w:rsid w:val="00377B4C"/>
    <w:rsid w:val="00380331"/>
    <w:rsid w:val="0038091E"/>
    <w:rsid w:val="00380CBC"/>
    <w:rsid w:val="003812B9"/>
    <w:rsid w:val="00381BF3"/>
    <w:rsid w:val="00381C9D"/>
    <w:rsid w:val="00382464"/>
    <w:rsid w:val="003824A0"/>
    <w:rsid w:val="00382892"/>
    <w:rsid w:val="00382B19"/>
    <w:rsid w:val="00382F02"/>
    <w:rsid w:val="00383038"/>
    <w:rsid w:val="00383442"/>
    <w:rsid w:val="00384110"/>
    <w:rsid w:val="00384243"/>
    <w:rsid w:val="003843D2"/>
    <w:rsid w:val="0038468B"/>
    <w:rsid w:val="00384809"/>
    <w:rsid w:val="0038489C"/>
    <w:rsid w:val="003848CA"/>
    <w:rsid w:val="00384FF2"/>
    <w:rsid w:val="00385AB1"/>
    <w:rsid w:val="00385F9C"/>
    <w:rsid w:val="00386435"/>
    <w:rsid w:val="00386483"/>
    <w:rsid w:val="00386866"/>
    <w:rsid w:val="00386D5E"/>
    <w:rsid w:val="00387A7F"/>
    <w:rsid w:val="0039000E"/>
    <w:rsid w:val="003902BB"/>
    <w:rsid w:val="00390D50"/>
    <w:rsid w:val="00391904"/>
    <w:rsid w:val="00391C3C"/>
    <w:rsid w:val="003920CE"/>
    <w:rsid w:val="003927F9"/>
    <w:rsid w:val="003932A6"/>
    <w:rsid w:val="00393B6E"/>
    <w:rsid w:val="00395237"/>
    <w:rsid w:val="003955F9"/>
    <w:rsid w:val="00395851"/>
    <w:rsid w:val="003959CA"/>
    <w:rsid w:val="00395FF9"/>
    <w:rsid w:val="003968BF"/>
    <w:rsid w:val="00396B83"/>
    <w:rsid w:val="00396E18"/>
    <w:rsid w:val="00396E6A"/>
    <w:rsid w:val="00397367"/>
    <w:rsid w:val="00397577"/>
    <w:rsid w:val="0039794E"/>
    <w:rsid w:val="003979E4"/>
    <w:rsid w:val="003A0013"/>
    <w:rsid w:val="003A04DB"/>
    <w:rsid w:val="003A0D2E"/>
    <w:rsid w:val="003A1762"/>
    <w:rsid w:val="003A1C08"/>
    <w:rsid w:val="003A245A"/>
    <w:rsid w:val="003A254D"/>
    <w:rsid w:val="003A25F4"/>
    <w:rsid w:val="003A2641"/>
    <w:rsid w:val="003A29FF"/>
    <w:rsid w:val="003A2A55"/>
    <w:rsid w:val="003A2A97"/>
    <w:rsid w:val="003A3629"/>
    <w:rsid w:val="003A39DF"/>
    <w:rsid w:val="003A4264"/>
    <w:rsid w:val="003A4562"/>
    <w:rsid w:val="003A53C2"/>
    <w:rsid w:val="003A61BB"/>
    <w:rsid w:val="003A674B"/>
    <w:rsid w:val="003A6E83"/>
    <w:rsid w:val="003A6F77"/>
    <w:rsid w:val="003A73DC"/>
    <w:rsid w:val="003A77CA"/>
    <w:rsid w:val="003A792C"/>
    <w:rsid w:val="003B00E7"/>
    <w:rsid w:val="003B015D"/>
    <w:rsid w:val="003B0165"/>
    <w:rsid w:val="003B0508"/>
    <w:rsid w:val="003B0552"/>
    <w:rsid w:val="003B0697"/>
    <w:rsid w:val="003B07E7"/>
    <w:rsid w:val="003B1121"/>
    <w:rsid w:val="003B1198"/>
    <w:rsid w:val="003B121D"/>
    <w:rsid w:val="003B1347"/>
    <w:rsid w:val="003B1B46"/>
    <w:rsid w:val="003B1D1B"/>
    <w:rsid w:val="003B2256"/>
    <w:rsid w:val="003B244C"/>
    <w:rsid w:val="003B2864"/>
    <w:rsid w:val="003B3957"/>
    <w:rsid w:val="003B39D6"/>
    <w:rsid w:val="003B39E1"/>
    <w:rsid w:val="003B3B34"/>
    <w:rsid w:val="003B3BD1"/>
    <w:rsid w:val="003B3BE7"/>
    <w:rsid w:val="003B3C71"/>
    <w:rsid w:val="003B52C1"/>
    <w:rsid w:val="003B56DB"/>
    <w:rsid w:val="003B6044"/>
    <w:rsid w:val="003B6329"/>
    <w:rsid w:val="003B68DB"/>
    <w:rsid w:val="003B6C11"/>
    <w:rsid w:val="003B6C20"/>
    <w:rsid w:val="003B71F4"/>
    <w:rsid w:val="003B7254"/>
    <w:rsid w:val="003B7B51"/>
    <w:rsid w:val="003C033F"/>
    <w:rsid w:val="003C0A5C"/>
    <w:rsid w:val="003C0B57"/>
    <w:rsid w:val="003C0B91"/>
    <w:rsid w:val="003C139E"/>
    <w:rsid w:val="003C1A82"/>
    <w:rsid w:val="003C1CFA"/>
    <w:rsid w:val="003C1E78"/>
    <w:rsid w:val="003C21D5"/>
    <w:rsid w:val="003C2E0B"/>
    <w:rsid w:val="003C3561"/>
    <w:rsid w:val="003C39F3"/>
    <w:rsid w:val="003C4329"/>
    <w:rsid w:val="003C4FD9"/>
    <w:rsid w:val="003C52B0"/>
    <w:rsid w:val="003C53C6"/>
    <w:rsid w:val="003C586F"/>
    <w:rsid w:val="003C5913"/>
    <w:rsid w:val="003C635E"/>
    <w:rsid w:val="003C6568"/>
    <w:rsid w:val="003C7E4D"/>
    <w:rsid w:val="003D00DC"/>
    <w:rsid w:val="003D03FA"/>
    <w:rsid w:val="003D08DD"/>
    <w:rsid w:val="003D10E7"/>
    <w:rsid w:val="003D19E0"/>
    <w:rsid w:val="003D1F9A"/>
    <w:rsid w:val="003D25C0"/>
    <w:rsid w:val="003D2766"/>
    <w:rsid w:val="003D27B6"/>
    <w:rsid w:val="003D2B3E"/>
    <w:rsid w:val="003D39FC"/>
    <w:rsid w:val="003D42EF"/>
    <w:rsid w:val="003D45AF"/>
    <w:rsid w:val="003D60DF"/>
    <w:rsid w:val="003D6264"/>
    <w:rsid w:val="003D682F"/>
    <w:rsid w:val="003D745C"/>
    <w:rsid w:val="003D7494"/>
    <w:rsid w:val="003D7A51"/>
    <w:rsid w:val="003D7BEB"/>
    <w:rsid w:val="003D7C77"/>
    <w:rsid w:val="003D7C92"/>
    <w:rsid w:val="003D7FED"/>
    <w:rsid w:val="003E0470"/>
    <w:rsid w:val="003E0884"/>
    <w:rsid w:val="003E0B9A"/>
    <w:rsid w:val="003E0DC2"/>
    <w:rsid w:val="003E1037"/>
    <w:rsid w:val="003E147A"/>
    <w:rsid w:val="003E148C"/>
    <w:rsid w:val="003E18D6"/>
    <w:rsid w:val="003E2297"/>
    <w:rsid w:val="003E2FA6"/>
    <w:rsid w:val="003E30C5"/>
    <w:rsid w:val="003E321C"/>
    <w:rsid w:val="003E3BE2"/>
    <w:rsid w:val="003E4614"/>
    <w:rsid w:val="003E46B9"/>
    <w:rsid w:val="003E46D7"/>
    <w:rsid w:val="003E46DF"/>
    <w:rsid w:val="003E4A0F"/>
    <w:rsid w:val="003E5298"/>
    <w:rsid w:val="003E55E3"/>
    <w:rsid w:val="003E63DE"/>
    <w:rsid w:val="003E6797"/>
    <w:rsid w:val="003E6AE0"/>
    <w:rsid w:val="003E6D11"/>
    <w:rsid w:val="003E7023"/>
    <w:rsid w:val="003E7156"/>
    <w:rsid w:val="003E73F9"/>
    <w:rsid w:val="003E7CB5"/>
    <w:rsid w:val="003E7E20"/>
    <w:rsid w:val="003E7F4F"/>
    <w:rsid w:val="003E7FC5"/>
    <w:rsid w:val="003F0287"/>
    <w:rsid w:val="003F02F2"/>
    <w:rsid w:val="003F04A1"/>
    <w:rsid w:val="003F0542"/>
    <w:rsid w:val="003F0627"/>
    <w:rsid w:val="003F0784"/>
    <w:rsid w:val="003F0B0A"/>
    <w:rsid w:val="003F0E40"/>
    <w:rsid w:val="003F0EC3"/>
    <w:rsid w:val="003F1423"/>
    <w:rsid w:val="003F2D8E"/>
    <w:rsid w:val="003F375E"/>
    <w:rsid w:val="003F39C9"/>
    <w:rsid w:val="003F4529"/>
    <w:rsid w:val="003F4937"/>
    <w:rsid w:val="003F4E6F"/>
    <w:rsid w:val="003F566D"/>
    <w:rsid w:val="003F615E"/>
    <w:rsid w:val="003F6614"/>
    <w:rsid w:val="003F725E"/>
    <w:rsid w:val="003F743B"/>
    <w:rsid w:val="003F7581"/>
    <w:rsid w:val="003F7BCA"/>
    <w:rsid w:val="003F7C3C"/>
    <w:rsid w:val="003F7C90"/>
    <w:rsid w:val="004000DE"/>
    <w:rsid w:val="004002F4"/>
    <w:rsid w:val="0040065A"/>
    <w:rsid w:val="004008CA"/>
    <w:rsid w:val="004010DB"/>
    <w:rsid w:val="0040119C"/>
    <w:rsid w:val="004012BC"/>
    <w:rsid w:val="00401340"/>
    <w:rsid w:val="0040182A"/>
    <w:rsid w:val="004023EB"/>
    <w:rsid w:val="004025BE"/>
    <w:rsid w:val="004026A7"/>
    <w:rsid w:val="00402C27"/>
    <w:rsid w:val="00402EC5"/>
    <w:rsid w:val="00402FE6"/>
    <w:rsid w:val="00403174"/>
    <w:rsid w:val="004031F5"/>
    <w:rsid w:val="0040320A"/>
    <w:rsid w:val="00403EB2"/>
    <w:rsid w:val="00404269"/>
    <w:rsid w:val="00404C11"/>
    <w:rsid w:val="00405050"/>
    <w:rsid w:val="004050AA"/>
    <w:rsid w:val="00405165"/>
    <w:rsid w:val="0040542D"/>
    <w:rsid w:val="00405869"/>
    <w:rsid w:val="00405870"/>
    <w:rsid w:val="00405B5C"/>
    <w:rsid w:val="004061D2"/>
    <w:rsid w:val="004062BE"/>
    <w:rsid w:val="0040643C"/>
    <w:rsid w:val="00406469"/>
    <w:rsid w:val="00406536"/>
    <w:rsid w:val="00406F97"/>
    <w:rsid w:val="0040731E"/>
    <w:rsid w:val="00407660"/>
    <w:rsid w:val="00407805"/>
    <w:rsid w:val="0040786D"/>
    <w:rsid w:val="00407B78"/>
    <w:rsid w:val="00407B83"/>
    <w:rsid w:val="00407CE9"/>
    <w:rsid w:val="00407D8B"/>
    <w:rsid w:val="004107DC"/>
    <w:rsid w:val="0041081F"/>
    <w:rsid w:val="00410BE0"/>
    <w:rsid w:val="004113C7"/>
    <w:rsid w:val="0041141D"/>
    <w:rsid w:val="00411E3E"/>
    <w:rsid w:val="00412193"/>
    <w:rsid w:val="004122FE"/>
    <w:rsid w:val="004129D8"/>
    <w:rsid w:val="00413632"/>
    <w:rsid w:val="00413761"/>
    <w:rsid w:val="004138CF"/>
    <w:rsid w:val="00413900"/>
    <w:rsid w:val="00413B9F"/>
    <w:rsid w:val="00413C5D"/>
    <w:rsid w:val="00413E13"/>
    <w:rsid w:val="00413E1E"/>
    <w:rsid w:val="00413FB4"/>
    <w:rsid w:val="004141E0"/>
    <w:rsid w:val="00414265"/>
    <w:rsid w:val="00414565"/>
    <w:rsid w:val="004145EF"/>
    <w:rsid w:val="00414A23"/>
    <w:rsid w:val="00414AD6"/>
    <w:rsid w:val="00414C4B"/>
    <w:rsid w:val="004157D1"/>
    <w:rsid w:val="00415C4A"/>
    <w:rsid w:val="00415DCB"/>
    <w:rsid w:val="00416709"/>
    <w:rsid w:val="00416874"/>
    <w:rsid w:val="00416AEA"/>
    <w:rsid w:val="00416B68"/>
    <w:rsid w:val="00416F35"/>
    <w:rsid w:val="004171BC"/>
    <w:rsid w:val="004171E8"/>
    <w:rsid w:val="004177A8"/>
    <w:rsid w:val="00417EF1"/>
    <w:rsid w:val="004203E3"/>
    <w:rsid w:val="004205B2"/>
    <w:rsid w:val="00420722"/>
    <w:rsid w:val="00420BE2"/>
    <w:rsid w:val="0042106A"/>
    <w:rsid w:val="00421529"/>
    <w:rsid w:val="004215D2"/>
    <w:rsid w:val="0042181A"/>
    <w:rsid w:val="00421B9F"/>
    <w:rsid w:val="00421D5E"/>
    <w:rsid w:val="0042228D"/>
    <w:rsid w:val="004222BB"/>
    <w:rsid w:val="0042243A"/>
    <w:rsid w:val="00422812"/>
    <w:rsid w:val="00422D61"/>
    <w:rsid w:val="00422D84"/>
    <w:rsid w:val="00423019"/>
    <w:rsid w:val="004230E9"/>
    <w:rsid w:val="00423300"/>
    <w:rsid w:val="00423394"/>
    <w:rsid w:val="004235AC"/>
    <w:rsid w:val="004235C9"/>
    <w:rsid w:val="004236DB"/>
    <w:rsid w:val="004238CA"/>
    <w:rsid w:val="004239B3"/>
    <w:rsid w:val="00423C89"/>
    <w:rsid w:val="00423FD3"/>
    <w:rsid w:val="004240BF"/>
    <w:rsid w:val="00424735"/>
    <w:rsid w:val="0042473E"/>
    <w:rsid w:val="00424977"/>
    <w:rsid w:val="00424A65"/>
    <w:rsid w:val="00424AFC"/>
    <w:rsid w:val="00425423"/>
    <w:rsid w:val="00425849"/>
    <w:rsid w:val="00425FFD"/>
    <w:rsid w:val="0042620A"/>
    <w:rsid w:val="00426566"/>
    <w:rsid w:val="00426B0E"/>
    <w:rsid w:val="004272F9"/>
    <w:rsid w:val="00427796"/>
    <w:rsid w:val="004277C3"/>
    <w:rsid w:val="004278D0"/>
    <w:rsid w:val="0043075A"/>
    <w:rsid w:val="00430A88"/>
    <w:rsid w:val="00431959"/>
    <w:rsid w:val="00431A52"/>
    <w:rsid w:val="00431D22"/>
    <w:rsid w:val="00432447"/>
    <w:rsid w:val="004326CF"/>
    <w:rsid w:val="0043270E"/>
    <w:rsid w:val="00432DDF"/>
    <w:rsid w:val="00433211"/>
    <w:rsid w:val="00433369"/>
    <w:rsid w:val="00433648"/>
    <w:rsid w:val="004336A8"/>
    <w:rsid w:val="00433ACD"/>
    <w:rsid w:val="00433BAA"/>
    <w:rsid w:val="00434216"/>
    <w:rsid w:val="004342C2"/>
    <w:rsid w:val="004346B6"/>
    <w:rsid w:val="00434B9E"/>
    <w:rsid w:val="00434F84"/>
    <w:rsid w:val="00435229"/>
    <w:rsid w:val="00435586"/>
    <w:rsid w:val="00435784"/>
    <w:rsid w:val="004357F3"/>
    <w:rsid w:val="0043589B"/>
    <w:rsid w:val="00435A05"/>
    <w:rsid w:val="00435A86"/>
    <w:rsid w:val="00435D24"/>
    <w:rsid w:val="00435F33"/>
    <w:rsid w:val="00436085"/>
    <w:rsid w:val="00436336"/>
    <w:rsid w:val="00436803"/>
    <w:rsid w:val="00436ADB"/>
    <w:rsid w:val="00436D00"/>
    <w:rsid w:val="00437222"/>
    <w:rsid w:val="00437713"/>
    <w:rsid w:val="0044040E"/>
    <w:rsid w:val="0044070E"/>
    <w:rsid w:val="004409B6"/>
    <w:rsid w:val="00441778"/>
    <w:rsid w:val="004417EB"/>
    <w:rsid w:val="00441FDE"/>
    <w:rsid w:val="004428E2"/>
    <w:rsid w:val="00443003"/>
    <w:rsid w:val="004430AF"/>
    <w:rsid w:val="004430BD"/>
    <w:rsid w:val="00443326"/>
    <w:rsid w:val="00443490"/>
    <w:rsid w:val="0044364D"/>
    <w:rsid w:val="004439E0"/>
    <w:rsid w:val="00443A39"/>
    <w:rsid w:val="00443ABD"/>
    <w:rsid w:val="00443B07"/>
    <w:rsid w:val="00443B63"/>
    <w:rsid w:val="004441AA"/>
    <w:rsid w:val="0044449F"/>
    <w:rsid w:val="004446F3"/>
    <w:rsid w:val="00444741"/>
    <w:rsid w:val="004447BE"/>
    <w:rsid w:val="0044486D"/>
    <w:rsid w:val="00444931"/>
    <w:rsid w:val="00444993"/>
    <w:rsid w:val="00444BFA"/>
    <w:rsid w:val="00445333"/>
    <w:rsid w:val="004458DA"/>
    <w:rsid w:val="004459DB"/>
    <w:rsid w:val="00445A74"/>
    <w:rsid w:val="00445ABC"/>
    <w:rsid w:val="00445F13"/>
    <w:rsid w:val="00446CA3"/>
    <w:rsid w:val="00447134"/>
    <w:rsid w:val="004472F4"/>
    <w:rsid w:val="00447776"/>
    <w:rsid w:val="00447D48"/>
    <w:rsid w:val="0045000A"/>
    <w:rsid w:val="0045025A"/>
    <w:rsid w:val="0045076E"/>
    <w:rsid w:val="00451439"/>
    <w:rsid w:val="00452454"/>
    <w:rsid w:val="0045283F"/>
    <w:rsid w:val="004528A6"/>
    <w:rsid w:val="0045307A"/>
    <w:rsid w:val="004536D6"/>
    <w:rsid w:val="004537C4"/>
    <w:rsid w:val="00454AD4"/>
    <w:rsid w:val="00454C51"/>
    <w:rsid w:val="00454F57"/>
    <w:rsid w:val="0045524F"/>
    <w:rsid w:val="00455BA2"/>
    <w:rsid w:val="00455D47"/>
    <w:rsid w:val="00455F88"/>
    <w:rsid w:val="004562BB"/>
    <w:rsid w:val="0045640E"/>
    <w:rsid w:val="00456755"/>
    <w:rsid w:val="00456E2F"/>
    <w:rsid w:val="00456E3F"/>
    <w:rsid w:val="00456E8F"/>
    <w:rsid w:val="00456F0E"/>
    <w:rsid w:val="00457577"/>
    <w:rsid w:val="00457616"/>
    <w:rsid w:val="004600B4"/>
    <w:rsid w:val="004605BA"/>
    <w:rsid w:val="00460A95"/>
    <w:rsid w:val="00460F83"/>
    <w:rsid w:val="00461101"/>
    <w:rsid w:val="004613D7"/>
    <w:rsid w:val="0046143A"/>
    <w:rsid w:val="00461656"/>
    <w:rsid w:val="00462E48"/>
    <w:rsid w:val="00462FA1"/>
    <w:rsid w:val="00462FBE"/>
    <w:rsid w:val="004633FF"/>
    <w:rsid w:val="00463493"/>
    <w:rsid w:val="004634A4"/>
    <w:rsid w:val="0046356F"/>
    <w:rsid w:val="00463D53"/>
    <w:rsid w:val="0046478F"/>
    <w:rsid w:val="004647BF"/>
    <w:rsid w:val="0046496E"/>
    <w:rsid w:val="00464C39"/>
    <w:rsid w:val="00464C4C"/>
    <w:rsid w:val="00465049"/>
    <w:rsid w:val="00465215"/>
    <w:rsid w:val="00465C6F"/>
    <w:rsid w:val="00465DA7"/>
    <w:rsid w:val="00465DB9"/>
    <w:rsid w:val="0046630C"/>
    <w:rsid w:val="0046657E"/>
    <w:rsid w:val="004666A2"/>
    <w:rsid w:val="00466D8C"/>
    <w:rsid w:val="00467B84"/>
    <w:rsid w:val="00467EBB"/>
    <w:rsid w:val="00467FDA"/>
    <w:rsid w:val="004704A0"/>
    <w:rsid w:val="004708F0"/>
    <w:rsid w:val="0047152D"/>
    <w:rsid w:val="00471B73"/>
    <w:rsid w:val="00472AAD"/>
    <w:rsid w:val="004730B8"/>
    <w:rsid w:val="00473128"/>
    <w:rsid w:val="00473810"/>
    <w:rsid w:val="00473903"/>
    <w:rsid w:val="00473D32"/>
    <w:rsid w:val="0047411E"/>
    <w:rsid w:val="004744A0"/>
    <w:rsid w:val="00474905"/>
    <w:rsid w:val="00474B1A"/>
    <w:rsid w:val="00474C79"/>
    <w:rsid w:val="004750E2"/>
    <w:rsid w:val="00475380"/>
    <w:rsid w:val="00475782"/>
    <w:rsid w:val="00475AE0"/>
    <w:rsid w:val="004762B7"/>
    <w:rsid w:val="00476A89"/>
    <w:rsid w:val="00477A74"/>
    <w:rsid w:val="00477B59"/>
    <w:rsid w:val="00477BBD"/>
    <w:rsid w:val="00480054"/>
    <w:rsid w:val="00480236"/>
    <w:rsid w:val="00480248"/>
    <w:rsid w:val="0048044B"/>
    <w:rsid w:val="00480D76"/>
    <w:rsid w:val="00480F07"/>
    <w:rsid w:val="00480F1D"/>
    <w:rsid w:val="00481328"/>
    <w:rsid w:val="00481C5D"/>
    <w:rsid w:val="004825EF"/>
    <w:rsid w:val="004826CE"/>
    <w:rsid w:val="00482C8E"/>
    <w:rsid w:val="00482F94"/>
    <w:rsid w:val="004833F2"/>
    <w:rsid w:val="00483A9E"/>
    <w:rsid w:val="00483D97"/>
    <w:rsid w:val="00483E78"/>
    <w:rsid w:val="00484056"/>
    <w:rsid w:val="00484272"/>
    <w:rsid w:val="00484A5F"/>
    <w:rsid w:val="00484B00"/>
    <w:rsid w:val="00484FAD"/>
    <w:rsid w:val="00485089"/>
    <w:rsid w:val="00485483"/>
    <w:rsid w:val="00485F63"/>
    <w:rsid w:val="004863F5"/>
    <w:rsid w:val="0048668B"/>
    <w:rsid w:val="0048672C"/>
    <w:rsid w:val="00486DD5"/>
    <w:rsid w:val="00486E49"/>
    <w:rsid w:val="0048737C"/>
    <w:rsid w:val="0049004C"/>
    <w:rsid w:val="004907B8"/>
    <w:rsid w:val="00490984"/>
    <w:rsid w:val="00490B20"/>
    <w:rsid w:val="00490B3E"/>
    <w:rsid w:val="00491021"/>
    <w:rsid w:val="004919F3"/>
    <w:rsid w:val="00491BBA"/>
    <w:rsid w:val="00491C43"/>
    <w:rsid w:val="00491C4E"/>
    <w:rsid w:val="00491C5F"/>
    <w:rsid w:val="0049245C"/>
    <w:rsid w:val="0049275F"/>
    <w:rsid w:val="00492CDA"/>
    <w:rsid w:val="00493573"/>
    <w:rsid w:val="00493A27"/>
    <w:rsid w:val="00493B69"/>
    <w:rsid w:val="00493C45"/>
    <w:rsid w:val="00493D48"/>
    <w:rsid w:val="00493E4D"/>
    <w:rsid w:val="00493F6A"/>
    <w:rsid w:val="004944C1"/>
    <w:rsid w:val="00495348"/>
    <w:rsid w:val="004955EA"/>
    <w:rsid w:val="004961AF"/>
    <w:rsid w:val="00496BE4"/>
    <w:rsid w:val="00496C9D"/>
    <w:rsid w:val="004970FF"/>
    <w:rsid w:val="004971E8"/>
    <w:rsid w:val="00497696"/>
    <w:rsid w:val="00497AC4"/>
    <w:rsid w:val="00497C8C"/>
    <w:rsid w:val="00497CD3"/>
    <w:rsid w:val="004A0505"/>
    <w:rsid w:val="004A069C"/>
    <w:rsid w:val="004A0785"/>
    <w:rsid w:val="004A0DDB"/>
    <w:rsid w:val="004A0E64"/>
    <w:rsid w:val="004A0F9F"/>
    <w:rsid w:val="004A1317"/>
    <w:rsid w:val="004A1424"/>
    <w:rsid w:val="004A18B3"/>
    <w:rsid w:val="004A1A96"/>
    <w:rsid w:val="004A1CF2"/>
    <w:rsid w:val="004A2166"/>
    <w:rsid w:val="004A273A"/>
    <w:rsid w:val="004A28AF"/>
    <w:rsid w:val="004A2A60"/>
    <w:rsid w:val="004A2C51"/>
    <w:rsid w:val="004A2C82"/>
    <w:rsid w:val="004A2E74"/>
    <w:rsid w:val="004A2FA1"/>
    <w:rsid w:val="004A34CF"/>
    <w:rsid w:val="004A3794"/>
    <w:rsid w:val="004A3842"/>
    <w:rsid w:val="004A4169"/>
    <w:rsid w:val="004A4737"/>
    <w:rsid w:val="004A48D5"/>
    <w:rsid w:val="004A5238"/>
    <w:rsid w:val="004A549A"/>
    <w:rsid w:val="004A57E8"/>
    <w:rsid w:val="004A5D9C"/>
    <w:rsid w:val="004A6AB8"/>
    <w:rsid w:val="004A6D5D"/>
    <w:rsid w:val="004A7B67"/>
    <w:rsid w:val="004B048C"/>
    <w:rsid w:val="004B064B"/>
    <w:rsid w:val="004B09E4"/>
    <w:rsid w:val="004B0D66"/>
    <w:rsid w:val="004B1284"/>
    <w:rsid w:val="004B180E"/>
    <w:rsid w:val="004B1FB0"/>
    <w:rsid w:val="004B2061"/>
    <w:rsid w:val="004B20E7"/>
    <w:rsid w:val="004B210E"/>
    <w:rsid w:val="004B2685"/>
    <w:rsid w:val="004B2A5A"/>
    <w:rsid w:val="004B2ADB"/>
    <w:rsid w:val="004B3ACB"/>
    <w:rsid w:val="004B3BA1"/>
    <w:rsid w:val="004B3DFA"/>
    <w:rsid w:val="004B42BD"/>
    <w:rsid w:val="004B4518"/>
    <w:rsid w:val="004B4744"/>
    <w:rsid w:val="004B4C15"/>
    <w:rsid w:val="004B4D26"/>
    <w:rsid w:val="004B5204"/>
    <w:rsid w:val="004B5373"/>
    <w:rsid w:val="004B785E"/>
    <w:rsid w:val="004B788F"/>
    <w:rsid w:val="004B7BF8"/>
    <w:rsid w:val="004B7CE6"/>
    <w:rsid w:val="004B7D56"/>
    <w:rsid w:val="004C00C8"/>
    <w:rsid w:val="004C09AA"/>
    <w:rsid w:val="004C0B87"/>
    <w:rsid w:val="004C0F1C"/>
    <w:rsid w:val="004C1075"/>
    <w:rsid w:val="004C1C72"/>
    <w:rsid w:val="004C1E07"/>
    <w:rsid w:val="004C1F86"/>
    <w:rsid w:val="004C22A6"/>
    <w:rsid w:val="004C25EC"/>
    <w:rsid w:val="004C267E"/>
    <w:rsid w:val="004C2A5B"/>
    <w:rsid w:val="004C2FFD"/>
    <w:rsid w:val="004C30F4"/>
    <w:rsid w:val="004C3790"/>
    <w:rsid w:val="004C3844"/>
    <w:rsid w:val="004C3C74"/>
    <w:rsid w:val="004C45AC"/>
    <w:rsid w:val="004C467B"/>
    <w:rsid w:val="004C476E"/>
    <w:rsid w:val="004C48DA"/>
    <w:rsid w:val="004C4F32"/>
    <w:rsid w:val="004C6424"/>
    <w:rsid w:val="004C6696"/>
    <w:rsid w:val="004C6EAC"/>
    <w:rsid w:val="004C7333"/>
    <w:rsid w:val="004C792D"/>
    <w:rsid w:val="004D0E71"/>
    <w:rsid w:val="004D0F45"/>
    <w:rsid w:val="004D1357"/>
    <w:rsid w:val="004D1904"/>
    <w:rsid w:val="004D2214"/>
    <w:rsid w:val="004D2363"/>
    <w:rsid w:val="004D29CC"/>
    <w:rsid w:val="004D3735"/>
    <w:rsid w:val="004D37AC"/>
    <w:rsid w:val="004D3D3D"/>
    <w:rsid w:val="004D41D4"/>
    <w:rsid w:val="004D43E1"/>
    <w:rsid w:val="004D44FA"/>
    <w:rsid w:val="004D4E82"/>
    <w:rsid w:val="004D4F06"/>
    <w:rsid w:val="004D586D"/>
    <w:rsid w:val="004D5974"/>
    <w:rsid w:val="004D5ACF"/>
    <w:rsid w:val="004D5D60"/>
    <w:rsid w:val="004D60C9"/>
    <w:rsid w:val="004D64B6"/>
    <w:rsid w:val="004D690B"/>
    <w:rsid w:val="004D6A28"/>
    <w:rsid w:val="004D74A9"/>
    <w:rsid w:val="004D7678"/>
    <w:rsid w:val="004D7EF4"/>
    <w:rsid w:val="004E01E2"/>
    <w:rsid w:val="004E0239"/>
    <w:rsid w:val="004E0AEB"/>
    <w:rsid w:val="004E0DA3"/>
    <w:rsid w:val="004E0EBE"/>
    <w:rsid w:val="004E13C4"/>
    <w:rsid w:val="004E1506"/>
    <w:rsid w:val="004E1C90"/>
    <w:rsid w:val="004E1D21"/>
    <w:rsid w:val="004E1D5E"/>
    <w:rsid w:val="004E2492"/>
    <w:rsid w:val="004E273F"/>
    <w:rsid w:val="004E33E3"/>
    <w:rsid w:val="004E391D"/>
    <w:rsid w:val="004E39B3"/>
    <w:rsid w:val="004E3FDB"/>
    <w:rsid w:val="004E4021"/>
    <w:rsid w:val="004E43C7"/>
    <w:rsid w:val="004E4746"/>
    <w:rsid w:val="004E57A7"/>
    <w:rsid w:val="004E5C1F"/>
    <w:rsid w:val="004E5D32"/>
    <w:rsid w:val="004E5E2C"/>
    <w:rsid w:val="004E60B7"/>
    <w:rsid w:val="004E6E3F"/>
    <w:rsid w:val="004E6E5F"/>
    <w:rsid w:val="004E754D"/>
    <w:rsid w:val="004E7958"/>
    <w:rsid w:val="004E7DA5"/>
    <w:rsid w:val="004E7F62"/>
    <w:rsid w:val="004F016B"/>
    <w:rsid w:val="004F018D"/>
    <w:rsid w:val="004F03B8"/>
    <w:rsid w:val="004F0413"/>
    <w:rsid w:val="004F0867"/>
    <w:rsid w:val="004F0FFB"/>
    <w:rsid w:val="004F13CA"/>
    <w:rsid w:val="004F13F0"/>
    <w:rsid w:val="004F193E"/>
    <w:rsid w:val="004F1C11"/>
    <w:rsid w:val="004F1F25"/>
    <w:rsid w:val="004F29DD"/>
    <w:rsid w:val="004F2FA0"/>
    <w:rsid w:val="004F2FAD"/>
    <w:rsid w:val="004F341E"/>
    <w:rsid w:val="004F372A"/>
    <w:rsid w:val="004F3785"/>
    <w:rsid w:val="004F3CB5"/>
    <w:rsid w:val="004F3D76"/>
    <w:rsid w:val="004F3E86"/>
    <w:rsid w:val="004F412C"/>
    <w:rsid w:val="004F4D6A"/>
    <w:rsid w:val="004F5610"/>
    <w:rsid w:val="004F5BDF"/>
    <w:rsid w:val="004F5C24"/>
    <w:rsid w:val="004F6229"/>
    <w:rsid w:val="004F639B"/>
    <w:rsid w:val="004F658F"/>
    <w:rsid w:val="004F6D78"/>
    <w:rsid w:val="004F6FD2"/>
    <w:rsid w:val="004F7316"/>
    <w:rsid w:val="004F73EC"/>
    <w:rsid w:val="004F7758"/>
    <w:rsid w:val="004F7931"/>
    <w:rsid w:val="004F7969"/>
    <w:rsid w:val="004F796B"/>
    <w:rsid w:val="004F7C96"/>
    <w:rsid w:val="004F7E0E"/>
    <w:rsid w:val="0050027F"/>
    <w:rsid w:val="005003C6"/>
    <w:rsid w:val="00500942"/>
    <w:rsid w:val="00500A54"/>
    <w:rsid w:val="00500C3E"/>
    <w:rsid w:val="00500DB0"/>
    <w:rsid w:val="00501062"/>
    <w:rsid w:val="005015E6"/>
    <w:rsid w:val="00501A86"/>
    <w:rsid w:val="005023B0"/>
    <w:rsid w:val="00502AFA"/>
    <w:rsid w:val="0050318D"/>
    <w:rsid w:val="0050334D"/>
    <w:rsid w:val="00503A95"/>
    <w:rsid w:val="00503E10"/>
    <w:rsid w:val="00504142"/>
    <w:rsid w:val="0050482B"/>
    <w:rsid w:val="00504C6C"/>
    <w:rsid w:val="00504C8A"/>
    <w:rsid w:val="00505222"/>
    <w:rsid w:val="00505522"/>
    <w:rsid w:val="005058C5"/>
    <w:rsid w:val="00505CBD"/>
    <w:rsid w:val="00505E18"/>
    <w:rsid w:val="005064E1"/>
    <w:rsid w:val="005065C0"/>
    <w:rsid w:val="00506763"/>
    <w:rsid w:val="00506BE4"/>
    <w:rsid w:val="005070C5"/>
    <w:rsid w:val="005079BD"/>
    <w:rsid w:val="00507A7B"/>
    <w:rsid w:val="00507C56"/>
    <w:rsid w:val="0051016A"/>
    <w:rsid w:val="005102C0"/>
    <w:rsid w:val="00510356"/>
    <w:rsid w:val="00510405"/>
    <w:rsid w:val="00510AF6"/>
    <w:rsid w:val="00510D5E"/>
    <w:rsid w:val="00511096"/>
    <w:rsid w:val="0051160C"/>
    <w:rsid w:val="00511888"/>
    <w:rsid w:val="00511A34"/>
    <w:rsid w:val="005120F3"/>
    <w:rsid w:val="00512182"/>
    <w:rsid w:val="005127FE"/>
    <w:rsid w:val="00512800"/>
    <w:rsid w:val="005130DF"/>
    <w:rsid w:val="00513280"/>
    <w:rsid w:val="00513421"/>
    <w:rsid w:val="005136E5"/>
    <w:rsid w:val="00513D7C"/>
    <w:rsid w:val="00513E15"/>
    <w:rsid w:val="00514232"/>
    <w:rsid w:val="005143C1"/>
    <w:rsid w:val="00514891"/>
    <w:rsid w:val="00515197"/>
    <w:rsid w:val="005153B0"/>
    <w:rsid w:val="0051581E"/>
    <w:rsid w:val="00515AEB"/>
    <w:rsid w:val="00515B1C"/>
    <w:rsid w:val="00516093"/>
    <w:rsid w:val="00516B99"/>
    <w:rsid w:val="005171D5"/>
    <w:rsid w:val="0051733C"/>
    <w:rsid w:val="00517A03"/>
    <w:rsid w:val="00517D59"/>
    <w:rsid w:val="00520067"/>
    <w:rsid w:val="0052022E"/>
    <w:rsid w:val="00520A0C"/>
    <w:rsid w:val="00520ADF"/>
    <w:rsid w:val="0052130E"/>
    <w:rsid w:val="00521408"/>
    <w:rsid w:val="005217A8"/>
    <w:rsid w:val="005218F0"/>
    <w:rsid w:val="00521B29"/>
    <w:rsid w:val="00521C4B"/>
    <w:rsid w:val="00521D49"/>
    <w:rsid w:val="00521DD6"/>
    <w:rsid w:val="00521DF0"/>
    <w:rsid w:val="00521F64"/>
    <w:rsid w:val="0052284A"/>
    <w:rsid w:val="0052290C"/>
    <w:rsid w:val="00522D81"/>
    <w:rsid w:val="00523AD7"/>
    <w:rsid w:val="00523C8A"/>
    <w:rsid w:val="00523F71"/>
    <w:rsid w:val="0052408D"/>
    <w:rsid w:val="00524681"/>
    <w:rsid w:val="00524745"/>
    <w:rsid w:val="00524937"/>
    <w:rsid w:val="00524A8E"/>
    <w:rsid w:val="00524FCF"/>
    <w:rsid w:val="00524FFF"/>
    <w:rsid w:val="00525074"/>
    <w:rsid w:val="005259E1"/>
    <w:rsid w:val="00525A6D"/>
    <w:rsid w:val="00525EC8"/>
    <w:rsid w:val="0052697C"/>
    <w:rsid w:val="00526E9E"/>
    <w:rsid w:val="00527189"/>
    <w:rsid w:val="00527811"/>
    <w:rsid w:val="00527A82"/>
    <w:rsid w:val="00527A8D"/>
    <w:rsid w:val="00527E13"/>
    <w:rsid w:val="00527E49"/>
    <w:rsid w:val="00530133"/>
    <w:rsid w:val="00530B30"/>
    <w:rsid w:val="00531567"/>
    <w:rsid w:val="00531861"/>
    <w:rsid w:val="00531C1B"/>
    <w:rsid w:val="00531E01"/>
    <w:rsid w:val="0053234D"/>
    <w:rsid w:val="00532A5F"/>
    <w:rsid w:val="00532DD4"/>
    <w:rsid w:val="0053307F"/>
    <w:rsid w:val="0053341E"/>
    <w:rsid w:val="005338DD"/>
    <w:rsid w:val="005338E3"/>
    <w:rsid w:val="00533CD5"/>
    <w:rsid w:val="00534B81"/>
    <w:rsid w:val="00535902"/>
    <w:rsid w:val="00535A02"/>
    <w:rsid w:val="00535DF9"/>
    <w:rsid w:val="00535E45"/>
    <w:rsid w:val="005363A0"/>
    <w:rsid w:val="0053705C"/>
    <w:rsid w:val="00537238"/>
    <w:rsid w:val="005372AE"/>
    <w:rsid w:val="00537334"/>
    <w:rsid w:val="005376C5"/>
    <w:rsid w:val="00537857"/>
    <w:rsid w:val="00540735"/>
    <w:rsid w:val="0054075E"/>
    <w:rsid w:val="00540C14"/>
    <w:rsid w:val="005410EE"/>
    <w:rsid w:val="005412E4"/>
    <w:rsid w:val="00541471"/>
    <w:rsid w:val="005415A8"/>
    <w:rsid w:val="005416D8"/>
    <w:rsid w:val="005418A9"/>
    <w:rsid w:val="0054193D"/>
    <w:rsid w:val="00541FA4"/>
    <w:rsid w:val="0054207B"/>
    <w:rsid w:val="0054240E"/>
    <w:rsid w:val="0054272C"/>
    <w:rsid w:val="00542C53"/>
    <w:rsid w:val="00542C93"/>
    <w:rsid w:val="00542F44"/>
    <w:rsid w:val="00543298"/>
    <w:rsid w:val="00543649"/>
    <w:rsid w:val="00543A45"/>
    <w:rsid w:val="00543BA7"/>
    <w:rsid w:val="00543BB2"/>
    <w:rsid w:val="00543CF9"/>
    <w:rsid w:val="00543D66"/>
    <w:rsid w:val="005440E3"/>
    <w:rsid w:val="00544250"/>
    <w:rsid w:val="00544EC2"/>
    <w:rsid w:val="00545154"/>
    <w:rsid w:val="00545405"/>
    <w:rsid w:val="0054578C"/>
    <w:rsid w:val="005458DA"/>
    <w:rsid w:val="00545A73"/>
    <w:rsid w:val="00546F04"/>
    <w:rsid w:val="00547133"/>
    <w:rsid w:val="005473CF"/>
    <w:rsid w:val="005478BD"/>
    <w:rsid w:val="00547994"/>
    <w:rsid w:val="00550E15"/>
    <w:rsid w:val="005510E3"/>
    <w:rsid w:val="005511F0"/>
    <w:rsid w:val="005517F0"/>
    <w:rsid w:val="0055206C"/>
    <w:rsid w:val="0055234F"/>
    <w:rsid w:val="00552A12"/>
    <w:rsid w:val="005534FC"/>
    <w:rsid w:val="0055378F"/>
    <w:rsid w:val="005539AC"/>
    <w:rsid w:val="005539EA"/>
    <w:rsid w:val="005543CB"/>
    <w:rsid w:val="00554501"/>
    <w:rsid w:val="0055482E"/>
    <w:rsid w:val="00554B40"/>
    <w:rsid w:val="00555108"/>
    <w:rsid w:val="00555DDA"/>
    <w:rsid w:val="005561CB"/>
    <w:rsid w:val="00556997"/>
    <w:rsid w:val="00556A17"/>
    <w:rsid w:val="00556D94"/>
    <w:rsid w:val="00556F20"/>
    <w:rsid w:val="0055704D"/>
    <w:rsid w:val="00557CAF"/>
    <w:rsid w:val="00557DA2"/>
    <w:rsid w:val="00557F32"/>
    <w:rsid w:val="005600A7"/>
    <w:rsid w:val="00560222"/>
    <w:rsid w:val="00560FFD"/>
    <w:rsid w:val="00561110"/>
    <w:rsid w:val="00561244"/>
    <w:rsid w:val="005614F8"/>
    <w:rsid w:val="00561934"/>
    <w:rsid w:val="005620CD"/>
    <w:rsid w:val="00562158"/>
    <w:rsid w:val="005625A6"/>
    <w:rsid w:val="005629A2"/>
    <w:rsid w:val="00562A7D"/>
    <w:rsid w:val="00563308"/>
    <w:rsid w:val="00563A75"/>
    <w:rsid w:val="00563C98"/>
    <w:rsid w:val="00563D48"/>
    <w:rsid w:val="00563EA6"/>
    <w:rsid w:val="005649E1"/>
    <w:rsid w:val="00564B78"/>
    <w:rsid w:val="00564E02"/>
    <w:rsid w:val="005651A5"/>
    <w:rsid w:val="0056591D"/>
    <w:rsid w:val="005659AA"/>
    <w:rsid w:val="00566243"/>
    <w:rsid w:val="0056631A"/>
    <w:rsid w:val="0056652A"/>
    <w:rsid w:val="00566B40"/>
    <w:rsid w:val="0056703F"/>
    <w:rsid w:val="00567AAB"/>
    <w:rsid w:val="00567CAA"/>
    <w:rsid w:val="00567F7E"/>
    <w:rsid w:val="00570232"/>
    <w:rsid w:val="00570587"/>
    <w:rsid w:val="00570D72"/>
    <w:rsid w:val="00570E65"/>
    <w:rsid w:val="00571608"/>
    <w:rsid w:val="00571747"/>
    <w:rsid w:val="00571869"/>
    <w:rsid w:val="005718F5"/>
    <w:rsid w:val="005723EE"/>
    <w:rsid w:val="005724CD"/>
    <w:rsid w:val="0057294F"/>
    <w:rsid w:val="00572B08"/>
    <w:rsid w:val="00573B77"/>
    <w:rsid w:val="00573CB0"/>
    <w:rsid w:val="00573D26"/>
    <w:rsid w:val="00574199"/>
    <w:rsid w:val="00574855"/>
    <w:rsid w:val="0057588C"/>
    <w:rsid w:val="00575A92"/>
    <w:rsid w:val="00575F73"/>
    <w:rsid w:val="00576345"/>
    <w:rsid w:val="005766A5"/>
    <w:rsid w:val="005768AF"/>
    <w:rsid w:val="00576959"/>
    <w:rsid w:val="00576C7F"/>
    <w:rsid w:val="0057704E"/>
    <w:rsid w:val="00577226"/>
    <w:rsid w:val="005775D3"/>
    <w:rsid w:val="00577754"/>
    <w:rsid w:val="005777D1"/>
    <w:rsid w:val="005779A3"/>
    <w:rsid w:val="0058009B"/>
    <w:rsid w:val="00580488"/>
    <w:rsid w:val="00581402"/>
    <w:rsid w:val="00581A59"/>
    <w:rsid w:val="0058208C"/>
    <w:rsid w:val="00582133"/>
    <w:rsid w:val="005824D2"/>
    <w:rsid w:val="0058265F"/>
    <w:rsid w:val="00582B7E"/>
    <w:rsid w:val="0058317A"/>
    <w:rsid w:val="00583213"/>
    <w:rsid w:val="005836A7"/>
    <w:rsid w:val="00583B23"/>
    <w:rsid w:val="005844DF"/>
    <w:rsid w:val="005845E8"/>
    <w:rsid w:val="005846F2"/>
    <w:rsid w:val="00584F28"/>
    <w:rsid w:val="005858AB"/>
    <w:rsid w:val="00585EF2"/>
    <w:rsid w:val="00586659"/>
    <w:rsid w:val="00586915"/>
    <w:rsid w:val="00586D47"/>
    <w:rsid w:val="00587363"/>
    <w:rsid w:val="00587F60"/>
    <w:rsid w:val="00587FFC"/>
    <w:rsid w:val="005901A4"/>
    <w:rsid w:val="00590226"/>
    <w:rsid w:val="005902EB"/>
    <w:rsid w:val="00590A12"/>
    <w:rsid w:val="00590C41"/>
    <w:rsid w:val="00590D2C"/>
    <w:rsid w:val="00590F20"/>
    <w:rsid w:val="0059294E"/>
    <w:rsid w:val="00592AC3"/>
    <w:rsid w:val="00592C38"/>
    <w:rsid w:val="00592DF4"/>
    <w:rsid w:val="0059380F"/>
    <w:rsid w:val="00593E4C"/>
    <w:rsid w:val="005942AF"/>
    <w:rsid w:val="0059464A"/>
    <w:rsid w:val="00594696"/>
    <w:rsid w:val="00594A81"/>
    <w:rsid w:val="00594F86"/>
    <w:rsid w:val="00595245"/>
    <w:rsid w:val="0059542D"/>
    <w:rsid w:val="00597191"/>
    <w:rsid w:val="005973E9"/>
    <w:rsid w:val="00597B51"/>
    <w:rsid w:val="00597E7C"/>
    <w:rsid w:val="005A0724"/>
    <w:rsid w:val="005A0B2D"/>
    <w:rsid w:val="005A0C05"/>
    <w:rsid w:val="005A0CEC"/>
    <w:rsid w:val="005A1754"/>
    <w:rsid w:val="005A2283"/>
    <w:rsid w:val="005A22A2"/>
    <w:rsid w:val="005A28B5"/>
    <w:rsid w:val="005A2DFE"/>
    <w:rsid w:val="005A348F"/>
    <w:rsid w:val="005A37C2"/>
    <w:rsid w:val="005A3B32"/>
    <w:rsid w:val="005A3C1C"/>
    <w:rsid w:val="005A401A"/>
    <w:rsid w:val="005A47B2"/>
    <w:rsid w:val="005A4BF4"/>
    <w:rsid w:val="005A4CBE"/>
    <w:rsid w:val="005A4DD1"/>
    <w:rsid w:val="005A5527"/>
    <w:rsid w:val="005A64E7"/>
    <w:rsid w:val="005A6646"/>
    <w:rsid w:val="005A690F"/>
    <w:rsid w:val="005A6BDA"/>
    <w:rsid w:val="005A6D9B"/>
    <w:rsid w:val="005A7601"/>
    <w:rsid w:val="005A781D"/>
    <w:rsid w:val="005A7929"/>
    <w:rsid w:val="005A7CC8"/>
    <w:rsid w:val="005A7E32"/>
    <w:rsid w:val="005A7F35"/>
    <w:rsid w:val="005B0077"/>
    <w:rsid w:val="005B095C"/>
    <w:rsid w:val="005B0E36"/>
    <w:rsid w:val="005B1079"/>
    <w:rsid w:val="005B12DD"/>
    <w:rsid w:val="005B1905"/>
    <w:rsid w:val="005B1B16"/>
    <w:rsid w:val="005B200B"/>
    <w:rsid w:val="005B2453"/>
    <w:rsid w:val="005B288A"/>
    <w:rsid w:val="005B2BFB"/>
    <w:rsid w:val="005B2EC3"/>
    <w:rsid w:val="005B314B"/>
    <w:rsid w:val="005B33C9"/>
    <w:rsid w:val="005B345F"/>
    <w:rsid w:val="005B3504"/>
    <w:rsid w:val="005B37BD"/>
    <w:rsid w:val="005B3CC2"/>
    <w:rsid w:val="005B3EE6"/>
    <w:rsid w:val="005B4154"/>
    <w:rsid w:val="005B551C"/>
    <w:rsid w:val="005B573E"/>
    <w:rsid w:val="005B5C7D"/>
    <w:rsid w:val="005B6223"/>
    <w:rsid w:val="005B62D5"/>
    <w:rsid w:val="005B6824"/>
    <w:rsid w:val="005B6FF3"/>
    <w:rsid w:val="005B7473"/>
    <w:rsid w:val="005B7487"/>
    <w:rsid w:val="005B7C09"/>
    <w:rsid w:val="005B7FEC"/>
    <w:rsid w:val="005C0158"/>
    <w:rsid w:val="005C0269"/>
    <w:rsid w:val="005C034C"/>
    <w:rsid w:val="005C04BA"/>
    <w:rsid w:val="005C04C3"/>
    <w:rsid w:val="005C04C5"/>
    <w:rsid w:val="005C08F7"/>
    <w:rsid w:val="005C0909"/>
    <w:rsid w:val="005C0BEE"/>
    <w:rsid w:val="005C0D75"/>
    <w:rsid w:val="005C110F"/>
    <w:rsid w:val="005C1485"/>
    <w:rsid w:val="005C18A7"/>
    <w:rsid w:val="005C1955"/>
    <w:rsid w:val="005C22F1"/>
    <w:rsid w:val="005C2D5B"/>
    <w:rsid w:val="005C2E6D"/>
    <w:rsid w:val="005C3036"/>
    <w:rsid w:val="005C30BA"/>
    <w:rsid w:val="005C3174"/>
    <w:rsid w:val="005C3235"/>
    <w:rsid w:val="005C3321"/>
    <w:rsid w:val="005C34BD"/>
    <w:rsid w:val="005C3BF7"/>
    <w:rsid w:val="005C41F8"/>
    <w:rsid w:val="005C4CF8"/>
    <w:rsid w:val="005C4DBC"/>
    <w:rsid w:val="005C4ED6"/>
    <w:rsid w:val="005C53E9"/>
    <w:rsid w:val="005C5B25"/>
    <w:rsid w:val="005C6603"/>
    <w:rsid w:val="005C6F41"/>
    <w:rsid w:val="005C776E"/>
    <w:rsid w:val="005C7A58"/>
    <w:rsid w:val="005C7D35"/>
    <w:rsid w:val="005C7F66"/>
    <w:rsid w:val="005D0830"/>
    <w:rsid w:val="005D0CF5"/>
    <w:rsid w:val="005D14D7"/>
    <w:rsid w:val="005D1882"/>
    <w:rsid w:val="005D1B91"/>
    <w:rsid w:val="005D1DC6"/>
    <w:rsid w:val="005D1DEF"/>
    <w:rsid w:val="005D233C"/>
    <w:rsid w:val="005D26BF"/>
    <w:rsid w:val="005D28DC"/>
    <w:rsid w:val="005D2A30"/>
    <w:rsid w:val="005D2AE1"/>
    <w:rsid w:val="005D2ED7"/>
    <w:rsid w:val="005D2F85"/>
    <w:rsid w:val="005D38DA"/>
    <w:rsid w:val="005D393C"/>
    <w:rsid w:val="005D3C05"/>
    <w:rsid w:val="005D41E7"/>
    <w:rsid w:val="005D4471"/>
    <w:rsid w:val="005D4507"/>
    <w:rsid w:val="005D4E87"/>
    <w:rsid w:val="005D4EA0"/>
    <w:rsid w:val="005D4F0D"/>
    <w:rsid w:val="005D5297"/>
    <w:rsid w:val="005D578F"/>
    <w:rsid w:val="005D61FE"/>
    <w:rsid w:val="005D69EE"/>
    <w:rsid w:val="005D6BD1"/>
    <w:rsid w:val="005D7036"/>
    <w:rsid w:val="005D75D5"/>
    <w:rsid w:val="005E0667"/>
    <w:rsid w:val="005E0B1D"/>
    <w:rsid w:val="005E0C47"/>
    <w:rsid w:val="005E1D3A"/>
    <w:rsid w:val="005E2017"/>
    <w:rsid w:val="005E2280"/>
    <w:rsid w:val="005E25F7"/>
    <w:rsid w:val="005E2A6B"/>
    <w:rsid w:val="005E2F89"/>
    <w:rsid w:val="005E3AD9"/>
    <w:rsid w:val="005E433E"/>
    <w:rsid w:val="005E4CC0"/>
    <w:rsid w:val="005E4F74"/>
    <w:rsid w:val="005E4FF5"/>
    <w:rsid w:val="005E50EB"/>
    <w:rsid w:val="005E51D7"/>
    <w:rsid w:val="005E52F9"/>
    <w:rsid w:val="005E564D"/>
    <w:rsid w:val="005E56AF"/>
    <w:rsid w:val="005E5942"/>
    <w:rsid w:val="005E5A9B"/>
    <w:rsid w:val="005E5CD8"/>
    <w:rsid w:val="005E60D4"/>
    <w:rsid w:val="005E61C2"/>
    <w:rsid w:val="005E623F"/>
    <w:rsid w:val="005E6D29"/>
    <w:rsid w:val="005E6F2A"/>
    <w:rsid w:val="005E70E9"/>
    <w:rsid w:val="005F0B2B"/>
    <w:rsid w:val="005F0F18"/>
    <w:rsid w:val="005F0F69"/>
    <w:rsid w:val="005F1299"/>
    <w:rsid w:val="005F1C4F"/>
    <w:rsid w:val="005F1C62"/>
    <w:rsid w:val="005F1CFA"/>
    <w:rsid w:val="005F1DE1"/>
    <w:rsid w:val="005F20BC"/>
    <w:rsid w:val="005F27BF"/>
    <w:rsid w:val="005F2880"/>
    <w:rsid w:val="005F2B36"/>
    <w:rsid w:val="005F2CED"/>
    <w:rsid w:val="005F2E61"/>
    <w:rsid w:val="005F313A"/>
    <w:rsid w:val="005F31AE"/>
    <w:rsid w:val="005F31B6"/>
    <w:rsid w:val="005F359D"/>
    <w:rsid w:val="005F383F"/>
    <w:rsid w:val="005F388E"/>
    <w:rsid w:val="005F3C26"/>
    <w:rsid w:val="005F3EB1"/>
    <w:rsid w:val="005F4448"/>
    <w:rsid w:val="005F4B44"/>
    <w:rsid w:val="005F4B4A"/>
    <w:rsid w:val="005F4EBE"/>
    <w:rsid w:val="005F579E"/>
    <w:rsid w:val="005F5D52"/>
    <w:rsid w:val="005F6536"/>
    <w:rsid w:val="005F674A"/>
    <w:rsid w:val="005F6CAC"/>
    <w:rsid w:val="005F732B"/>
    <w:rsid w:val="005F7D1E"/>
    <w:rsid w:val="005F7F5B"/>
    <w:rsid w:val="00600419"/>
    <w:rsid w:val="00600CA2"/>
    <w:rsid w:val="00600DE2"/>
    <w:rsid w:val="006013DE"/>
    <w:rsid w:val="006014AC"/>
    <w:rsid w:val="00601EEE"/>
    <w:rsid w:val="006022A9"/>
    <w:rsid w:val="006022B4"/>
    <w:rsid w:val="006027D7"/>
    <w:rsid w:val="00602A93"/>
    <w:rsid w:val="00603301"/>
    <w:rsid w:val="0060345B"/>
    <w:rsid w:val="006038F6"/>
    <w:rsid w:val="00603E40"/>
    <w:rsid w:val="00604384"/>
    <w:rsid w:val="00604AA2"/>
    <w:rsid w:val="0060542E"/>
    <w:rsid w:val="00605445"/>
    <w:rsid w:val="00605B55"/>
    <w:rsid w:val="00605F28"/>
    <w:rsid w:val="006062AD"/>
    <w:rsid w:val="00606480"/>
    <w:rsid w:val="00606CDB"/>
    <w:rsid w:val="00606D01"/>
    <w:rsid w:val="00606DA4"/>
    <w:rsid w:val="00607170"/>
    <w:rsid w:val="00607183"/>
    <w:rsid w:val="00607541"/>
    <w:rsid w:val="0060795C"/>
    <w:rsid w:val="00607AC0"/>
    <w:rsid w:val="00610041"/>
    <w:rsid w:val="00610628"/>
    <w:rsid w:val="00610B95"/>
    <w:rsid w:val="0061198B"/>
    <w:rsid w:val="00611C77"/>
    <w:rsid w:val="006121C5"/>
    <w:rsid w:val="00612553"/>
    <w:rsid w:val="00612D01"/>
    <w:rsid w:val="006133C6"/>
    <w:rsid w:val="006139D6"/>
    <w:rsid w:val="00613E19"/>
    <w:rsid w:val="00613E49"/>
    <w:rsid w:val="00613E56"/>
    <w:rsid w:val="00614023"/>
    <w:rsid w:val="006140EB"/>
    <w:rsid w:val="00614191"/>
    <w:rsid w:val="006149EE"/>
    <w:rsid w:val="00614F3A"/>
    <w:rsid w:val="0061540D"/>
    <w:rsid w:val="00615534"/>
    <w:rsid w:val="00615963"/>
    <w:rsid w:val="00615998"/>
    <w:rsid w:val="0061695C"/>
    <w:rsid w:val="0061706B"/>
    <w:rsid w:val="00617392"/>
    <w:rsid w:val="0061763F"/>
    <w:rsid w:val="00617805"/>
    <w:rsid w:val="0061791A"/>
    <w:rsid w:val="0061795A"/>
    <w:rsid w:val="00617FDF"/>
    <w:rsid w:val="006207E5"/>
    <w:rsid w:val="006207F8"/>
    <w:rsid w:val="00620832"/>
    <w:rsid w:val="00620F8F"/>
    <w:rsid w:val="006210D4"/>
    <w:rsid w:val="006215F8"/>
    <w:rsid w:val="00621B03"/>
    <w:rsid w:val="00622175"/>
    <w:rsid w:val="00622454"/>
    <w:rsid w:val="0062287E"/>
    <w:rsid w:val="00623703"/>
    <w:rsid w:val="00623975"/>
    <w:rsid w:val="00623E4A"/>
    <w:rsid w:val="00623E95"/>
    <w:rsid w:val="006241CC"/>
    <w:rsid w:val="00624405"/>
    <w:rsid w:val="0062442E"/>
    <w:rsid w:val="0062445E"/>
    <w:rsid w:val="00624550"/>
    <w:rsid w:val="00624C6B"/>
    <w:rsid w:val="00624CCD"/>
    <w:rsid w:val="00625575"/>
    <w:rsid w:val="006258C1"/>
    <w:rsid w:val="00625B2E"/>
    <w:rsid w:val="006269E9"/>
    <w:rsid w:val="00626C5E"/>
    <w:rsid w:val="00626C70"/>
    <w:rsid w:val="00626E42"/>
    <w:rsid w:val="00627640"/>
    <w:rsid w:val="00627683"/>
    <w:rsid w:val="00627BFB"/>
    <w:rsid w:val="00627D79"/>
    <w:rsid w:val="00630295"/>
    <w:rsid w:val="00630425"/>
    <w:rsid w:val="006305D6"/>
    <w:rsid w:val="006312E2"/>
    <w:rsid w:val="0063184D"/>
    <w:rsid w:val="00631E79"/>
    <w:rsid w:val="006320EE"/>
    <w:rsid w:val="006328FE"/>
    <w:rsid w:val="00632E8F"/>
    <w:rsid w:val="00632FD4"/>
    <w:rsid w:val="006338F1"/>
    <w:rsid w:val="00633D2F"/>
    <w:rsid w:val="0063479F"/>
    <w:rsid w:val="006348E4"/>
    <w:rsid w:val="006349E0"/>
    <w:rsid w:val="006355F0"/>
    <w:rsid w:val="006365A8"/>
    <w:rsid w:val="00636875"/>
    <w:rsid w:val="00636D1D"/>
    <w:rsid w:val="006371AA"/>
    <w:rsid w:val="00637335"/>
    <w:rsid w:val="00637365"/>
    <w:rsid w:val="00637671"/>
    <w:rsid w:val="006377E9"/>
    <w:rsid w:val="00637A49"/>
    <w:rsid w:val="00637BDA"/>
    <w:rsid w:val="00637F27"/>
    <w:rsid w:val="006408DA"/>
    <w:rsid w:val="00640CBB"/>
    <w:rsid w:val="00640FD9"/>
    <w:rsid w:val="00641887"/>
    <w:rsid w:val="00641DF9"/>
    <w:rsid w:val="0064348E"/>
    <w:rsid w:val="00644186"/>
    <w:rsid w:val="0064449D"/>
    <w:rsid w:val="006446D1"/>
    <w:rsid w:val="006449A2"/>
    <w:rsid w:val="0064580A"/>
    <w:rsid w:val="006459D8"/>
    <w:rsid w:val="00645D4B"/>
    <w:rsid w:val="00646763"/>
    <w:rsid w:val="0064694A"/>
    <w:rsid w:val="00646D9D"/>
    <w:rsid w:val="00646DC8"/>
    <w:rsid w:val="00646DCE"/>
    <w:rsid w:val="0064752F"/>
    <w:rsid w:val="006476BB"/>
    <w:rsid w:val="00647A67"/>
    <w:rsid w:val="00647E8F"/>
    <w:rsid w:val="006500C2"/>
    <w:rsid w:val="0065033D"/>
    <w:rsid w:val="00650540"/>
    <w:rsid w:val="00650600"/>
    <w:rsid w:val="00650A5D"/>
    <w:rsid w:val="00650CEF"/>
    <w:rsid w:val="00651012"/>
    <w:rsid w:val="00651520"/>
    <w:rsid w:val="00651591"/>
    <w:rsid w:val="00651A4A"/>
    <w:rsid w:val="00651B82"/>
    <w:rsid w:val="00651CAC"/>
    <w:rsid w:val="006526C3"/>
    <w:rsid w:val="00652752"/>
    <w:rsid w:val="0065294F"/>
    <w:rsid w:val="006534E4"/>
    <w:rsid w:val="00653E36"/>
    <w:rsid w:val="0065438A"/>
    <w:rsid w:val="00654EAA"/>
    <w:rsid w:val="00655600"/>
    <w:rsid w:val="00655BE5"/>
    <w:rsid w:val="006563B4"/>
    <w:rsid w:val="00656441"/>
    <w:rsid w:val="00656B26"/>
    <w:rsid w:val="00656B31"/>
    <w:rsid w:val="006573C3"/>
    <w:rsid w:val="0065795F"/>
    <w:rsid w:val="00657F5B"/>
    <w:rsid w:val="00660408"/>
    <w:rsid w:val="00660818"/>
    <w:rsid w:val="00660954"/>
    <w:rsid w:val="00660C6D"/>
    <w:rsid w:val="00660D50"/>
    <w:rsid w:val="00660E31"/>
    <w:rsid w:val="00661021"/>
    <w:rsid w:val="006614E3"/>
    <w:rsid w:val="00661767"/>
    <w:rsid w:val="0066199E"/>
    <w:rsid w:val="00661D12"/>
    <w:rsid w:val="00661D4C"/>
    <w:rsid w:val="00661DF1"/>
    <w:rsid w:val="006624CC"/>
    <w:rsid w:val="00662D42"/>
    <w:rsid w:val="006630B6"/>
    <w:rsid w:val="006631BA"/>
    <w:rsid w:val="00663CCF"/>
    <w:rsid w:val="00663DCE"/>
    <w:rsid w:val="006641D4"/>
    <w:rsid w:val="006648CA"/>
    <w:rsid w:val="00664BB9"/>
    <w:rsid w:val="00664DE9"/>
    <w:rsid w:val="006654A7"/>
    <w:rsid w:val="0066553D"/>
    <w:rsid w:val="006658C8"/>
    <w:rsid w:val="00665A51"/>
    <w:rsid w:val="00665F09"/>
    <w:rsid w:val="006663C1"/>
    <w:rsid w:val="00666F16"/>
    <w:rsid w:val="006679B3"/>
    <w:rsid w:val="00667DFC"/>
    <w:rsid w:val="00667EB5"/>
    <w:rsid w:val="00670151"/>
    <w:rsid w:val="0067019D"/>
    <w:rsid w:val="00670722"/>
    <w:rsid w:val="006707D8"/>
    <w:rsid w:val="00670B9E"/>
    <w:rsid w:val="00670C39"/>
    <w:rsid w:val="00670D73"/>
    <w:rsid w:val="00670F00"/>
    <w:rsid w:val="00671111"/>
    <w:rsid w:val="00671386"/>
    <w:rsid w:val="0067163D"/>
    <w:rsid w:val="0067174D"/>
    <w:rsid w:val="00671796"/>
    <w:rsid w:val="006718F6"/>
    <w:rsid w:val="006718FF"/>
    <w:rsid w:val="0067299F"/>
    <w:rsid w:val="00672AC6"/>
    <w:rsid w:val="00672EA1"/>
    <w:rsid w:val="006739E0"/>
    <w:rsid w:val="00673A56"/>
    <w:rsid w:val="00673E99"/>
    <w:rsid w:val="0067416F"/>
    <w:rsid w:val="00674181"/>
    <w:rsid w:val="0067585B"/>
    <w:rsid w:val="00675CE2"/>
    <w:rsid w:val="00675FD1"/>
    <w:rsid w:val="00676835"/>
    <w:rsid w:val="0067724E"/>
    <w:rsid w:val="00677270"/>
    <w:rsid w:val="00677630"/>
    <w:rsid w:val="006779B3"/>
    <w:rsid w:val="00680198"/>
    <w:rsid w:val="00680CD6"/>
    <w:rsid w:val="00680E80"/>
    <w:rsid w:val="00680EE9"/>
    <w:rsid w:val="0068100A"/>
    <w:rsid w:val="0068115A"/>
    <w:rsid w:val="00681373"/>
    <w:rsid w:val="0068147E"/>
    <w:rsid w:val="00681B1D"/>
    <w:rsid w:val="00681B61"/>
    <w:rsid w:val="00681B7D"/>
    <w:rsid w:val="00681EA8"/>
    <w:rsid w:val="00682237"/>
    <w:rsid w:val="00682E02"/>
    <w:rsid w:val="00683437"/>
    <w:rsid w:val="006840CB"/>
    <w:rsid w:val="006847BA"/>
    <w:rsid w:val="0068488A"/>
    <w:rsid w:val="00684A3E"/>
    <w:rsid w:val="00684C3B"/>
    <w:rsid w:val="00684E42"/>
    <w:rsid w:val="006852F2"/>
    <w:rsid w:val="0068565F"/>
    <w:rsid w:val="0068574D"/>
    <w:rsid w:val="006857C0"/>
    <w:rsid w:val="00685BC0"/>
    <w:rsid w:val="00685FCE"/>
    <w:rsid w:val="00686CF8"/>
    <w:rsid w:val="00686EE1"/>
    <w:rsid w:val="00687056"/>
    <w:rsid w:val="0068741F"/>
    <w:rsid w:val="00687542"/>
    <w:rsid w:val="00687BD2"/>
    <w:rsid w:val="0069011A"/>
    <w:rsid w:val="006903FE"/>
    <w:rsid w:val="00690829"/>
    <w:rsid w:val="00690C44"/>
    <w:rsid w:val="00690C8F"/>
    <w:rsid w:val="0069166B"/>
    <w:rsid w:val="00691C17"/>
    <w:rsid w:val="00692B12"/>
    <w:rsid w:val="0069337D"/>
    <w:rsid w:val="00693C36"/>
    <w:rsid w:val="006940B6"/>
    <w:rsid w:val="0069459E"/>
    <w:rsid w:val="00694B5A"/>
    <w:rsid w:val="00694F61"/>
    <w:rsid w:val="0069530C"/>
    <w:rsid w:val="006963A9"/>
    <w:rsid w:val="006965A8"/>
    <w:rsid w:val="006965FE"/>
    <w:rsid w:val="00696740"/>
    <w:rsid w:val="00696AE3"/>
    <w:rsid w:val="00697172"/>
    <w:rsid w:val="00697429"/>
    <w:rsid w:val="006974ED"/>
    <w:rsid w:val="006975D8"/>
    <w:rsid w:val="006977FD"/>
    <w:rsid w:val="00697D8A"/>
    <w:rsid w:val="00697E4C"/>
    <w:rsid w:val="006A0233"/>
    <w:rsid w:val="006A041E"/>
    <w:rsid w:val="006A0513"/>
    <w:rsid w:val="006A054A"/>
    <w:rsid w:val="006A0695"/>
    <w:rsid w:val="006A070E"/>
    <w:rsid w:val="006A17AB"/>
    <w:rsid w:val="006A1E81"/>
    <w:rsid w:val="006A29A7"/>
    <w:rsid w:val="006A2A8D"/>
    <w:rsid w:val="006A3413"/>
    <w:rsid w:val="006A34FA"/>
    <w:rsid w:val="006A40A3"/>
    <w:rsid w:val="006A457C"/>
    <w:rsid w:val="006A4720"/>
    <w:rsid w:val="006A49D7"/>
    <w:rsid w:val="006A5227"/>
    <w:rsid w:val="006A533A"/>
    <w:rsid w:val="006A5C87"/>
    <w:rsid w:val="006A68AF"/>
    <w:rsid w:val="006A6A74"/>
    <w:rsid w:val="006A6BA1"/>
    <w:rsid w:val="006A7704"/>
    <w:rsid w:val="006A7D96"/>
    <w:rsid w:val="006A7E59"/>
    <w:rsid w:val="006A7FCE"/>
    <w:rsid w:val="006B0642"/>
    <w:rsid w:val="006B0991"/>
    <w:rsid w:val="006B0CB6"/>
    <w:rsid w:val="006B0CC5"/>
    <w:rsid w:val="006B0F40"/>
    <w:rsid w:val="006B1175"/>
    <w:rsid w:val="006B160A"/>
    <w:rsid w:val="006B1AC2"/>
    <w:rsid w:val="006B2074"/>
    <w:rsid w:val="006B2830"/>
    <w:rsid w:val="006B2C3C"/>
    <w:rsid w:val="006B2F97"/>
    <w:rsid w:val="006B3207"/>
    <w:rsid w:val="006B323E"/>
    <w:rsid w:val="006B3537"/>
    <w:rsid w:val="006B37A7"/>
    <w:rsid w:val="006B392A"/>
    <w:rsid w:val="006B3BC6"/>
    <w:rsid w:val="006B41DE"/>
    <w:rsid w:val="006B4419"/>
    <w:rsid w:val="006B44CF"/>
    <w:rsid w:val="006B455F"/>
    <w:rsid w:val="006B46F7"/>
    <w:rsid w:val="006B4E2A"/>
    <w:rsid w:val="006B53DA"/>
    <w:rsid w:val="006B5975"/>
    <w:rsid w:val="006B6738"/>
    <w:rsid w:val="006B6962"/>
    <w:rsid w:val="006B6FEB"/>
    <w:rsid w:val="006B751D"/>
    <w:rsid w:val="006B7893"/>
    <w:rsid w:val="006B7E86"/>
    <w:rsid w:val="006C0368"/>
    <w:rsid w:val="006C0988"/>
    <w:rsid w:val="006C0EC7"/>
    <w:rsid w:val="006C0F37"/>
    <w:rsid w:val="006C104A"/>
    <w:rsid w:val="006C11BA"/>
    <w:rsid w:val="006C1200"/>
    <w:rsid w:val="006C127B"/>
    <w:rsid w:val="006C1339"/>
    <w:rsid w:val="006C1C5D"/>
    <w:rsid w:val="006C22E5"/>
    <w:rsid w:val="006C2727"/>
    <w:rsid w:val="006C27FB"/>
    <w:rsid w:val="006C29CB"/>
    <w:rsid w:val="006C2BAF"/>
    <w:rsid w:val="006C2F09"/>
    <w:rsid w:val="006C3205"/>
    <w:rsid w:val="006C397A"/>
    <w:rsid w:val="006C3C91"/>
    <w:rsid w:val="006C3FA9"/>
    <w:rsid w:val="006C3FC8"/>
    <w:rsid w:val="006C4107"/>
    <w:rsid w:val="006C4491"/>
    <w:rsid w:val="006C455C"/>
    <w:rsid w:val="006C4714"/>
    <w:rsid w:val="006C575F"/>
    <w:rsid w:val="006C59BB"/>
    <w:rsid w:val="006C6606"/>
    <w:rsid w:val="006C6826"/>
    <w:rsid w:val="006C6C17"/>
    <w:rsid w:val="006C77A4"/>
    <w:rsid w:val="006C7DE1"/>
    <w:rsid w:val="006D0197"/>
    <w:rsid w:val="006D02A7"/>
    <w:rsid w:val="006D0450"/>
    <w:rsid w:val="006D0655"/>
    <w:rsid w:val="006D0664"/>
    <w:rsid w:val="006D082F"/>
    <w:rsid w:val="006D0A04"/>
    <w:rsid w:val="006D0B69"/>
    <w:rsid w:val="006D0D33"/>
    <w:rsid w:val="006D1263"/>
    <w:rsid w:val="006D1493"/>
    <w:rsid w:val="006D1750"/>
    <w:rsid w:val="006D1B72"/>
    <w:rsid w:val="006D2062"/>
    <w:rsid w:val="006D218A"/>
    <w:rsid w:val="006D24C8"/>
    <w:rsid w:val="006D2993"/>
    <w:rsid w:val="006D2E02"/>
    <w:rsid w:val="006D3B96"/>
    <w:rsid w:val="006D440C"/>
    <w:rsid w:val="006D44B1"/>
    <w:rsid w:val="006D4A9D"/>
    <w:rsid w:val="006D4C3C"/>
    <w:rsid w:val="006D5945"/>
    <w:rsid w:val="006D5A5D"/>
    <w:rsid w:val="006D6008"/>
    <w:rsid w:val="006D6216"/>
    <w:rsid w:val="006D6928"/>
    <w:rsid w:val="006D6AF5"/>
    <w:rsid w:val="006D6BCE"/>
    <w:rsid w:val="006D705D"/>
    <w:rsid w:val="006E0BAB"/>
    <w:rsid w:val="006E0E16"/>
    <w:rsid w:val="006E133B"/>
    <w:rsid w:val="006E19DA"/>
    <w:rsid w:val="006E2115"/>
    <w:rsid w:val="006E214B"/>
    <w:rsid w:val="006E2A1E"/>
    <w:rsid w:val="006E2D5A"/>
    <w:rsid w:val="006E3151"/>
    <w:rsid w:val="006E3794"/>
    <w:rsid w:val="006E384E"/>
    <w:rsid w:val="006E3874"/>
    <w:rsid w:val="006E3CE2"/>
    <w:rsid w:val="006E4379"/>
    <w:rsid w:val="006E45F2"/>
    <w:rsid w:val="006E4A20"/>
    <w:rsid w:val="006E4B1D"/>
    <w:rsid w:val="006E4C2A"/>
    <w:rsid w:val="006E4CB3"/>
    <w:rsid w:val="006E4E74"/>
    <w:rsid w:val="006E5275"/>
    <w:rsid w:val="006E5319"/>
    <w:rsid w:val="006E5DA0"/>
    <w:rsid w:val="006E5DEA"/>
    <w:rsid w:val="006E6366"/>
    <w:rsid w:val="006E6738"/>
    <w:rsid w:val="006E7058"/>
    <w:rsid w:val="006E79CA"/>
    <w:rsid w:val="006E7EA1"/>
    <w:rsid w:val="006F024E"/>
    <w:rsid w:val="006F03DA"/>
    <w:rsid w:val="006F046D"/>
    <w:rsid w:val="006F0516"/>
    <w:rsid w:val="006F0829"/>
    <w:rsid w:val="006F0ABF"/>
    <w:rsid w:val="006F18BF"/>
    <w:rsid w:val="006F1AAF"/>
    <w:rsid w:val="006F2222"/>
    <w:rsid w:val="006F24D4"/>
    <w:rsid w:val="006F3622"/>
    <w:rsid w:val="006F37E4"/>
    <w:rsid w:val="006F3B30"/>
    <w:rsid w:val="006F4019"/>
    <w:rsid w:val="006F405C"/>
    <w:rsid w:val="006F40AF"/>
    <w:rsid w:val="006F422D"/>
    <w:rsid w:val="006F43E0"/>
    <w:rsid w:val="006F471E"/>
    <w:rsid w:val="006F4E36"/>
    <w:rsid w:val="006F4F0B"/>
    <w:rsid w:val="006F5087"/>
    <w:rsid w:val="006F5429"/>
    <w:rsid w:val="006F5B11"/>
    <w:rsid w:val="006F63EA"/>
    <w:rsid w:val="006F67A3"/>
    <w:rsid w:val="006F7362"/>
    <w:rsid w:val="006F7606"/>
    <w:rsid w:val="006F76EC"/>
    <w:rsid w:val="006F7CCA"/>
    <w:rsid w:val="007002D6"/>
    <w:rsid w:val="0070036B"/>
    <w:rsid w:val="00700859"/>
    <w:rsid w:val="00701D29"/>
    <w:rsid w:val="007024DA"/>
    <w:rsid w:val="00702758"/>
    <w:rsid w:val="00702D6E"/>
    <w:rsid w:val="00702F0E"/>
    <w:rsid w:val="00703855"/>
    <w:rsid w:val="0070390B"/>
    <w:rsid w:val="00703E61"/>
    <w:rsid w:val="00704004"/>
    <w:rsid w:val="00704998"/>
    <w:rsid w:val="00704D5C"/>
    <w:rsid w:val="00705029"/>
    <w:rsid w:val="00705950"/>
    <w:rsid w:val="00705951"/>
    <w:rsid w:val="00705E19"/>
    <w:rsid w:val="0070613A"/>
    <w:rsid w:val="0070623C"/>
    <w:rsid w:val="007067E5"/>
    <w:rsid w:val="00706DA6"/>
    <w:rsid w:val="007070D3"/>
    <w:rsid w:val="00707162"/>
    <w:rsid w:val="0070756C"/>
    <w:rsid w:val="00707A3C"/>
    <w:rsid w:val="00707EBE"/>
    <w:rsid w:val="00710850"/>
    <w:rsid w:val="00710C0A"/>
    <w:rsid w:val="00710ED8"/>
    <w:rsid w:val="00711441"/>
    <w:rsid w:val="00711DEA"/>
    <w:rsid w:val="00711E85"/>
    <w:rsid w:val="00712C78"/>
    <w:rsid w:val="00712FB0"/>
    <w:rsid w:val="00713028"/>
    <w:rsid w:val="007134F3"/>
    <w:rsid w:val="00713706"/>
    <w:rsid w:val="00713844"/>
    <w:rsid w:val="00713BC3"/>
    <w:rsid w:val="00713D93"/>
    <w:rsid w:val="00713E46"/>
    <w:rsid w:val="00713E91"/>
    <w:rsid w:val="00713FAC"/>
    <w:rsid w:val="007144D4"/>
    <w:rsid w:val="00714988"/>
    <w:rsid w:val="00714A5C"/>
    <w:rsid w:val="00714AC2"/>
    <w:rsid w:val="00714EDC"/>
    <w:rsid w:val="00715420"/>
    <w:rsid w:val="007155DF"/>
    <w:rsid w:val="007157D2"/>
    <w:rsid w:val="007163F3"/>
    <w:rsid w:val="0071692F"/>
    <w:rsid w:val="00716B8B"/>
    <w:rsid w:val="00716B97"/>
    <w:rsid w:val="00716E3A"/>
    <w:rsid w:val="0071725E"/>
    <w:rsid w:val="00717618"/>
    <w:rsid w:val="00717BEF"/>
    <w:rsid w:val="00717CEB"/>
    <w:rsid w:val="0072036B"/>
    <w:rsid w:val="00720A27"/>
    <w:rsid w:val="00720DAA"/>
    <w:rsid w:val="00720F27"/>
    <w:rsid w:val="007221EB"/>
    <w:rsid w:val="00722667"/>
    <w:rsid w:val="00722F9F"/>
    <w:rsid w:val="007233AF"/>
    <w:rsid w:val="00724042"/>
    <w:rsid w:val="00724752"/>
    <w:rsid w:val="007247E5"/>
    <w:rsid w:val="00724803"/>
    <w:rsid w:val="00724836"/>
    <w:rsid w:val="00724D72"/>
    <w:rsid w:val="00725094"/>
    <w:rsid w:val="0072581F"/>
    <w:rsid w:val="00725938"/>
    <w:rsid w:val="0072593A"/>
    <w:rsid w:val="00725B5B"/>
    <w:rsid w:val="00725DAC"/>
    <w:rsid w:val="00725E9D"/>
    <w:rsid w:val="00726419"/>
    <w:rsid w:val="00730527"/>
    <w:rsid w:val="007305E0"/>
    <w:rsid w:val="007307BA"/>
    <w:rsid w:val="007307DE"/>
    <w:rsid w:val="00730841"/>
    <w:rsid w:val="00730B36"/>
    <w:rsid w:val="00731107"/>
    <w:rsid w:val="00731CCE"/>
    <w:rsid w:val="00731D2D"/>
    <w:rsid w:val="00731D84"/>
    <w:rsid w:val="0073200B"/>
    <w:rsid w:val="00732204"/>
    <w:rsid w:val="00732C31"/>
    <w:rsid w:val="00732E39"/>
    <w:rsid w:val="00732EF3"/>
    <w:rsid w:val="00732F83"/>
    <w:rsid w:val="007334EE"/>
    <w:rsid w:val="00733A80"/>
    <w:rsid w:val="00734541"/>
    <w:rsid w:val="00734747"/>
    <w:rsid w:val="00734EA7"/>
    <w:rsid w:val="00734F82"/>
    <w:rsid w:val="00735DBA"/>
    <w:rsid w:val="00736006"/>
    <w:rsid w:val="007367BC"/>
    <w:rsid w:val="00736DD7"/>
    <w:rsid w:val="0073768D"/>
    <w:rsid w:val="007378AF"/>
    <w:rsid w:val="00737A07"/>
    <w:rsid w:val="00737E92"/>
    <w:rsid w:val="007408DC"/>
    <w:rsid w:val="00740923"/>
    <w:rsid w:val="00740996"/>
    <w:rsid w:val="00740A08"/>
    <w:rsid w:val="00741028"/>
    <w:rsid w:val="00741224"/>
    <w:rsid w:val="00741474"/>
    <w:rsid w:val="007414ED"/>
    <w:rsid w:val="0074167D"/>
    <w:rsid w:val="00741920"/>
    <w:rsid w:val="00741C47"/>
    <w:rsid w:val="00741D59"/>
    <w:rsid w:val="00742135"/>
    <w:rsid w:val="00742285"/>
    <w:rsid w:val="00742450"/>
    <w:rsid w:val="00743028"/>
    <w:rsid w:val="00743512"/>
    <w:rsid w:val="00743550"/>
    <w:rsid w:val="00743820"/>
    <w:rsid w:val="00743894"/>
    <w:rsid w:val="00743B2B"/>
    <w:rsid w:val="00743DE1"/>
    <w:rsid w:val="00743EFA"/>
    <w:rsid w:val="0074442F"/>
    <w:rsid w:val="0074484C"/>
    <w:rsid w:val="00744D6E"/>
    <w:rsid w:val="00744E7B"/>
    <w:rsid w:val="00745A1C"/>
    <w:rsid w:val="007460FE"/>
    <w:rsid w:val="00746255"/>
    <w:rsid w:val="007467BA"/>
    <w:rsid w:val="00746E74"/>
    <w:rsid w:val="007474D0"/>
    <w:rsid w:val="00747746"/>
    <w:rsid w:val="007477BA"/>
    <w:rsid w:val="00747837"/>
    <w:rsid w:val="00747A16"/>
    <w:rsid w:val="007500DA"/>
    <w:rsid w:val="007505CA"/>
    <w:rsid w:val="00750626"/>
    <w:rsid w:val="0075063B"/>
    <w:rsid w:val="00750B7D"/>
    <w:rsid w:val="00750EB2"/>
    <w:rsid w:val="00751087"/>
    <w:rsid w:val="007512B2"/>
    <w:rsid w:val="00752204"/>
    <w:rsid w:val="007522E3"/>
    <w:rsid w:val="00752621"/>
    <w:rsid w:val="007529D8"/>
    <w:rsid w:val="00753673"/>
    <w:rsid w:val="0075390B"/>
    <w:rsid w:val="00753AC5"/>
    <w:rsid w:val="00753EEA"/>
    <w:rsid w:val="007541AC"/>
    <w:rsid w:val="007542EA"/>
    <w:rsid w:val="0075439E"/>
    <w:rsid w:val="007543F2"/>
    <w:rsid w:val="00754633"/>
    <w:rsid w:val="007549CC"/>
    <w:rsid w:val="00754AC9"/>
    <w:rsid w:val="00754BA2"/>
    <w:rsid w:val="00754F74"/>
    <w:rsid w:val="00755088"/>
    <w:rsid w:val="007556C1"/>
    <w:rsid w:val="007559CD"/>
    <w:rsid w:val="00755DC6"/>
    <w:rsid w:val="00755E3E"/>
    <w:rsid w:val="00756BF0"/>
    <w:rsid w:val="00757243"/>
    <w:rsid w:val="00757781"/>
    <w:rsid w:val="00757C2C"/>
    <w:rsid w:val="007600D4"/>
    <w:rsid w:val="007601DF"/>
    <w:rsid w:val="00760285"/>
    <w:rsid w:val="0076077D"/>
    <w:rsid w:val="007608FB"/>
    <w:rsid w:val="00761053"/>
    <w:rsid w:val="00761122"/>
    <w:rsid w:val="007612ED"/>
    <w:rsid w:val="00761418"/>
    <w:rsid w:val="00761AB6"/>
    <w:rsid w:val="007620DE"/>
    <w:rsid w:val="00762394"/>
    <w:rsid w:val="007626BA"/>
    <w:rsid w:val="00762A00"/>
    <w:rsid w:val="00762A7A"/>
    <w:rsid w:val="00762F4A"/>
    <w:rsid w:val="00763B2B"/>
    <w:rsid w:val="00763DD7"/>
    <w:rsid w:val="00764038"/>
    <w:rsid w:val="00764048"/>
    <w:rsid w:val="00764610"/>
    <w:rsid w:val="00764B25"/>
    <w:rsid w:val="00764DC7"/>
    <w:rsid w:val="00764F8A"/>
    <w:rsid w:val="00765711"/>
    <w:rsid w:val="007661F9"/>
    <w:rsid w:val="007662D2"/>
    <w:rsid w:val="007666A1"/>
    <w:rsid w:val="00766A04"/>
    <w:rsid w:val="00766E2D"/>
    <w:rsid w:val="00767198"/>
    <w:rsid w:val="0076739E"/>
    <w:rsid w:val="00767A39"/>
    <w:rsid w:val="00767A65"/>
    <w:rsid w:val="00767E9A"/>
    <w:rsid w:val="007700A0"/>
    <w:rsid w:val="007700E3"/>
    <w:rsid w:val="00770273"/>
    <w:rsid w:val="00770BA2"/>
    <w:rsid w:val="007710EF"/>
    <w:rsid w:val="007712A3"/>
    <w:rsid w:val="007715B5"/>
    <w:rsid w:val="00771993"/>
    <w:rsid w:val="00771EED"/>
    <w:rsid w:val="00772766"/>
    <w:rsid w:val="0077288D"/>
    <w:rsid w:val="0077296C"/>
    <w:rsid w:val="00772B17"/>
    <w:rsid w:val="00772F6E"/>
    <w:rsid w:val="00773017"/>
    <w:rsid w:val="007737C9"/>
    <w:rsid w:val="00773927"/>
    <w:rsid w:val="007741FC"/>
    <w:rsid w:val="00774834"/>
    <w:rsid w:val="00774C11"/>
    <w:rsid w:val="00774FF6"/>
    <w:rsid w:val="00775164"/>
    <w:rsid w:val="0077546C"/>
    <w:rsid w:val="007756F0"/>
    <w:rsid w:val="007759F0"/>
    <w:rsid w:val="00775A1C"/>
    <w:rsid w:val="00775A98"/>
    <w:rsid w:val="0077674C"/>
    <w:rsid w:val="00776C57"/>
    <w:rsid w:val="00776C5C"/>
    <w:rsid w:val="00776CC8"/>
    <w:rsid w:val="00776CDC"/>
    <w:rsid w:val="007772C4"/>
    <w:rsid w:val="007773EB"/>
    <w:rsid w:val="00777745"/>
    <w:rsid w:val="00780334"/>
    <w:rsid w:val="007803CA"/>
    <w:rsid w:val="00780F2C"/>
    <w:rsid w:val="0078176C"/>
    <w:rsid w:val="00781961"/>
    <w:rsid w:val="00781A03"/>
    <w:rsid w:val="00781B2F"/>
    <w:rsid w:val="00782042"/>
    <w:rsid w:val="00782249"/>
    <w:rsid w:val="00782769"/>
    <w:rsid w:val="00782D48"/>
    <w:rsid w:val="00783E98"/>
    <w:rsid w:val="00783F06"/>
    <w:rsid w:val="007855B2"/>
    <w:rsid w:val="0078562F"/>
    <w:rsid w:val="0078640A"/>
    <w:rsid w:val="00786A3C"/>
    <w:rsid w:val="00786AC6"/>
    <w:rsid w:val="00786C38"/>
    <w:rsid w:val="00787497"/>
    <w:rsid w:val="007875C3"/>
    <w:rsid w:val="007877B6"/>
    <w:rsid w:val="00787FED"/>
    <w:rsid w:val="00790507"/>
    <w:rsid w:val="00790761"/>
    <w:rsid w:val="007909C1"/>
    <w:rsid w:val="007909CF"/>
    <w:rsid w:val="00790CE7"/>
    <w:rsid w:val="0079124A"/>
    <w:rsid w:val="00791727"/>
    <w:rsid w:val="0079353F"/>
    <w:rsid w:val="00793691"/>
    <w:rsid w:val="0079438F"/>
    <w:rsid w:val="00794526"/>
    <w:rsid w:val="0079521D"/>
    <w:rsid w:val="00795456"/>
    <w:rsid w:val="007957DC"/>
    <w:rsid w:val="00795871"/>
    <w:rsid w:val="00795BCF"/>
    <w:rsid w:val="0079611D"/>
    <w:rsid w:val="0079623B"/>
    <w:rsid w:val="00796AF9"/>
    <w:rsid w:val="00796D09"/>
    <w:rsid w:val="00796F84"/>
    <w:rsid w:val="007977FC"/>
    <w:rsid w:val="00797ABB"/>
    <w:rsid w:val="00797C47"/>
    <w:rsid w:val="00797F4D"/>
    <w:rsid w:val="007A10F6"/>
    <w:rsid w:val="007A1873"/>
    <w:rsid w:val="007A1F8F"/>
    <w:rsid w:val="007A2128"/>
    <w:rsid w:val="007A2452"/>
    <w:rsid w:val="007A2B1F"/>
    <w:rsid w:val="007A31E2"/>
    <w:rsid w:val="007A3361"/>
    <w:rsid w:val="007A38C5"/>
    <w:rsid w:val="007A3C2D"/>
    <w:rsid w:val="007A422A"/>
    <w:rsid w:val="007A4D74"/>
    <w:rsid w:val="007A4E92"/>
    <w:rsid w:val="007A5661"/>
    <w:rsid w:val="007A59DF"/>
    <w:rsid w:val="007A5C54"/>
    <w:rsid w:val="007A615F"/>
    <w:rsid w:val="007A6280"/>
    <w:rsid w:val="007A63F2"/>
    <w:rsid w:val="007A6B9F"/>
    <w:rsid w:val="007A6DCF"/>
    <w:rsid w:val="007A6DE4"/>
    <w:rsid w:val="007A7D92"/>
    <w:rsid w:val="007B0520"/>
    <w:rsid w:val="007B0978"/>
    <w:rsid w:val="007B0B21"/>
    <w:rsid w:val="007B0CBD"/>
    <w:rsid w:val="007B12EA"/>
    <w:rsid w:val="007B20A7"/>
    <w:rsid w:val="007B2354"/>
    <w:rsid w:val="007B2473"/>
    <w:rsid w:val="007B2A1C"/>
    <w:rsid w:val="007B2D8D"/>
    <w:rsid w:val="007B2FFB"/>
    <w:rsid w:val="007B30AC"/>
    <w:rsid w:val="007B3263"/>
    <w:rsid w:val="007B366C"/>
    <w:rsid w:val="007B368C"/>
    <w:rsid w:val="007B3A6C"/>
    <w:rsid w:val="007B4079"/>
    <w:rsid w:val="007B4354"/>
    <w:rsid w:val="007B43CE"/>
    <w:rsid w:val="007B4947"/>
    <w:rsid w:val="007B4B06"/>
    <w:rsid w:val="007B4CB1"/>
    <w:rsid w:val="007B512F"/>
    <w:rsid w:val="007B563E"/>
    <w:rsid w:val="007B5B0A"/>
    <w:rsid w:val="007B5D10"/>
    <w:rsid w:val="007B5EBD"/>
    <w:rsid w:val="007B63D2"/>
    <w:rsid w:val="007B6788"/>
    <w:rsid w:val="007B6814"/>
    <w:rsid w:val="007B6A6C"/>
    <w:rsid w:val="007B6D5F"/>
    <w:rsid w:val="007B6EF5"/>
    <w:rsid w:val="007B720A"/>
    <w:rsid w:val="007B7836"/>
    <w:rsid w:val="007B790B"/>
    <w:rsid w:val="007C07A6"/>
    <w:rsid w:val="007C0BF7"/>
    <w:rsid w:val="007C0C0D"/>
    <w:rsid w:val="007C0CF4"/>
    <w:rsid w:val="007C0DFD"/>
    <w:rsid w:val="007C0FA9"/>
    <w:rsid w:val="007C1B56"/>
    <w:rsid w:val="007C23AB"/>
    <w:rsid w:val="007C30D5"/>
    <w:rsid w:val="007C3130"/>
    <w:rsid w:val="007C3FE9"/>
    <w:rsid w:val="007C40A4"/>
    <w:rsid w:val="007C4271"/>
    <w:rsid w:val="007C428C"/>
    <w:rsid w:val="007C4976"/>
    <w:rsid w:val="007C51E6"/>
    <w:rsid w:val="007C5452"/>
    <w:rsid w:val="007C56FF"/>
    <w:rsid w:val="007C5859"/>
    <w:rsid w:val="007C63AE"/>
    <w:rsid w:val="007C6D12"/>
    <w:rsid w:val="007C6EEE"/>
    <w:rsid w:val="007C774B"/>
    <w:rsid w:val="007C77AC"/>
    <w:rsid w:val="007D014D"/>
    <w:rsid w:val="007D0554"/>
    <w:rsid w:val="007D066A"/>
    <w:rsid w:val="007D069D"/>
    <w:rsid w:val="007D07C6"/>
    <w:rsid w:val="007D0C49"/>
    <w:rsid w:val="007D10D7"/>
    <w:rsid w:val="007D136E"/>
    <w:rsid w:val="007D1834"/>
    <w:rsid w:val="007D1AC4"/>
    <w:rsid w:val="007D1ADE"/>
    <w:rsid w:val="007D2796"/>
    <w:rsid w:val="007D2C96"/>
    <w:rsid w:val="007D340D"/>
    <w:rsid w:val="007D3531"/>
    <w:rsid w:val="007D35A3"/>
    <w:rsid w:val="007D39D1"/>
    <w:rsid w:val="007D3D12"/>
    <w:rsid w:val="007D3F40"/>
    <w:rsid w:val="007D420C"/>
    <w:rsid w:val="007D4B2A"/>
    <w:rsid w:val="007D4C4D"/>
    <w:rsid w:val="007D5186"/>
    <w:rsid w:val="007D55B2"/>
    <w:rsid w:val="007D5AAF"/>
    <w:rsid w:val="007D6795"/>
    <w:rsid w:val="007D67C6"/>
    <w:rsid w:val="007D6CFC"/>
    <w:rsid w:val="007D709F"/>
    <w:rsid w:val="007D7137"/>
    <w:rsid w:val="007D770C"/>
    <w:rsid w:val="007D7BC7"/>
    <w:rsid w:val="007D7BE6"/>
    <w:rsid w:val="007D7CFE"/>
    <w:rsid w:val="007E0195"/>
    <w:rsid w:val="007E08C2"/>
    <w:rsid w:val="007E0BE3"/>
    <w:rsid w:val="007E138B"/>
    <w:rsid w:val="007E1426"/>
    <w:rsid w:val="007E2119"/>
    <w:rsid w:val="007E2232"/>
    <w:rsid w:val="007E25F1"/>
    <w:rsid w:val="007E2C35"/>
    <w:rsid w:val="007E30E7"/>
    <w:rsid w:val="007E368E"/>
    <w:rsid w:val="007E36C4"/>
    <w:rsid w:val="007E3C97"/>
    <w:rsid w:val="007E3DCA"/>
    <w:rsid w:val="007E4159"/>
    <w:rsid w:val="007E4213"/>
    <w:rsid w:val="007E43A2"/>
    <w:rsid w:val="007E4801"/>
    <w:rsid w:val="007E493B"/>
    <w:rsid w:val="007E4A73"/>
    <w:rsid w:val="007E4DD4"/>
    <w:rsid w:val="007E5A4B"/>
    <w:rsid w:val="007E5F43"/>
    <w:rsid w:val="007E5FCC"/>
    <w:rsid w:val="007E68BE"/>
    <w:rsid w:val="007E75AE"/>
    <w:rsid w:val="007E75B2"/>
    <w:rsid w:val="007E7B47"/>
    <w:rsid w:val="007E7C23"/>
    <w:rsid w:val="007E7C83"/>
    <w:rsid w:val="007E7D74"/>
    <w:rsid w:val="007F00CE"/>
    <w:rsid w:val="007F03EB"/>
    <w:rsid w:val="007F0A83"/>
    <w:rsid w:val="007F11BF"/>
    <w:rsid w:val="007F1BBD"/>
    <w:rsid w:val="007F211B"/>
    <w:rsid w:val="007F2AFF"/>
    <w:rsid w:val="007F2D75"/>
    <w:rsid w:val="007F32AD"/>
    <w:rsid w:val="007F36B2"/>
    <w:rsid w:val="007F37D9"/>
    <w:rsid w:val="007F3979"/>
    <w:rsid w:val="007F439D"/>
    <w:rsid w:val="007F4462"/>
    <w:rsid w:val="007F446D"/>
    <w:rsid w:val="007F4DDA"/>
    <w:rsid w:val="007F5097"/>
    <w:rsid w:val="007F56AF"/>
    <w:rsid w:val="007F5734"/>
    <w:rsid w:val="007F5E2E"/>
    <w:rsid w:val="007F5E62"/>
    <w:rsid w:val="007F604E"/>
    <w:rsid w:val="007F70F9"/>
    <w:rsid w:val="007F77C5"/>
    <w:rsid w:val="0080087C"/>
    <w:rsid w:val="0080089B"/>
    <w:rsid w:val="0080092A"/>
    <w:rsid w:val="0080152A"/>
    <w:rsid w:val="00801B3E"/>
    <w:rsid w:val="00801B8F"/>
    <w:rsid w:val="00802061"/>
    <w:rsid w:val="00802639"/>
    <w:rsid w:val="00802802"/>
    <w:rsid w:val="00802A36"/>
    <w:rsid w:val="00802CC5"/>
    <w:rsid w:val="00802CD3"/>
    <w:rsid w:val="00802F20"/>
    <w:rsid w:val="00803477"/>
    <w:rsid w:val="0080388F"/>
    <w:rsid w:val="00803B90"/>
    <w:rsid w:val="008042C6"/>
    <w:rsid w:val="0080432B"/>
    <w:rsid w:val="0080439F"/>
    <w:rsid w:val="00804483"/>
    <w:rsid w:val="008047E4"/>
    <w:rsid w:val="00804853"/>
    <w:rsid w:val="00804B83"/>
    <w:rsid w:val="00804E3D"/>
    <w:rsid w:val="00804E93"/>
    <w:rsid w:val="00805354"/>
    <w:rsid w:val="00805B64"/>
    <w:rsid w:val="00806298"/>
    <w:rsid w:val="008064A0"/>
    <w:rsid w:val="008067A7"/>
    <w:rsid w:val="00807A75"/>
    <w:rsid w:val="00810159"/>
    <w:rsid w:val="008102F2"/>
    <w:rsid w:val="00810315"/>
    <w:rsid w:val="00810603"/>
    <w:rsid w:val="00810689"/>
    <w:rsid w:val="0081075A"/>
    <w:rsid w:val="0081128D"/>
    <w:rsid w:val="008112E2"/>
    <w:rsid w:val="008114D5"/>
    <w:rsid w:val="00811C04"/>
    <w:rsid w:val="00811F65"/>
    <w:rsid w:val="00811F8E"/>
    <w:rsid w:val="0081219B"/>
    <w:rsid w:val="008129C7"/>
    <w:rsid w:val="00812D0C"/>
    <w:rsid w:val="00812E1E"/>
    <w:rsid w:val="00812F03"/>
    <w:rsid w:val="008135F3"/>
    <w:rsid w:val="0081395E"/>
    <w:rsid w:val="008139F0"/>
    <w:rsid w:val="00814430"/>
    <w:rsid w:val="00814576"/>
    <w:rsid w:val="00814669"/>
    <w:rsid w:val="00814F27"/>
    <w:rsid w:val="008152D7"/>
    <w:rsid w:val="00816019"/>
    <w:rsid w:val="00816676"/>
    <w:rsid w:val="0081679A"/>
    <w:rsid w:val="00816BDE"/>
    <w:rsid w:val="0081753C"/>
    <w:rsid w:val="0081774A"/>
    <w:rsid w:val="00817E12"/>
    <w:rsid w:val="008204E9"/>
    <w:rsid w:val="008205AC"/>
    <w:rsid w:val="0082063A"/>
    <w:rsid w:val="008209E4"/>
    <w:rsid w:val="00820BCC"/>
    <w:rsid w:val="00821118"/>
    <w:rsid w:val="0082113E"/>
    <w:rsid w:val="008215C6"/>
    <w:rsid w:val="00822887"/>
    <w:rsid w:val="00822AA6"/>
    <w:rsid w:val="008231F7"/>
    <w:rsid w:val="0082376D"/>
    <w:rsid w:val="00823834"/>
    <w:rsid w:val="00823B25"/>
    <w:rsid w:val="008240D0"/>
    <w:rsid w:val="00824328"/>
    <w:rsid w:val="00824A73"/>
    <w:rsid w:val="00824B3B"/>
    <w:rsid w:val="00824D6B"/>
    <w:rsid w:val="0082550F"/>
    <w:rsid w:val="00825993"/>
    <w:rsid w:val="00825E6D"/>
    <w:rsid w:val="008264C0"/>
    <w:rsid w:val="00826575"/>
    <w:rsid w:val="00826611"/>
    <w:rsid w:val="00826A38"/>
    <w:rsid w:val="00827351"/>
    <w:rsid w:val="008274EF"/>
    <w:rsid w:val="00827680"/>
    <w:rsid w:val="00827ACB"/>
    <w:rsid w:val="0083001D"/>
    <w:rsid w:val="00830911"/>
    <w:rsid w:val="0083117E"/>
    <w:rsid w:val="00831323"/>
    <w:rsid w:val="00831442"/>
    <w:rsid w:val="008322DC"/>
    <w:rsid w:val="00832556"/>
    <w:rsid w:val="00832E37"/>
    <w:rsid w:val="00832F6C"/>
    <w:rsid w:val="00832FA7"/>
    <w:rsid w:val="008333BB"/>
    <w:rsid w:val="008338B9"/>
    <w:rsid w:val="00833A98"/>
    <w:rsid w:val="00833C7F"/>
    <w:rsid w:val="00833D3D"/>
    <w:rsid w:val="008341B1"/>
    <w:rsid w:val="00834203"/>
    <w:rsid w:val="00834277"/>
    <w:rsid w:val="00834314"/>
    <w:rsid w:val="0083471B"/>
    <w:rsid w:val="00834830"/>
    <w:rsid w:val="00834B1D"/>
    <w:rsid w:val="00834D90"/>
    <w:rsid w:val="00834F76"/>
    <w:rsid w:val="00835828"/>
    <w:rsid w:val="00835A2E"/>
    <w:rsid w:val="00835BC0"/>
    <w:rsid w:val="00835F2E"/>
    <w:rsid w:val="00836C68"/>
    <w:rsid w:val="00836CFA"/>
    <w:rsid w:val="008373F9"/>
    <w:rsid w:val="008375F7"/>
    <w:rsid w:val="00837635"/>
    <w:rsid w:val="0083775C"/>
    <w:rsid w:val="00837E06"/>
    <w:rsid w:val="00837F5F"/>
    <w:rsid w:val="0084066D"/>
    <w:rsid w:val="0084095F"/>
    <w:rsid w:val="00840B0F"/>
    <w:rsid w:val="00840D37"/>
    <w:rsid w:val="00841063"/>
    <w:rsid w:val="00841224"/>
    <w:rsid w:val="00841272"/>
    <w:rsid w:val="008412A4"/>
    <w:rsid w:val="0084198D"/>
    <w:rsid w:val="00841A8A"/>
    <w:rsid w:val="00841E8D"/>
    <w:rsid w:val="00841ECB"/>
    <w:rsid w:val="00842053"/>
    <w:rsid w:val="008423A8"/>
    <w:rsid w:val="008424F5"/>
    <w:rsid w:val="00842AD8"/>
    <w:rsid w:val="00842E3A"/>
    <w:rsid w:val="00842FA9"/>
    <w:rsid w:val="008432BC"/>
    <w:rsid w:val="00843497"/>
    <w:rsid w:val="00843748"/>
    <w:rsid w:val="00843B22"/>
    <w:rsid w:val="00843BC2"/>
    <w:rsid w:val="00843D1F"/>
    <w:rsid w:val="00843FAC"/>
    <w:rsid w:val="008453C2"/>
    <w:rsid w:val="00845525"/>
    <w:rsid w:val="00845788"/>
    <w:rsid w:val="008457DC"/>
    <w:rsid w:val="00845995"/>
    <w:rsid w:val="00845A52"/>
    <w:rsid w:val="00845B27"/>
    <w:rsid w:val="00845F1E"/>
    <w:rsid w:val="00845FFD"/>
    <w:rsid w:val="008461A4"/>
    <w:rsid w:val="00846612"/>
    <w:rsid w:val="00846D75"/>
    <w:rsid w:val="00846D7C"/>
    <w:rsid w:val="00846FA2"/>
    <w:rsid w:val="00847407"/>
    <w:rsid w:val="008477F5"/>
    <w:rsid w:val="00850F24"/>
    <w:rsid w:val="00851625"/>
    <w:rsid w:val="0085177E"/>
    <w:rsid w:val="0085192A"/>
    <w:rsid w:val="00851C38"/>
    <w:rsid w:val="00851EB4"/>
    <w:rsid w:val="0085206C"/>
    <w:rsid w:val="0085226E"/>
    <w:rsid w:val="00852349"/>
    <w:rsid w:val="00852683"/>
    <w:rsid w:val="00852BB2"/>
    <w:rsid w:val="00853A24"/>
    <w:rsid w:val="00853A6E"/>
    <w:rsid w:val="00853C08"/>
    <w:rsid w:val="00853F98"/>
    <w:rsid w:val="0085469F"/>
    <w:rsid w:val="00855298"/>
    <w:rsid w:val="0085534F"/>
    <w:rsid w:val="00855534"/>
    <w:rsid w:val="00856149"/>
    <w:rsid w:val="00856510"/>
    <w:rsid w:val="00856647"/>
    <w:rsid w:val="00856681"/>
    <w:rsid w:val="008569C5"/>
    <w:rsid w:val="00856D9C"/>
    <w:rsid w:val="00856E85"/>
    <w:rsid w:val="00856EFF"/>
    <w:rsid w:val="008571EB"/>
    <w:rsid w:val="00857268"/>
    <w:rsid w:val="00857293"/>
    <w:rsid w:val="00857581"/>
    <w:rsid w:val="00857591"/>
    <w:rsid w:val="00857748"/>
    <w:rsid w:val="0085774C"/>
    <w:rsid w:val="00857A85"/>
    <w:rsid w:val="008600BB"/>
    <w:rsid w:val="0086022F"/>
    <w:rsid w:val="00860335"/>
    <w:rsid w:val="008614C4"/>
    <w:rsid w:val="008624C2"/>
    <w:rsid w:val="00862A49"/>
    <w:rsid w:val="00862C51"/>
    <w:rsid w:val="00862EF6"/>
    <w:rsid w:val="00862FDC"/>
    <w:rsid w:val="008630B6"/>
    <w:rsid w:val="008633E2"/>
    <w:rsid w:val="00863B86"/>
    <w:rsid w:val="00863DDF"/>
    <w:rsid w:val="00864E21"/>
    <w:rsid w:val="00864F21"/>
    <w:rsid w:val="008650AD"/>
    <w:rsid w:val="0086518C"/>
    <w:rsid w:val="00865255"/>
    <w:rsid w:val="008659E8"/>
    <w:rsid w:val="00865D5E"/>
    <w:rsid w:val="00866A6C"/>
    <w:rsid w:val="00866E75"/>
    <w:rsid w:val="0086745F"/>
    <w:rsid w:val="00867729"/>
    <w:rsid w:val="00870324"/>
    <w:rsid w:val="008707DB"/>
    <w:rsid w:val="00871201"/>
    <w:rsid w:val="00871281"/>
    <w:rsid w:val="0087162D"/>
    <w:rsid w:val="00871704"/>
    <w:rsid w:val="00871AF1"/>
    <w:rsid w:val="00871B51"/>
    <w:rsid w:val="008723D4"/>
    <w:rsid w:val="00872D4A"/>
    <w:rsid w:val="00872DED"/>
    <w:rsid w:val="00873A20"/>
    <w:rsid w:val="00873CB1"/>
    <w:rsid w:val="0087405C"/>
    <w:rsid w:val="00874124"/>
    <w:rsid w:val="00874155"/>
    <w:rsid w:val="0087421E"/>
    <w:rsid w:val="0087452C"/>
    <w:rsid w:val="00874857"/>
    <w:rsid w:val="00874B79"/>
    <w:rsid w:val="00874BBC"/>
    <w:rsid w:val="00874D7D"/>
    <w:rsid w:val="00875283"/>
    <w:rsid w:val="00875CF6"/>
    <w:rsid w:val="0087600E"/>
    <w:rsid w:val="00877623"/>
    <w:rsid w:val="0087764A"/>
    <w:rsid w:val="0087777A"/>
    <w:rsid w:val="008779B0"/>
    <w:rsid w:val="00877AB6"/>
    <w:rsid w:val="00880236"/>
    <w:rsid w:val="00880439"/>
    <w:rsid w:val="00880A03"/>
    <w:rsid w:val="0088156B"/>
    <w:rsid w:val="00881922"/>
    <w:rsid w:val="00881B83"/>
    <w:rsid w:val="00881D77"/>
    <w:rsid w:val="00881E73"/>
    <w:rsid w:val="008822C2"/>
    <w:rsid w:val="0088239F"/>
    <w:rsid w:val="008825B6"/>
    <w:rsid w:val="00882A76"/>
    <w:rsid w:val="00883201"/>
    <w:rsid w:val="008834E4"/>
    <w:rsid w:val="008835EB"/>
    <w:rsid w:val="008847E5"/>
    <w:rsid w:val="008849CB"/>
    <w:rsid w:val="00884E76"/>
    <w:rsid w:val="008853F2"/>
    <w:rsid w:val="00885FAE"/>
    <w:rsid w:val="0088689A"/>
    <w:rsid w:val="00886D9D"/>
    <w:rsid w:val="00886FAE"/>
    <w:rsid w:val="00887390"/>
    <w:rsid w:val="00887638"/>
    <w:rsid w:val="0088766C"/>
    <w:rsid w:val="008876DD"/>
    <w:rsid w:val="008877B0"/>
    <w:rsid w:val="00890114"/>
    <w:rsid w:val="00890121"/>
    <w:rsid w:val="0089043D"/>
    <w:rsid w:val="0089051F"/>
    <w:rsid w:val="00890670"/>
    <w:rsid w:val="00890837"/>
    <w:rsid w:val="00890B1E"/>
    <w:rsid w:val="00890F34"/>
    <w:rsid w:val="00892978"/>
    <w:rsid w:val="00892B44"/>
    <w:rsid w:val="00892FF5"/>
    <w:rsid w:val="00893A6C"/>
    <w:rsid w:val="00893AE7"/>
    <w:rsid w:val="00893F74"/>
    <w:rsid w:val="0089423B"/>
    <w:rsid w:val="008945D8"/>
    <w:rsid w:val="00894AD1"/>
    <w:rsid w:val="00894CA8"/>
    <w:rsid w:val="00895071"/>
    <w:rsid w:val="008952FB"/>
    <w:rsid w:val="008954FD"/>
    <w:rsid w:val="00895A8E"/>
    <w:rsid w:val="00895B0B"/>
    <w:rsid w:val="00895CD2"/>
    <w:rsid w:val="008961B4"/>
    <w:rsid w:val="008968B6"/>
    <w:rsid w:val="00897225"/>
    <w:rsid w:val="008973EC"/>
    <w:rsid w:val="0089754F"/>
    <w:rsid w:val="00897886"/>
    <w:rsid w:val="00897F53"/>
    <w:rsid w:val="00897FFD"/>
    <w:rsid w:val="008A002A"/>
    <w:rsid w:val="008A046F"/>
    <w:rsid w:val="008A05FB"/>
    <w:rsid w:val="008A0974"/>
    <w:rsid w:val="008A09C7"/>
    <w:rsid w:val="008A112F"/>
    <w:rsid w:val="008A1316"/>
    <w:rsid w:val="008A17A4"/>
    <w:rsid w:val="008A1A22"/>
    <w:rsid w:val="008A27DE"/>
    <w:rsid w:val="008A286A"/>
    <w:rsid w:val="008A29F2"/>
    <w:rsid w:val="008A2A0A"/>
    <w:rsid w:val="008A2BB7"/>
    <w:rsid w:val="008A2D67"/>
    <w:rsid w:val="008A2E13"/>
    <w:rsid w:val="008A3709"/>
    <w:rsid w:val="008A46F5"/>
    <w:rsid w:val="008A4FAF"/>
    <w:rsid w:val="008A541B"/>
    <w:rsid w:val="008A55B6"/>
    <w:rsid w:val="008A59DC"/>
    <w:rsid w:val="008A5B24"/>
    <w:rsid w:val="008A621B"/>
    <w:rsid w:val="008A63B2"/>
    <w:rsid w:val="008A6584"/>
    <w:rsid w:val="008A6741"/>
    <w:rsid w:val="008A7982"/>
    <w:rsid w:val="008A7DD4"/>
    <w:rsid w:val="008A7F07"/>
    <w:rsid w:val="008B007A"/>
    <w:rsid w:val="008B01CC"/>
    <w:rsid w:val="008B09C6"/>
    <w:rsid w:val="008B0B88"/>
    <w:rsid w:val="008B0E03"/>
    <w:rsid w:val="008B187E"/>
    <w:rsid w:val="008B1969"/>
    <w:rsid w:val="008B1E73"/>
    <w:rsid w:val="008B20E2"/>
    <w:rsid w:val="008B2646"/>
    <w:rsid w:val="008B2E4B"/>
    <w:rsid w:val="008B32BD"/>
    <w:rsid w:val="008B33FD"/>
    <w:rsid w:val="008B3807"/>
    <w:rsid w:val="008B3A14"/>
    <w:rsid w:val="008B467F"/>
    <w:rsid w:val="008B4A76"/>
    <w:rsid w:val="008B4E96"/>
    <w:rsid w:val="008B4FE4"/>
    <w:rsid w:val="008B514E"/>
    <w:rsid w:val="008B5675"/>
    <w:rsid w:val="008B5C9A"/>
    <w:rsid w:val="008B6604"/>
    <w:rsid w:val="008B6753"/>
    <w:rsid w:val="008B6D23"/>
    <w:rsid w:val="008B722E"/>
    <w:rsid w:val="008B7479"/>
    <w:rsid w:val="008B74B2"/>
    <w:rsid w:val="008B79B2"/>
    <w:rsid w:val="008C0272"/>
    <w:rsid w:val="008C03E5"/>
    <w:rsid w:val="008C0BD0"/>
    <w:rsid w:val="008C0C8C"/>
    <w:rsid w:val="008C164F"/>
    <w:rsid w:val="008C1742"/>
    <w:rsid w:val="008C215E"/>
    <w:rsid w:val="008C2539"/>
    <w:rsid w:val="008C3348"/>
    <w:rsid w:val="008C3DFD"/>
    <w:rsid w:val="008C3E63"/>
    <w:rsid w:val="008C430C"/>
    <w:rsid w:val="008C435C"/>
    <w:rsid w:val="008C4C87"/>
    <w:rsid w:val="008C5006"/>
    <w:rsid w:val="008C504B"/>
    <w:rsid w:val="008C535C"/>
    <w:rsid w:val="008C59D7"/>
    <w:rsid w:val="008C6092"/>
    <w:rsid w:val="008C6B57"/>
    <w:rsid w:val="008C6BF7"/>
    <w:rsid w:val="008C7005"/>
    <w:rsid w:val="008C73F7"/>
    <w:rsid w:val="008C74E4"/>
    <w:rsid w:val="008C7978"/>
    <w:rsid w:val="008C7993"/>
    <w:rsid w:val="008C7B7A"/>
    <w:rsid w:val="008C7ED4"/>
    <w:rsid w:val="008D00D4"/>
    <w:rsid w:val="008D055C"/>
    <w:rsid w:val="008D0574"/>
    <w:rsid w:val="008D078F"/>
    <w:rsid w:val="008D0A4A"/>
    <w:rsid w:val="008D0D76"/>
    <w:rsid w:val="008D1AB6"/>
    <w:rsid w:val="008D1EEF"/>
    <w:rsid w:val="008D2153"/>
    <w:rsid w:val="008D234B"/>
    <w:rsid w:val="008D2430"/>
    <w:rsid w:val="008D24A6"/>
    <w:rsid w:val="008D2774"/>
    <w:rsid w:val="008D277B"/>
    <w:rsid w:val="008D2D20"/>
    <w:rsid w:val="008D2F45"/>
    <w:rsid w:val="008D2F6C"/>
    <w:rsid w:val="008D349A"/>
    <w:rsid w:val="008D3CFC"/>
    <w:rsid w:val="008D3F9A"/>
    <w:rsid w:val="008D42DF"/>
    <w:rsid w:val="008D45C2"/>
    <w:rsid w:val="008D494C"/>
    <w:rsid w:val="008D4C89"/>
    <w:rsid w:val="008D4F52"/>
    <w:rsid w:val="008D51CB"/>
    <w:rsid w:val="008D533D"/>
    <w:rsid w:val="008D57D1"/>
    <w:rsid w:val="008D57FC"/>
    <w:rsid w:val="008D58B6"/>
    <w:rsid w:val="008D5EA4"/>
    <w:rsid w:val="008D616B"/>
    <w:rsid w:val="008D6ACC"/>
    <w:rsid w:val="008D6B59"/>
    <w:rsid w:val="008D6DB2"/>
    <w:rsid w:val="008D6F5B"/>
    <w:rsid w:val="008D7700"/>
    <w:rsid w:val="008D7DDC"/>
    <w:rsid w:val="008D7FB8"/>
    <w:rsid w:val="008E0132"/>
    <w:rsid w:val="008E0282"/>
    <w:rsid w:val="008E0441"/>
    <w:rsid w:val="008E073C"/>
    <w:rsid w:val="008E0B83"/>
    <w:rsid w:val="008E0DD0"/>
    <w:rsid w:val="008E154B"/>
    <w:rsid w:val="008E15E1"/>
    <w:rsid w:val="008E1A95"/>
    <w:rsid w:val="008E1B2F"/>
    <w:rsid w:val="008E1CE9"/>
    <w:rsid w:val="008E1F79"/>
    <w:rsid w:val="008E1FE0"/>
    <w:rsid w:val="008E2427"/>
    <w:rsid w:val="008E254B"/>
    <w:rsid w:val="008E26E8"/>
    <w:rsid w:val="008E2959"/>
    <w:rsid w:val="008E2D60"/>
    <w:rsid w:val="008E36FA"/>
    <w:rsid w:val="008E394F"/>
    <w:rsid w:val="008E3EBB"/>
    <w:rsid w:val="008E3F49"/>
    <w:rsid w:val="008E4094"/>
    <w:rsid w:val="008E4501"/>
    <w:rsid w:val="008E4EC7"/>
    <w:rsid w:val="008E50DC"/>
    <w:rsid w:val="008E51D6"/>
    <w:rsid w:val="008E539C"/>
    <w:rsid w:val="008E5490"/>
    <w:rsid w:val="008E56BE"/>
    <w:rsid w:val="008E605E"/>
    <w:rsid w:val="008E729D"/>
    <w:rsid w:val="008E7FF4"/>
    <w:rsid w:val="008F013E"/>
    <w:rsid w:val="008F15F4"/>
    <w:rsid w:val="008F2435"/>
    <w:rsid w:val="008F2AEA"/>
    <w:rsid w:val="008F323C"/>
    <w:rsid w:val="008F3320"/>
    <w:rsid w:val="008F3792"/>
    <w:rsid w:val="008F37CB"/>
    <w:rsid w:val="008F43AB"/>
    <w:rsid w:val="008F4A43"/>
    <w:rsid w:val="008F4A5C"/>
    <w:rsid w:val="008F4E38"/>
    <w:rsid w:val="008F5486"/>
    <w:rsid w:val="008F551F"/>
    <w:rsid w:val="008F5B95"/>
    <w:rsid w:val="008F5E4D"/>
    <w:rsid w:val="008F6068"/>
    <w:rsid w:val="008F608D"/>
    <w:rsid w:val="008F614D"/>
    <w:rsid w:val="008F6461"/>
    <w:rsid w:val="008F678C"/>
    <w:rsid w:val="008F69A4"/>
    <w:rsid w:val="008F69CA"/>
    <w:rsid w:val="008F6B12"/>
    <w:rsid w:val="008F726B"/>
    <w:rsid w:val="008F75B5"/>
    <w:rsid w:val="008F76BA"/>
    <w:rsid w:val="008F79DA"/>
    <w:rsid w:val="008F7AC3"/>
    <w:rsid w:val="008F7CFE"/>
    <w:rsid w:val="00900877"/>
    <w:rsid w:val="00900A95"/>
    <w:rsid w:val="00900B1D"/>
    <w:rsid w:val="00900C1E"/>
    <w:rsid w:val="00900FF1"/>
    <w:rsid w:val="00901DA0"/>
    <w:rsid w:val="00902106"/>
    <w:rsid w:val="00902642"/>
    <w:rsid w:val="00902C79"/>
    <w:rsid w:val="00902DB0"/>
    <w:rsid w:val="00902F67"/>
    <w:rsid w:val="00903DDC"/>
    <w:rsid w:val="00903E77"/>
    <w:rsid w:val="00903EBD"/>
    <w:rsid w:val="00903FCD"/>
    <w:rsid w:val="00904683"/>
    <w:rsid w:val="009048BC"/>
    <w:rsid w:val="009051A2"/>
    <w:rsid w:val="00905391"/>
    <w:rsid w:val="009053FD"/>
    <w:rsid w:val="009057B6"/>
    <w:rsid w:val="009057EB"/>
    <w:rsid w:val="0090591B"/>
    <w:rsid w:val="00905A98"/>
    <w:rsid w:val="00905CBE"/>
    <w:rsid w:val="00906283"/>
    <w:rsid w:val="00906AC9"/>
    <w:rsid w:val="00906AF4"/>
    <w:rsid w:val="00906CB8"/>
    <w:rsid w:val="00907074"/>
    <w:rsid w:val="009073EA"/>
    <w:rsid w:val="009076D3"/>
    <w:rsid w:val="0091004A"/>
    <w:rsid w:val="0091050D"/>
    <w:rsid w:val="00910AD0"/>
    <w:rsid w:val="009112EF"/>
    <w:rsid w:val="009117DF"/>
    <w:rsid w:val="009119D3"/>
    <w:rsid w:val="009120C4"/>
    <w:rsid w:val="00912368"/>
    <w:rsid w:val="00912EBB"/>
    <w:rsid w:val="0091336F"/>
    <w:rsid w:val="00913703"/>
    <w:rsid w:val="00913859"/>
    <w:rsid w:val="00913BDA"/>
    <w:rsid w:val="00913C92"/>
    <w:rsid w:val="009141AB"/>
    <w:rsid w:val="00914755"/>
    <w:rsid w:val="00915044"/>
    <w:rsid w:val="009151C8"/>
    <w:rsid w:val="009154E1"/>
    <w:rsid w:val="00916342"/>
    <w:rsid w:val="00917572"/>
    <w:rsid w:val="00917A5C"/>
    <w:rsid w:val="009210C5"/>
    <w:rsid w:val="00921146"/>
    <w:rsid w:val="00921362"/>
    <w:rsid w:val="00921597"/>
    <w:rsid w:val="00921829"/>
    <w:rsid w:val="00921DE2"/>
    <w:rsid w:val="00922038"/>
    <w:rsid w:val="0092212E"/>
    <w:rsid w:val="00922812"/>
    <w:rsid w:val="00922B93"/>
    <w:rsid w:val="00923385"/>
    <w:rsid w:val="00923564"/>
    <w:rsid w:val="00923B7C"/>
    <w:rsid w:val="00923B98"/>
    <w:rsid w:val="00924123"/>
    <w:rsid w:val="00924578"/>
    <w:rsid w:val="009249EE"/>
    <w:rsid w:val="00924D1C"/>
    <w:rsid w:val="00924D81"/>
    <w:rsid w:val="00924EFA"/>
    <w:rsid w:val="009253F2"/>
    <w:rsid w:val="0092548F"/>
    <w:rsid w:val="00925818"/>
    <w:rsid w:val="009258C8"/>
    <w:rsid w:val="00925981"/>
    <w:rsid w:val="00925C6A"/>
    <w:rsid w:val="00925CF2"/>
    <w:rsid w:val="009260A6"/>
    <w:rsid w:val="00926830"/>
    <w:rsid w:val="00926BA2"/>
    <w:rsid w:val="009276AA"/>
    <w:rsid w:val="009278AC"/>
    <w:rsid w:val="00927A5E"/>
    <w:rsid w:val="00927A60"/>
    <w:rsid w:val="00927BD0"/>
    <w:rsid w:val="0093060A"/>
    <w:rsid w:val="0093067D"/>
    <w:rsid w:val="00930899"/>
    <w:rsid w:val="00930CE0"/>
    <w:rsid w:val="00930D7D"/>
    <w:rsid w:val="00931015"/>
    <w:rsid w:val="009311F3"/>
    <w:rsid w:val="009311F9"/>
    <w:rsid w:val="00931B85"/>
    <w:rsid w:val="00931BBD"/>
    <w:rsid w:val="009327D5"/>
    <w:rsid w:val="00933C66"/>
    <w:rsid w:val="00933EA0"/>
    <w:rsid w:val="009349BC"/>
    <w:rsid w:val="00934AF8"/>
    <w:rsid w:val="00934B9A"/>
    <w:rsid w:val="00934BF4"/>
    <w:rsid w:val="00934DD8"/>
    <w:rsid w:val="009355A8"/>
    <w:rsid w:val="009356BC"/>
    <w:rsid w:val="00935767"/>
    <w:rsid w:val="00935786"/>
    <w:rsid w:val="0093603D"/>
    <w:rsid w:val="009362D7"/>
    <w:rsid w:val="00936502"/>
    <w:rsid w:val="00936D47"/>
    <w:rsid w:val="00936E50"/>
    <w:rsid w:val="009371F2"/>
    <w:rsid w:val="0093771E"/>
    <w:rsid w:val="009377F0"/>
    <w:rsid w:val="00937FE3"/>
    <w:rsid w:val="009400E8"/>
    <w:rsid w:val="00940179"/>
    <w:rsid w:val="00940623"/>
    <w:rsid w:val="00940824"/>
    <w:rsid w:val="009408E3"/>
    <w:rsid w:val="00940BB3"/>
    <w:rsid w:val="0094152A"/>
    <w:rsid w:val="0094190F"/>
    <w:rsid w:val="00941A62"/>
    <w:rsid w:val="00942817"/>
    <w:rsid w:val="00942A25"/>
    <w:rsid w:val="00942FA7"/>
    <w:rsid w:val="00942FBA"/>
    <w:rsid w:val="009435A6"/>
    <w:rsid w:val="009438BE"/>
    <w:rsid w:val="00943C13"/>
    <w:rsid w:val="00943E50"/>
    <w:rsid w:val="00944240"/>
    <w:rsid w:val="00944DB0"/>
    <w:rsid w:val="0094527C"/>
    <w:rsid w:val="009452D0"/>
    <w:rsid w:val="009454D8"/>
    <w:rsid w:val="00945971"/>
    <w:rsid w:val="00945AEF"/>
    <w:rsid w:val="009465F0"/>
    <w:rsid w:val="009469E4"/>
    <w:rsid w:val="00947438"/>
    <w:rsid w:val="0094765F"/>
    <w:rsid w:val="0094774F"/>
    <w:rsid w:val="009479C1"/>
    <w:rsid w:val="009507E3"/>
    <w:rsid w:val="00950C12"/>
    <w:rsid w:val="0095124E"/>
    <w:rsid w:val="009512CA"/>
    <w:rsid w:val="009514C7"/>
    <w:rsid w:val="00951BA0"/>
    <w:rsid w:val="00951D03"/>
    <w:rsid w:val="00951FD2"/>
    <w:rsid w:val="009525F7"/>
    <w:rsid w:val="00952C6A"/>
    <w:rsid w:val="00952F30"/>
    <w:rsid w:val="00953477"/>
    <w:rsid w:val="00953CFC"/>
    <w:rsid w:val="009542D2"/>
    <w:rsid w:val="0095452C"/>
    <w:rsid w:val="00954F46"/>
    <w:rsid w:val="009555CD"/>
    <w:rsid w:val="009557E9"/>
    <w:rsid w:val="00955ADF"/>
    <w:rsid w:val="00955BBB"/>
    <w:rsid w:val="00955C44"/>
    <w:rsid w:val="00956224"/>
    <w:rsid w:val="00956295"/>
    <w:rsid w:val="009563FF"/>
    <w:rsid w:val="00956580"/>
    <w:rsid w:val="0095674A"/>
    <w:rsid w:val="0095750D"/>
    <w:rsid w:val="00957929"/>
    <w:rsid w:val="00957B9C"/>
    <w:rsid w:val="00957CCD"/>
    <w:rsid w:val="00960489"/>
    <w:rsid w:val="00960955"/>
    <w:rsid w:val="00960EBB"/>
    <w:rsid w:val="00961687"/>
    <w:rsid w:val="00961820"/>
    <w:rsid w:val="00962475"/>
    <w:rsid w:val="00962971"/>
    <w:rsid w:val="00962CE2"/>
    <w:rsid w:val="00962D73"/>
    <w:rsid w:val="00962F4B"/>
    <w:rsid w:val="009636FD"/>
    <w:rsid w:val="00963B28"/>
    <w:rsid w:val="00963C32"/>
    <w:rsid w:val="00963EE6"/>
    <w:rsid w:val="00964290"/>
    <w:rsid w:val="009643E2"/>
    <w:rsid w:val="00964FF5"/>
    <w:rsid w:val="009655C3"/>
    <w:rsid w:val="0096568C"/>
    <w:rsid w:val="00965BE1"/>
    <w:rsid w:val="00965FC6"/>
    <w:rsid w:val="009661AA"/>
    <w:rsid w:val="00966376"/>
    <w:rsid w:val="0096716B"/>
    <w:rsid w:val="0096750A"/>
    <w:rsid w:val="009675DE"/>
    <w:rsid w:val="00967636"/>
    <w:rsid w:val="00967716"/>
    <w:rsid w:val="00967A51"/>
    <w:rsid w:val="009700E4"/>
    <w:rsid w:val="00970596"/>
    <w:rsid w:val="00970657"/>
    <w:rsid w:val="009715E0"/>
    <w:rsid w:val="00971960"/>
    <w:rsid w:val="00972293"/>
    <w:rsid w:val="009735D9"/>
    <w:rsid w:val="0097390D"/>
    <w:rsid w:val="00973C0A"/>
    <w:rsid w:val="00973DC5"/>
    <w:rsid w:val="00973E4D"/>
    <w:rsid w:val="00974F5F"/>
    <w:rsid w:val="00975B5C"/>
    <w:rsid w:val="00975B84"/>
    <w:rsid w:val="00975EEB"/>
    <w:rsid w:val="00975EED"/>
    <w:rsid w:val="00976662"/>
    <w:rsid w:val="00976757"/>
    <w:rsid w:val="009779C3"/>
    <w:rsid w:val="009800B8"/>
    <w:rsid w:val="009807A1"/>
    <w:rsid w:val="00980892"/>
    <w:rsid w:val="00980EA7"/>
    <w:rsid w:val="0098198A"/>
    <w:rsid w:val="0098230D"/>
    <w:rsid w:val="009836E9"/>
    <w:rsid w:val="0098388E"/>
    <w:rsid w:val="00983E11"/>
    <w:rsid w:val="00984043"/>
    <w:rsid w:val="0098469E"/>
    <w:rsid w:val="009846FA"/>
    <w:rsid w:val="009847C6"/>
    <w:rsid w:val="00984AAB"/>
    <w:rsid w:val="00984AFE"/>
    <w:rsid w:val="00984C97"/>
    <w:rsid w:val="00985640"/>
    <w:rsid w:val="0098570F"/>
    <w:rsid w:val="009857E4"/>
    <w:rsid w:val="00985955"/>
    <w:rsid w:val="00986866"/>
    <w:rsid w:val="00986ED4"/>
    <w:rsid w:val="00987179"/>
    <w:rsid w:val="009874BA"/>
    <w:rsid w:val="009874CC"/>
    <w:rsid w:val="0098781F"/>
    <w:rsid w:val="009878A9"/>
    <w:rsid w:val="00987E6C"/>
    <w:rsid w:val="00990336"/>
    <w:rsid w:val="00990530"/>
    <w:rsid w:val="00990B86"/>
    <w:rsid w:val="00990D63"/>
    <w:rsid w:val="009911AA"/>
    <w:rsid w:val="00991262"/>
    <w:rsid w:val="009912E0"/>
    <w:rsid w:val="00991558"/>
    <w:rsid w:val="00991C75"/>
    <w:rsid w:val="00991F3D"/>
    <w:rsid w:val="0099273F"/>
    <w:rsid w:val="00992809"/>
    <w:rsid w:val="00992D87"/>
    <w:rsid w:val="00992E14"/>
    <w:rsid w:val="0099345C"/>
    <w:rsid w:val="00993476"/>
    <w:rsid w:val="0099402A"/>
    <w:rsid w:val="0099433A"/>
    <w:rsid w:val="0099467D"/>
    <w:rsid w:val="00994B0C"/>
    <w:rsid w:val="00995017"/>
    <w:rsid w:val="009955E4"/>
    <w:rsid w:val="00995941"/>
    <w:rsid w:val="00995AAF"/>
    <w:rsid w:val="00995C47"/>
    <w:rsid w:val="00996357"/>
    <w:rsid w:val="00996692"/>
    <w:rsid w:val="009968C1"/>
    <w:rsid w:val="0099698F"/>
    <w:rsid w:val="00996A46"/>
    <w:rsid w:val="00996FE6"/>
    <w:rsid w:val="00997371"/>
    <w:rsid w:val="00997495"/>
    <w:rsid w:val="00997BF9"/>
    <w:rsid w:val="00997D3E"/>
    <w:rsid w:val="00997FDD"/>
    <w:rsid w:val="009A0561"/>
    <w:rsid w:val="009A0DFA"/>
    <w:rsid w:val="009A183D"/>
    <w:rsid w:val="009A1ACD"/>
    <w:rsid w:val="009A1AE6"/>
    <w:rsid w:val="009A1C95"/>
    <w:rsid w:val="009A1FCA"/>
    <w:rsid w:val="009A21A7"/>
    <w:rsid w:val="009A23A4"/>
    <w:rsid w:val="009A248F"/>
    <w:rsid w:val="009A2DB5"/>
    <w:rsid w:val="009A2F02"/>
    <w:rsid w:val="009A2F0F"/>
    <w:rsid w:val="009A3211"/>
    <w:rsid w:val="009A35EF"/>
    <w:rsid w:val="009A3CBC"/>
    <w:rsid w:val="009A3E8C"/>
    <w:rsid w:val="009A4CB9"/>
    <w:rsid w:val="009A5292"/>
    <w:rsid w:val="009A5588"/>
    <w:rsid w:val="009A5ED0"/>
    <w:rsid w:val="009A5FD7"/>
    <w:rsid w:val="009A5FE0"/>
    <w:rsid w:val="009A6049"/>
    <w:rsid w:val="009A61DA"/>
    <w:rsid w:val="009A6476"/>
    <w:rsid w:val="009A64D1"/>
    <w:rsid w:val="009A707A"/>
    <w:rsid w:val="009A7271"/>
    <w:rsid w:val="009A74CA"/>
    <w:rsid w:val="009A75A5"/>
    <w:rsid w:val="009A7E74"/>
    <w:rsid w:val="009A7FB8"/>
    <w:rsid w:val="009A7FBE"/>
    <w:rsid w:val="009B065B"/>
    <w:rsid w:val="009B0694"/>
    <w:rsid w:val="009B0C0C"/>
    <w:rsid w:val="009B0F8C"/>
    <w:rsid w:val="009B14F9"/>
    <w:rsid w:val="009B180C"/>
    <w:rsid w:val="009B195E"/>
    <w:rsid w:val="009B1F2B"/>
    <w:rsid w:val="009B235E"/>
    <w:rsid w:val="009B2472"/>
    <w:rsid w:val="009B2731"/>
    <w:rsid w:val="009B2A2B"/>
    <w:rsid w:val="009B2A78"/>
    <w:rsid w:val="009B382E"/>
    <w:rsid w:val="009B3DBB"/>
    <w:rsid w:val="009B4FD2"/>
    <w:rsid w:val="009B5129"/>
    <w:rsid w:val="009B572D"/>
    <w:rsid w:val="009B597D"/>
    <w:rsid w:val="009B5A7D"/>
    <w:rsid w:val="009B5C0F"/>
    <w:rsid w:val="009B5C92"/>
    <w:rsid w:val="009B65D6"/>
    <w:rsid w:val="009B676A"/>
    <w:rsid w:val="009B6BB3"/>
    <w:rsid w:val="009B6BC2"/>
    <w:rsid w:val="009B704E"/>
    <w:rsid w:val="009B7528"/>
    <w:rsid w:val="009B799A"/>
    <w:rsid w:val="009B7AA7"/>
    <w:rsid w:val="009B7ABF"/>
    <w:rsid w:val="009C01ED"/>
    <w:rsid w:val="009C08A6"/>
    <w:rsid w:val="009C0BCA"/>
    <w:rsid w:val="009C0D22"/>
    <w:rsid w:val="009C0F00"/>
    <w:rsid w:val="009C0F16"/>
    <w:rsid w:val="009C108C"/>
    <w:rsid w:val="009C10E9"/>
    <w:rsid w:val="009C12BC"/>
    <w:rsid w:val="009C1382"/>
    <w:rsid w:val="009C1A86"/>
    <w:rsid w:val="009C26FD"/>
    <w:rsid w:val="009C2C0D"/>
    <w:rsid w:val="009C3452"/>
    <w:rsid w:val="009C38D4"/>
    <w:rsid w:val="009C3F9A"/>
    <w:rsid w:val="009C3FD4"/>
    <w:rsid w:val="009C41D6"/>
    <w:rsid w:val="009C495B"/>
    <w:rsid w:val="009C4974"/>
    <w:rsid w:val="009C4C26"/>
    <w:rsid w:val="009C51C9"/>
    <w:rsid w:val="009C53EB"/>
    <w:rsid w:val="009C5409"/>
    <w:rsid w:val="009C54AD"/>
    <w:rsid w:val="009C5B15"/>
    <w:rsid w:val="009C5F92"/>
    <w:rsid w:val="009C6132"/>
    <w:rsid w:val="009C65FD"/>
    <w:rsid w:val="009C667F"/>
    <w:rsid w:val="009C73C5"/>
    <w:rsid w:val="009C797B"/>
    <w:rsid w:val="009C7A2F"/>
    <w:rsid w:val="009C7F68"/>
    <w:rsid w:val="009D036E"/>
    <w:rsid w:val="009D0E18"/>
    <w:rsid w:val="009D1173"/>
    <w:rsid w:val="009D201F"/>
    <w:rsid w:val="009D22BC"/>
    <w:rsid w:val="009D2C5E"/>
    <w:rsid w:val="009D2EF1"/>
    <w:rsid w:val="009D3314"/>
    <w:rsid w:val="009D33D8"/>
    <w:rsid w:val="009D35FF"/>
    <w:rsid w:val="009D390A"/>
    <w:rsid w:val="009D3BA9"/>
    <w:rsid w:val="009D3E59"/>
    <w:rsid w:val="009D4217"/>
    <w:rsid w:val="009D422C"/>
    <w:rsid w:val="009D4339"/>
    <w:rsid w:val="009D4AC3"/>
    <w:rsid w:val="009D4B20"/>
    <w:rsid w:val="009D4BF3"/>
    <w:rsid w:val="009D4DC9"/>
    <w:rsid w:val="009D5002"/>
    <w:rsid w:val="009D5625"/>
    <w:rsid w:val="009D58E2"/>
    <w:rsid w:val="009D5CED"/>
    <w:rsid w:val="009D6026"/>
    <w:rsid w:val="009D615A"/>
    <w:rsid w:val="009D63AD"/>
    <w:rsid w:val="009D67B8"/>
    <w:rsid w:val="009D6B30"/>
    <w:rsid w:val="009D712A"/>
    <w:rsid w:val="009D74F3"/>
    <w:rsid w:val="009D77CA"/>
    <w:rsid w:val="009D7C37"/>
    <w:rsid w:val="009E0261"/>
    <w:rsid w:val="009E0388"/>
    <w:rsid w:val="009E0448"/>
    <w:rsid w:val="009E0697"/>
    <w:rsid w:val="009E06D2"/>
    <w:rsid w:val="009E06E1"/>
    <w:rsid w:val="009E1149"/>
    <w:rsid w:val="009E1180"/>
    <w:rsid w:val="009E1621"/>
    <w:rsid w:val="009E1630"/>
    <w:rsid w:val="009E195B"/>
    <w:rsid w:val="009E1CAD"/>
    <w:rsid w:val="009E226C"/>
    <w:rsid w:val="009E2279"/>
    <w:rsid w:val="009E2DD5"/>
    <w:rsid w:val="009E2E50"/>
    <w:rsid w:val="009E30B6"/>
    <w:rsid w:val="009E3357"/>
    <w:rsid w:val="009E357F"/>
    <w:rsid w:val="009E38F4"/>
    <w:rsid w:val="009E3E1D"/>
    <w:rsid w:val="009E3E9B"/>
    <w:rsid w:val="009E401B"/>
    <w:rsid w:val="009E4978"/>
    <w:rsid w:val="009E4E15"/>
    <w:rsid w:val="009E505A"/>
    <w:rsid w:val="009E5181"/>
    <w:rsid w:val="009E579D"/>
    <w:rsid w:val="009E61F6"/>
    <w:rsid w:val="009E6ABC"/>
    <w:rsid w:val="009E6B03"/>
    <w:rsid w:val="009E70AA"/>
    <w:rsid w:val="009E76E8"/>
    <w:rsid w:val="009E78CE"/>
    <w:rsid w:val="009E7B56"/>
    <w:rsid w:val="009E7BC3"/>
    <w:rsid w:val="009F0449"/>
    <w:rsid w:val="009F06CF"/>
    <w:rsid w:val="009F07BC"/>
    <w:rsid w:val="009F1039"/>
    <w:rsid w:val="009F13E0"/>
    <w:rsid w:val="009F1D96"/>
    <w:rsid w:val="009F217C"/>
    <w:rsid w:val="009F2400"/>
    <w:rsid w:val="009F2BA7"/>
    <w:rsid w:val="009F2E9B"/>
    <w:rsid w:val="009F2F82"/>
    <w:rsid w:val="009F311E"/>
    <w:rsid w:val="009F32D8"/>
    <w:rsid w:val="009F39FC"/>
    <w:rsid w:val="009F3E35"/>
    <w:rsid w:val="009F3E91"/>
    <w:rsid w:val="009F41A4"/>
    <w:rsid w:val="009F4471"/>
    <w:rsid w:val="009F4594"/>
    <w:rsid w:val="009F4D02"/>
    <w:rsid w:val="009F5201"/>
    <w:rsid w:val="009F586D"/>
    <w:rsid w:val="009F6BA6"/>
    <w:rsid w:val="009F700F"/>
    <w:rsid w:val="009F738F"/>
    <w:rsid w:val="009F7741"/>
    <w:rsid w:val="009F789B"/>
    <w:rsid w:val="009F7A0E"/>
    <w:rsid w:val="009F7B8B"/>
    <w:rsid w:val="00A005AC"/>
    <w:rsid w:val="00A00A3D"/>
    <w:rsid w:val="00A00DFC"/>
    <w:rsid w:val="00A012BD"/>
    <w:rsid w:val="00A017B4"/>
    <w:rsid w:val="00A018B5"/>
    <w:rsid w:val="00A01CC1"/>
    <w:rsid w:val="00A01CD4"/>
    <w:rsid w:val="00A0226E"/>
    <w:rsid w:val="00A02753"/>
    <w:rsid w:val="00A02A04"/>
    <w:rsid w:val="00A02D5E"/>
    <w:rsid w:val="00A02DAE"/>
    <w:rsid w:val="00A02EAC"/>
    <w:rsid w:val="00A03123"/>
    <w:rsid w:val="00A03330"/>
    <w:rsid w:val="00A03497"/>
    <w:rsid w:val="00A03D73"/>
    <w:rsid w:val="00A03F29"/>
    <w:rsid w:val="00A04349"/>
    <w:rsid w:val="00A0450B"/>
    <w:rsid w:val="00A05108"/>
    <w:rsid w:val="00A053FA"/>
    <w:rsid w:val="00A055ED"/>
    <w:rsid w:val="00A059AF"/>
    <w:rsid w:val="00A05A47"/>
    <w:rsid w:val="00A05DFB"/>
    <w:rsid w:val="00A06089"/>
    <w:rsid w:val="00A061F3"/>
    <w:rsid w:val="00A0631E"/>
    <w:rsid w:val="00A0678B"/>
    <w:rsid w:val="00A06BB2"/>
    <w:rsid w:val="00A06BB4"/>
    <w:rsid w:val="00A075AA"/>
    <w:rsid w:val="00A0774C"/>
    <w:rsid w:val="00A078F0"/>
    <w:rsid w:val="00A07E12"/>
    <w:rsid w:val="00A10083"/>
    <w:rsid w:val="00A10FDB"/>
    <w:rsid w:val="00A110B7"/>
    <w:rsid w:val="00A115AA"/>
    <w:rsid w:val="00A11662"/>
    <w:rsid w:val="00A11674"/>
    <w:rsid w:val="00A11A72"/>
    <w:rsid w:val="00A12276"/>
    <w:rsid w:val="00A12323"/>
    <w:rsid w:val="00A12388"/>
    <w:rsid w:val="00A125C2"/>
    <w:rsid w:val="00A1288C"/>
    <w:rsid w:val="00A12C57"/>
    <w:rsid w:val="00A12F1E"/>
    <w:rsid w:val="00A12F32"/>
    <w:rsid w:val="00A1372D"/>
    <w:rsid w:val="00A13F59"/>
    <w:rsid w:val="00A14361"/>
    <w:rsid w:val="00A1451E"/>
    <w:rsid w:val="00A14598"/>
    <w:rsid w:val="00A14B95"/>
    <w:rsid w:val="00A152D8"/>
    <w:rsid w:val="00A157F3"/>
    <w:rsid w:val="00A15EBB"/>
    <w:rsid w:val="00A1616F"/>
    <w:rsid w:val="00A17539"/>
    <w:rsid w:val="00A1790B"/>
    <w:rsid w:val="00A17BFA"/>
    <w:rsid w:val="00A2006B"/>
    <w:rsid w:val="00A20486"/>
    <w:rsid w:val="00A20620"/>
    <w:rsid w:val="00A207AE"/>
    <w:rsid w:val="00A20EB6"/>
    <w:rsid w:val="00A2151A"/>
    <w:rsid w:val="00A22449"/>
    <w:rsid w:val="00A22803"/>
    <w:rsid w:val="00A22838"/>
    <w:rsid w:val="00A22B72"/>
    <w:rsid w:val="00A22D2F"/>
    <w:rsid w:val="00A22DFA"/>
    <w:rsid w:val="00A22E04"/>
    <w:rsid w:val="00A237AE"/>
    <w:rsid w:val="00A237E2"/>
    <w:rsid w:val="00A23A85"/>
    <w:rsid w:val="00A23D13"/>
    <w:rsid w:val="00A247A5"/>
    <w:rsid w:val="00A24866"/>
    <w:rsid w:val="00A24B4C"/>
    <w:rsid w:val="00A25E48"/>
    <w:rsid w:val="00A26260"/>
    <w:rsid w:val="00A2629D"/>
    <w:rsid w:val="00A26678"/>
    <w:rsid w:val="00A2696C"/>
    <w:rsid w:val="00A26BCE"/>
    <w:rsid w:val="00A27291"/>
    <w:rsid w:val="00A27647"/>
    <w:rsid w:val="00A27681"/>
    <w:rsid w:val="00A277F0"/>
    <w:rsid w:val="00A30044"/>
    <w:rsid w:val="00A30A13"/>
    <w:rsid w:val="00A30D24"/>
    <w:rsid w:val="00A30E05"/>
    <w:rsid w:val="00A30F6F"/>
    <w:rsid w:val="00A31026"/>
    <w:rsid w:val="00A31210"/>
    <w:rsid w:val="00A316B4"/>
    <w:rsid w:val="00A31870"/>
    <w:rsid w:val="00A31902"/>
    <w:rsid w:val="00A3242B"/>
    <w:rsid w:val="00A32B53"/>
    <w:rsid w:val="00A33716"/>
    <w:rsid w:val="00A33754"/>
    <w:rsid w:val="00A339F4"/>
    <w:rsid w:val="00A34B53"/>
    <w:rsid w:val="00A3509B"/>
    <w:rsid w:val="00A354A3"/>
    <w:rsid w:val="00A3552E"/>
    <w:rsid w:val="00A359DA"/>
    <w:rsid w:val="00A37B95"/>
    <w:rsid w:val="00A37FBE"/>
    <w:rsid w:val="00A4025D"/>
    <w:rsid w:val="00A4025E"/>
    <w:rsid w:val="00A40482"/>
    <w:rsid w:val="00A40AD5"/>
    <w:rsid w:val="00A40C7E"/>
    <w:rsid w:val="00A412DC"/>
    <w:rsid w:val="00A41495"/>
    <w:rsid w:val="00A414BA"/>
    <w:rsid w:val="00A41883"/>
    <w:rsid w:val="00A41AC6"/>
    <w:rsid w:val="00A41B76"/>
    <w:rsid w:val="00A42BDC"/>
    <w:rsid w:val="00A42F05"/>
    <w:rsid w:val="00A42F89"/>
    <w:rsid w:val="00A434EE"/>
    <w:rsid w:val="00A438D5"/>
    <w:rsid w:val="00A43A62"/>
    <w:rsid w:val="00A44379"/>
    <w:rsid w:val="00A4441A"/>
    <w:rsid w:val="00A4490F"/>
    <w:rsid w:val="00A44914"/>
    <w:rsid w:val="00A44B07"/>
    <w:rsid w:val="00A44BD3"/>
    <w:rsid w:val="00A44D17"/>
    <w:rsid w:val="00A44D59"/>
    <w:rsid w:val="00A44E24"/>
    <w:rsid w:val="00A45E9F"/>
    <w:rsid w:val="00A46239"/>
    <w:rsid w:val="00A46872"/>
    <w:rsid w:val="00A4699B"/>
    <w:rsid w:val="00A46CAF"/>
    <w:rsid w:val="00A46E7E"/>
    <w:rsid w:val="00A46E9B"/>
    <w:rsid w:val="00A47176"/>
    <w:rsid w:val="00A47351"/>
    <w:rsid w:val="00A474A0"/>
    <w:rsid w:val="00A47801"/>
    <w:rsid w:val="00A47F55"/>
    <w:rsid w:val="00A502CA"/>
    <w:rsid w:val="00A50A86"/>
    <w:rsid w:val="00A515E3"/>
    <w:rsid w:val="00A51D53"/>
    <w:rsid w:val="00A51DE9"/>
    <w:rsid w:val="00A52250"/>
    <w:rsid w:val="00A533C4"/>
    <w:rsid w:val="00A536B4"/>
    <w:rsid w:val="00A53B2C"/>
    <w:rsid w:val="00A54227"/>
    <w:rsid w:val="00A543DC"/>
    <w:rsid w:val="00A54B3A"/>
    <w:rsid w:val="00A54E1A"/>
    <w:rsid w:val="00A5519E"/>
    <w:rsid w:val="00A551EE"/>
    <w:rsid w:val="00A55487"/>
    <w:rsid w:val="00A55926"/>
    <w:rsid w:val="00A55FB9"/>
    <w:rsid w:val="00A56178"/>
    <w:rsid w:val="00A56501"/>
    <w:rsid w:val="00A56872"/>
    <w:rsid w:val="00A56996"/>
    <w:rsid w:val="00A56A56"/>
    <w:rsid w:val="00A56BED"/>
    <w:rsid w:val="00A573F0"/>
    <w:rsid w:val="00A574AB"/>
    <w:rsid w:val="00A574BA"/>
    <w:rsid w:val="00A5768A"/>
    <w:rsid w:val="00A57D84"/>
    <w:rsid w:val="00A603A7"/>
    <w:rsid w:val="00A604CF"/>
    <w:rsid w:val="00A60D79"/>
    <w:rsid w:val="00A60D7F"/>
    <w:rsid w:val="00A60FD7"/>
    <w:rsid w:val="00A61052"/>
    <w:rsid w:val="00A61451"/>
    <w:rsid w:val="00A61858"/>
    <w:rsid w:val="00A61D68"/>
    <w:rsid w:val="00A62286"/>
    <w:rsid w:val="00A629B9"/>
    <w:rsid w:val="00A631C4"/>
    <w:rsid w:val="00A6358B"/>
    <w:rsid w:val="00A63965"/>
    <w:rsid w:val="00A63A6E"/>
    <w:rsid w:val="00A6448F"/>
    <w:rsid w:val="00A64D1B"/>
    <w:rsid w:val="00A6554C"/>
    <w:rsid w:val="00A65EB9"/>
    <w:rsid w:val="00A66479"/>
    <w:rsid w:val="00A664C4"/>
    <w:rsid w:val="00A665D6"/>
    <w:rsid w:val="00A668BF"/>
    <w:rsid w:val="00A66F84"/>
    <w:rsid w:val="00A66F9B"/>
    <w:rsid w:val="00A67447"/>
    <w:rsid w:val="00A678D1"/>
    <w:rsid w:val="00A67FD1"/>
    <w:rsid w:val="00A70264"/>
    <w:rsid w:val="00A70B1E"/>
    <w:rsid w:val="00A70C1D"/>
    <w:rsid w:val="00A710D1"/>
    <w:rsid w:val="00A71384"/>
    <w:rsid w:val="00A717C8"/>
    <w:rsid w:val="00A71857"/>
    <w:rsid w:val="00A71BB8"/>
    <w:rsid w:val="00A71D45"/>
    <w:rsid w:val="00A71F08"/>
    <w:rsid w:val="00A72016"/>
    <w:rsid w:val="00A721DC"/>
    <w:rsid w:val="00A725AC"/>
    <w:rsid w:val="00A72654"/>
    <w:rsid w:val="00A72D60"/>
    <w:rsid w:val="00A72DA1"/>
    <w:rsid w:val="00A72E4D"/>
    <w:rsid w:val="00A73396"/>
    <w:rsid w:val="00A73514"/>
    <w:rsid w:val="00A736FE"/>
    <w:rsid w:val="00A73CCA"/>
    <w:rsid w:val="00A746F4"/>
    <w:rsid w:val="00A74B25"/>
    <w:rsid w:val="00A74E77"/>
    <w:rsid w:val="00A74F08"/>
    <w:rsid w:val="00A7551E"/>
    <w:rsid w:val="00A7568F"/>
    <w:rsid w:val="00A75A2B"/>
    <w:rsid w:val="00A7600E"/>
    <w:rsid w:val="00A769FE"/>
    <w:rsid w:val="00A76E84"/>
    <w:rsid w:val="00A77467"/>
    <w:rsid w:val="00A7747F"/>
    <w:rsid w:val="00A777D6"/>
    <w:rsid w:val="00A77B9A"/>
    <w:rsid w:val="00A77DA2"/>
    <w:rsid w:val="00A77E81"/>
    <w:rsid w:val="00A77EB5"/>
    <w:rsid w:val="00A80400"/>
    <w:rsid w:val="00A804E0"/>
    <w:rsid w:val="00A8053F"/>
    <w:rsid w:val="00A806C5"/>
    <w:rsid w:val="00A80AB8"/>
    <w:rsid w:val="00A80AD4"/>
    <w:rsid w:val="00A81446"/>
    <w:rsid w:val="00A81614"/>
    <w:rsid w:val="00A81DAC"/>
    <w:rsid w:val="00A825AE"/>
    <w:rsid w:val="00A82BB7"/>
    <w:rsid w:val="00A82D54"/>
    <w:rsid w:val="00A83085"/>
    <w:rsid w:val="00A83582"/>
    <w:rsid w:val="00A838FC"/>
    <w:rsid w:val="00A8393C"/>
    <w:rsid w:val="00A83D1E"/>
    <w:rsid w:val="00A83EC6"/>
    <w:rsid w:val="00A83EC9"/>
    <w:rsid w:val="00A8401D"/>
    <w:rsid w:val="00A8427C"/>
    <w:rsid w:val="00A84282"/>
    <w:rsid w:val="00A843FD"/>
    <w:rsid w:val="00A84508"/>
    <w:rsid w:val="00A845DE"/>
    <w:rsid w:val="00A84784"/>
    <w:rsid w:val="00A84A4E"/>
    <w:rsid w:val="00A84CF3"/>
    <w:rsid w:val="00A84DA4"/>
    <w:rsid w:val="00A853D0"/>
    <w:rsid w:val="00A85889"/>
    <w:rsid w:val="00A86266"/>
    <w:rsid w:val="00A862CF"/>
    <w:rsid w:val="00A868BF"/>
    <w:rsid w:val="00A874CB"/>
    <w:rsid w:val="00A87726"/>
    <w:rsid w:val="00A87DC9"/>
    <w:rsid w:val="00A87F24"/>
    <w:rsid w:val="00A903B8"/>
    <w:rsid w:val="00A906CD"/>
    <w:rsid w:val="00A9111D"/>
    <w:rsid w:val="00A916FC"/>
    <w:rsid w:val="00A91D1C"/>
    <w:rsid w:val="00A91F47"/>
    <w:rsid w:val="00A9222A"/>
    <w:rsid w:val="00A925A3"/>
    <w:rsid w:val="00A929C0"/>
    <w:rsid w:val="00A93C16"/>
    <w:rsid w:val="00A94268"/>
    <w:rsid w:val="00A94589"/>
    <w:rsid w:val="00A947F8"/>
    <w:rsid w:val="00A94A66"/>
    <w:rsid w:val="00A94C8A"/>
    <w:rsid w:val="00A955FA"/>
    <w:rsid w:val="00A95C5E"/>
    <w:rsid w:val="00A96728"/>
    <w:rsid w:val="00A9742C"/>
    <w:rsid w:val="00A974BD"/>
    <w:rsid w:val="00A976F7"/>
    <w:rsid w:val="00A97D58"/>
    <w:rsid w:val="00AA0442"/>
    <w:rsid w:val="00AA08EB"/>
    <w:rsid w:val="00AA1174"/>
    <w:rsid w:val="00AA158C"/>
    <w:rsid w:val="00AA167A"/>
    <w:rsid w:val="00AA249E"/>
    <w:rsid w:val="00AA278E"/>
    <w:rsid w:val="00AA32C3"/>
    <w:rsid w:val="00AA32EF"/>
    <w:rsid w:val="00AA3C42"/>
    <w:rsid w:val="00AA44F5"/>
    <w:rsid w:val="00AA4654"/>
    <w:rsid w:val="00AA475C"/>
    <w:rsid w:val="00AA478D"/>
    <w:rsid w:val="00AA4BA1"/>
    <w:rsid w:val="00AA54DA"/>
    <w:rsid w:val="00AA6398"/>
    <w:rsid w:val="00AA64A9"/>
    <w:rsid w:val="00AA681E"/>
    <w:rsid w:val="00AA6A48"/>
    <w:rsid w:val="00AA6AAF"/>
    <w:rsid w:val="00AA6F14"/>
    <w:rsid w:val="00AA7016"/>
    <w:rsid w:val="00AA7021"/>
    <w:rsid w:val="00AA7086"/>
    <w:rsid w:val="00AA715C"/>
    <w:rsid w:val="00AA72EA"/>
    <w:rsid w:val="00AA756D"/>
    <w:rsid w:val="00AA76CD"/>
    <w:rsid w:val="00AA7986"/>
    <w:rsid w:val="00AA7AC5"/>
    <w:rsid w:val="00AA7E71"/>
    <w:rsid w:val="00AB07C9"/>
    <w:rsid w:val="00AB09D9"/>
    <w:rsid w:val="00AB1A15"/>
    <w:rsid w:val="00AB1B79"/>
    <w:rsid w:val="00AB2003"/>
    <w:rsid w:val="00AB24CC"/>
    <w:rsid w:val="00AB2969"/>
    <w:rsid w:val="00AB38CF"/>
    <w:rsid w:val="00AB3B13"/>
    <w:rsid w:val="00AB3EB6"/>
    <w:rsid w:val="00AB422A"/>
    <w:rsid w:val="00AB45F7"/>
    <w:rsid w:val="00AB4D44"/>
    <w:rsid w:val="00AB4E11"/>
    <w:rsid w:val="00AB55CB"/>
    <w:rsid w:val="00AB6038"/>
    <w:rsid w:val="00AB6D09"/>
    <w:rsid w:val="00AB6F68"/>
    <w:rsid w:val="00AB70E1"/>
    <w:rsid w:val="00AB715D"/>
    <w:rsid w:val="00AB74B5"/>
    <w:rsid w:val="00AB7D74"/>
    <w:rsid w:val="00AC1178"/>
    <w:rsid w:val="00AC1F6A"/>
    <w:rsid w:val="00AC2186"/>
    <w:rsid w:val="00AC22A3"/>
    <w:rsid w:val="00AC24B8"/>
    <w:rsid w:val="00AC2611"/>
    <w:rsid w:val="00AC2698"/>
    <w:rsid w:val="00AC3080"/>
    <w:rsid w:val="00AC383A"/>
    <w:rsid w:val="00AC3E98"/>
    <w:rsid w:val="00AC49D3"/>
    <w:rsid w:val="00AC49E6"/>
    <w:rsid w:val="00AC4C62"/>
    <w:rsid w:val="00AC5403"/>
    <w:rsid w:val="00AC5B38"/>
    <w:rsid w:val="00AC5C80"/>
    <w:rsid w:val="00AC5DF5"/>
    <w:rsid w:val="00AC66D9"/>
    <w:rsid w:val="00AC6811"/>
    <w:rsid w:val="00AC6C6E"/>
    <w:rsid w:val="00AC76A1"/>
    <w:rsid w:val="00AC7D6D"/>
    <w:rsid w:val="00AC7FA5"/>
    <w:rsid w:val="00AD0085"/>
    <w:rsid w:val="00AD059B"/>
    <w:rsid w:val="00AD0A81"/>
    <w:rsid w:val="00AD0AA0"/>
    <w:rsid w:val="00AD0DE6"/>
    <w:rsid w:val="00AD10DD"/>
    <w:rsid w:val="00AD1605"/>
    <w:rsid w:val="00AD1B13"/>
    <w:rsid w:val="00AD1FDC"/>
    <w:rsid w:val="00AD222E"/>
    <w:rsid w:val="00AD3278"/>
    <w:rsid w:val="00AD34AF"/>
    <w:rsid w:val="00AD390A"/>
    <w:rsid w:val="00AD39E5"/>
    <w:rsid w:val="00AD3BF5"/>
    <w:rsid w:val="00AD4641"/>
    <w:rsid w:val="00AD55DD"/>
    <w:rsid w:val="00AD56CF"/>
    <w:rsid w:val="00AD5AA4"/>
    <w:rsid w:val="00AD5BCB"/>
    <w:rsid w:val="00AD5E0F"/>
    <w:rsid w:val="00AD6826"/>
    <w:rsid w:val="00AD696D"/>
    <w:rsid w:val="00AD6B2B"/>
    <w:rsid w:val="00AD700A"/>
    <w:rsid w:val="00AD728D"/>
    <w:rsid w:val="00AD7385"/>
    <w:rsid w:val="00AD739C"/>
    <w:rsid w:val="00AD73F6"/>
    <w:rsid w:val="00AD752A"/>
    <w:rsid w:val="00AD76BB"/>
    <w:rsid w:val="00AD7D8F"/>
    <w:rsid w:val="00AE03ED"/>
    <w:rsid w:val="00AE07CB"/>
    <w:rsid w:val="00AE0A4F"/>
    <w:rsid w:val="00AE0A68"/>
    <w:rsid w:val="00AE0A6D"/>
    <w:rsid w:val="00AE1391"/>
    <w:rsid w:val="00AE16B2"/>
    <w:rsid w:val="00AE19C5"/>
    <w:rsid w:val="00AE1C11"/>
    <w:rsid w:val="00AE1C28"/>
    <w:rsid w:val="00AE1CBB"/>
    <w:rsid w:val="00AE1D3F"/>
    <w:rsid w:val="00AE2221"/>
    <w:rsid w:val="00AE2479"/>
    <w:rsid w:val="00AE279C"/>
    <w:rsid w:val="00AE2A04"/>
    <w:rsid w:val="00AE3199"/>
    <w:rsid w:val="00AE3368"/>
    <w:rsid w:val="00AE3385"/>
    <w:rsid w:val="00AE3423"/>
    <w:rsid w:val="00AE4558"/>
    <w:rsid w:val="00AE458B"/>
    <w:rsid w:val="00AE4813"/>
    <w:rsid w:val="00AE491D"/>
    <w:rsid w:val="00AE496A"/>
    <w:rsid w:val="00AE4CFC"/>
    <w:rsid w:val="00AE54A3"/>
    <w:rsid w:val="00AE5E9F"/>
    <w:rsid w:val="00AE6DF2"/>
    <w:rsid w:val="00AE704D"/>
    <w:rsid w:val="00AE7666"/>
    <w:rsid w:val="00AE76EE"/>
    <w:rsid w:val="00AE7724"/>
    <w:rsid w:val="00AE77B2"/>
    <w:rsid w:val="00AE7971"/>
    <w:rsid w:val="00AF00ED"/>
    <w:rsid w:val="00AF0309"/>
    <w:rsid w:val="00AF042D"/>
    <w:rsid w:val="00AF085A"/>
    <w:rsid w:val="00AF09E0"/>
    <w:rsid w:val="00AF0E1A"/>
    <w:rsid w:val="00AF0F27"/>
    <w:rsid w:val="00AF105C"/>
    <w:rsid w:val="00AF3143"/>
    <w:rsid w:val="00AF3268"/>
    <w:rsid w:val="00AF35B3"/>
    <w:rsid w:val="00AF401B"/>
    <w:rsid w:val="00AF45D4"/>
    <w:rsid w:val="00AF4633"/>
    <w:rsid w:val="00AF57DE"/>
    <w:rsid w:val="00AF5D31"/>
    <w:rsid w:val="00AF63F9"/>
    <w:rsid w:val="00AF65E4"/>
    <w:rsid w:val="00AF6F14"/>
    <w:rsid w:val="00AF77E1"/>
    <w:rsid w:val="00AF7C65"/>
    <w:rsid w:val="00AF7D7F"/>
    <w:rsid w:val="00AF7F73"/>
    <w:rsid w:val="00B00385"/>
    <w:rsid w:val="00B01CBF"/>
    <w:rsid w:val="00B01F6E"/>
    <w:rsid w:val="00B030BF"/>
    <w:rsid w:val="00B03233"/>
    <w:rsid w:val="00B036C1"/>
    <w:rsid w:val="00B040C7"/>
    <w:rsid w:val="00B04314"/>
    <w:rsid w:val="00B04EA8"/>
    <w:rsid w:val="00B04F8A"/>
    <w:rsid w:val="00B0520D"/>
    <w:rsid w:val="00B0580F"/>
    <w:rsid w:val="00B05D9F"/>
    <w:rsid w:val="00B05F8B"/>
    <w:rsid w:val="00B068E9"/>
    <w:rsid w:val="00B06C9D"/>
    <w:rsid w:val="00B07109"/>
    <w:rsid w:val="00B075C4"/>
    <w:rsid w:val="00B07AE1"/>
    <w:rsid w:val="00B07FFB"/>
    <w:rsid w:val="00B1095C"/>
    <w:rsid w:val="00B1111E"/>
    <w:rsid w:val="00B116CD"/>
    <w:rsid w:val="00B11E67"/>
    <w:rsid w:val="00B12571"/>
    <w:rsid w:val="00B12660"/>
    <w:rsid w:val="00B12ACF"/>
    <w:rsid w:val="00B12B0F"/>
    <w:rsid w:val="00B1312A"/>
    <w:rsid w:val="00B136ED"/>
    <w:rsid w:val="00B13AC9"/>
    <w:rsid w:val="00B13EE1"/>
    <w:rsid w:val="00B14037"/>
    <w:rsid w:val="00B14353"/>
    <w:rsid w:val="00B144F4"/>
    <w:rsid w:val="00B14C38"/>
    <w:rsid w:val="00B14D1E"/>
    <w:rsid w:val="00B14F6C"/>
    <w:rsid w:val="00B15194"/>
    <w:rsid w:val="00B152E4"/>
    <w:rsid w:val="00B1551E"/>
    <w:rsid w:val="00B157F8"/>
    <w:rsid w:val="00B15F69"/>
    <w:rsid w:val="00B1691D"/>
    <w:rsid w:val="00B16B78"/>
    <w:rsid w:val="00B16C10"/>
    <w:rsid w:val="00B17012"/>
    <w:rsid w:val="00B1783D"/>
    <w:rsid w:val="00B1784D"/>
    <w:rsid w:val="00B178E1"/>
    <w:rsid w:val="00B20118"/>
    <w:rsid w:val="00B20570"/>
    <w:rsid w:val="00B20B15"/>
    <w:rsid w:val="00B2187E"/>
    <w:rsid w:val="00B21A93"/>
    <w:rsid w:val="00B2298B"/>
    <w:rsid w:val="00B22E44"/>
    <w:rsid w:val="00B23005"/>
    <w:rsid w:val="00B23269"/>
    <w:rsid w:val="00B2356B"/>
    <w:rsid w:val="00B236F8"/>
    <w:rsid w:val="00B23C0C"/>
    <w:rsid w:val="00B23C42"/>
    <w:rsid w:val="00B2401F"/>
    <w:rsid w:val="00B24521"/>
    <w:rsid w:val="00B2478F"/>
    <w:rsid w:val="00B24992"/>
    <w:rsid w:val="00B249BF"/>
    <w:rsid w:val="00B24D96"/>
    <w:rsid w:val="00B2524B"/>
    <w:rsid w:val="00B25CCB"/>
    <w:rsid w:val="00B2601F"/>
    <w:rsid w:val="00B26722"/>
    <w:rsid w:val="00B27365"/>
    <w:rsid w:val="00B27685"/>
    <w:rsid w:val="00B27780"/>
    <w:rsid w:val="00B279F9"/>
    <w:rsid w:val="00B27AAC"/>
    <w:rsid w:val="00B27C00"/>
    <w:rsid w:val="00B27EDC"/>
    <w:rsid w:val="00B304CC"/>
    <w:rsid w:val="00B3052A"/>
    <w:rsid w:val="00B30E43"/>
    <w:rsid w:val="00B31304"/>
    <w:rsid w:val="00B31471"/>
    <w:rsid w:val="00B32675"/>
    <w:rsid w:val="00B3286D"/>
    <w:rsid w:val="00B32B19"/>
    <w:rsid w:val="00B332FB"/>
    <w:rsid w:val="00B33C7B"/>
    <w:rsid w:val="00B33EBA"/>
    <w:rsid w:val="00B3506A"/>
    <w:rsid w:val="00B3543B"/>
    <w:rsid w:val="00B354D4"/>
    <w:rsid w:val="00B35837"/>
    <w:rsid w:val="00B3588C"/>
    <w:rsid w:val="00B35BB1"/>
    <w:rsid w:val="00B35C2A"/>
    <w:rsid w:val="00B36581"/>
    <w:rsid w:val="00B36855"/>
    <w:rsid w:val="00B37A22"/>
    <w:rsid w:val="00B37E38"/>
    <w:rsid w:val="00B40087"/>
    <w:rsid w:val="00B400D8"/>
    <w:rsid w:val="00B40530"/>
    <w:rsid w:val="00B406E2"/>
    <w:rsid w:val="00B40C13"/>
    <w:rsid w:val="00B41001"/>
    <w:rsid w:val="00B411F9"/>
    <w:rsid w:val="00B4165A"/>
    <w:rsid w:val="00B41744"/>
    <w:rsid w:val="00B41DA0"/>
    <w:rsid w:val="00B422EF"/>
    <w:rsid w:val="00B4285E"/>
    <w:rsid w:val="00B42FFF"/>
    <w:rsid w:val="00B43298"/>
    <w:rsid w:val="00B439A7"/>
    <w:rsid w:val="00B43E00"/>
    <w:rsid w:val="00B43EC9"/>
    <w:rsid w:val="00B44153"/>
    <w:rsid w:val="00B44213"/>
    <w:rsid w:val="00B44A28"/>
    <w:rsid w:val="00B453C2"/>
    <w:rsid w:val="00B45D33"/>
    <w:rsid w:val="00B45F5D"/>
    <w:rsid w:val="00B462A6"/>
    <w:rsid w:val="00B466CE"/>
    <w:rsid w:val="00B474C8"/>
    <w:rsid w:val="00B4765C"/>
    <w:rsid w:val="00B47741"/>
    <w:rsid w:val="00B47944"/>
    <w:rsid w:val="00B479AB"/>
    <w:rsid w:val="00B47A01"/>
    <w:rsid w:val="00B5021A"/>
    <w:rsid w:val="00B504AB"/>
    <w:rsid w:val="00B508F8"/>
    <w:rsid w:val="00B50FC9"/>
    <w:rsid w:val="00B51C60"/>
    <w:rsid w:val="00B51F1E"/>
    <w:rsid w:val="00B52043"/>
    <w:rsid w:val="00B5275D"/>
    <w:rsid w:val="00B5392C"/>
    <w:rsid w:val="00B53CE8"/>
    <w:rsid w:val="00B541E9"/>
    <w:rsid w:val="00B54245"/>
    <w:rsid w:val="00B5433E"/>
    <w:rsid w:val="00B545D8"/>
    <w:rsid w:val="00B54705"/>
    <w:rsid w:val="00B547F4"/>
    <w:rsid w:val="00B54980"/>
    <w:rsid w:val="00B54A66"/>
    <w:rsid w:val="00B556A2"/>
    <w:rsid w:val="00B55BE3"/>
    <w:rsid w:val="00B55FA7"/>
    <w:rsid w:val="00B55FC4"/>
    <w:rsid w:val="00B560CB"/>
    <w:rsid w:val="00B56310"/>
    <w:rsid w:val="00B565F4"/>
    <w:rsid w:val="00B56D15"/>
    <w:rsid w:val="00B56DF9"/>
    <w:rsid w:val="00B570B4"/>
    <w:rsid w:val="00B57D3F"/>
    <w:rsid w:val="00B60CE2"/>
    <w:rsid w:val="00B60F2F"/>
    <w:rsid w:val="00B60FD1"/>
    <w:rsid w:val="00B613AC"/>
    <w:rsid w:val="00B614DA"/>
    <w:rsid w:val="00B617A8"/>
    <w:rsid w:val="00B61AF3"/>
    <w:rsid w:val="00B61E2B"/>
    <w:rsid w:val="00B624DA"/>
    <w:rsid w:val="00B62C6F"/>
    <w:rsid w:val="00B630EA"/>
    <w:rsid w:val="00B6494D"/>
    <w:rsid w:val="00B64A2E"/>
    <w:rsid w:val="00B64D6A"/>
    <w:rsid w:val="00B64E88"/>
    <w:rsid w:val="00B64F33"/>
    <w:rsid w:val="00B65113"/>
    <w:rsid w:val="00B651D4"/>
    <w:rsid w:val="00B65E1A"/>
    <w:rsid w:val="00B65F2A"/>
    <w:rsid w:val="00B66068"/>
    <w:rsid w:val="00B661A9"/>
    <w:rsid w:val="00B6644E"/>
    <w:rsid w:val="00B66729"/>
    <w:rsid w:val="00B66C60"/>
    <w:rsid w:val="00B66D8D"/>
    <w:rsid w:val="00B67374"/>
    <w:rsid w:val="00B67601"/>
    <w:rsid w:val="00B676EF"/>
    <w:rsid w:val="00B67BF4"/>
    <w:rsid w:val="00B67E59"/>
    <w:rsid w:val="00B67F7F"/>
    <w:rsid w:val="00B70240"/>
    <w:rsid w:val="00B707A8"/>
    <w:rsid w:val="00B70B5F"/>
    <w:rsid w:val="00B70D27"/>
    <w:rsid w:val="00B71543"/>
    <w:rsid w:val="00B71B41"/>
    <w:rsid w:val="00B71CDB"/>
    <w:rsid w:val="00B73290"/>
    <w:rsid w:val="00B73E29"/>
    <w:rsid w:val="00B74A43"/>
    <w:rsid w:val="00B74CA3"/>
    <w:rsid w:val="00B74EEB"/>
    <w:rsid w:val="00B7552E"/>
    <w:rsid w:val="00B755AE"/>
    <w:rsid w:val="00B7574F"/>
    <w:rsid w:val="00B7579B"/>
    <w:rsid w:val="00B7591F"/>
    <w:rsid w:val="00B75A91"/>
    <w:rsid w:val="00B75C5B"/>
    <w:rsid w:val="00B75DE8"/>
    <w:rsid w:val="00B75E2B"/>
    <w:rsid w:val="00B76179"/>
    <w:rsid w:val="00B765E1"/>
    <w:rsid w:val="00B76774"/>
    <w:rsid w:val="00B767FF"/>
    <w:rsid w:val="00B76AA8"/>
    <w:rsid w:val="00B76CD2"/>
    <w:rsid w:val="00B76DC7"/>
    <w:rsid w:val="00B773EA"/>
    <w:rsid w:val="00B77EB2"/>
    <w:rsid w:val="00B77F9A"/>
    <w:rsid w:val="00B8031B"/>
    <w:rsid w:val="00B80A37"/>
    <w:rsid w:val="00B811F3"/>
    <w:rsid w:val="00B81257"/>
    <w:rsid w:val="00B81D50"/>
    <w:rsid w:val="00B81EAD"/>
    <w:rsid w:val="00B81FF5"/>
    <w:rsid w:val="00B82545"/>
    <w:rsid w:val="00B82A45"/>
    <w:rsid w:val="00B8336C"/>
    <w:rsid w:val="00B8378C"/>
    <w:rsid w:val="00B83A1B"/>
    <w:rsid w:val="00B83EE9"/>
    <w:rsid w:val="00B843B7"/>
    <w:rsid w:val="00B84448"/>
    <w:rsid w:val="00B845EE"/>
    <w:rsid w:val="00B84698"/>
    <w:rsid w:val="00B84AC1"/>
    <w:rsid w:val="00B85165"/>
    <w:rsid w:val="00B852AE"/>
    <w:rsid w:val="00B8569C"/>
    <w:rsid w:val="00B859ED"/>
    <w:rsid w:val="00B86304"/>
    <w:rsid w:val="00B86824"/>
    <w:rsid w:val="00B86977"/>
    <w:rsid w:val="00B86BF2"/>
    <w:rsid w:val="00B86CDE"/>
    <w:rsid w:val="00B86D82"/>
    <w:rsid w:val="00B87511"/>
    <w:rsid w:val="00B876E4"/>
    <w:rsid w:val="00B878E3"/>
    <w:rsid w:val="00B87C7D"/>
    <w:rsid w:val="00B916B0"/>
    <w:rsid w:val="00B9198C"/>
    <w:rsid w:val="00B919F4"/>
    <w:rsid w:val="00B91AED"/>
    <w:rsid w:val="00B91AF1"/>
    <w:rsid w:val="00B91C02"/>
    <w:rsid w:val="00B91D15"/>
    <w:rsid w:val="00B92685"/>
    <w:rsid w:val="00B9284D"/>
    <w:rsid w:val="00B93195"/>
    <w:rsid w:val="00B931E3"/>
    <w:rsid w:val="00B93395"/>
    <w:rsid w:val="00B93547"/>
    <w:rsid w:val="00B9371E"/>
    <w:rsid w:val="00B93A93"/>
    <w:rsid w:val="00B93D25"/>
    <w:rsid w:val="00B93FAF"/>
    <w:rsid w:val="00B940A6"/>
    <w:rsid w:val="00B944AA"/>
    <w:rsid w:val="00B94566"/>
    <w:rsid w:val="00B9499D"/>
    <w:rsid w:val="00B94F82"/>
    <w:rsid w:val="00B9569C"/>
    <w:rsid w:val="00B96174"/>
    <w:rsid w:val="00B961E7"/>
    <w:rsid w:val="00B9621C"/>
    <w:rsid w:val="00B963C5"/>
    <w:rsid w:val="00B963C9"/>
    <w:rsid w:val="00B963F3"/>
    <w:rsid w:val="00B96640"/>
    <w:rsid w:val="00B96A7A"/>
    <w:rsid w:val="00B96EB3"/>
    <w:rsid w:val="00B96EC4"/>
    <w:rsid w:val="00B97099"/>
    <w:rsid w:val="00B9725F"/>
    <w:rsid w:val="00B97BC6"/>
    <w:rsid w:val="00B97EBA"/>
    <w:rsid w:val="00BA002C"/>
    <w:rsid w:val="00BA0A08"/>
    <w:rsid w:val="00BA0D11"/>
    <w:rsid w:val="00BA189B"/>
    <w:rsid w:val="00BA1AB7"/>
    <w:rsid w:val="00BA1C18"/>
    <w:rsid w:val="00BA1D8C"/>
    <w:rsid w:val="00BA2550"/>
    <w:rsid w:val="00BA2581"/>
    <w:rsid w:val="00BA3349"/>
    <w:rsid w:val="00BA35DC"/>
    <w:rsid w:val="00BA36AB"/>
    <w:rsid w:val="00BA3B61"/>
    <w:rsid w:val="00BA3DBC"/>
    <w:rsid w:val="00BA3EDA"/>
    <w:rsid w:val="00BA3FF6"/>
    <w:rsid w:val="00BA432B"/>
    <w:rsid w:val="00BA4E40"/>
    <w:rsid w:val="00BA4E4F"/>
    <w:rsid w:val="00BA5067"/>
    <w:rsid w:val="00BA5540"/>
    <w:rsid w:val="00BA55BF"/>
    <w:rsid w:val="00BA5A4B"/>
    <w:rsid w:val="00BA5F26"/>
    <w:rsid w:val="00BA6481"/>
    <w:rsid w:val="00BA6ABC"/>
    <w:rsid w:val="00BA7274"/>
    <w:rsid w:val="00BA7964"/>
    <w:rsid w:val="00BA79E2"/>
    <w:rsid w:val="00BA7A7E"/>
    <w:rsid w:val="00BA7B06"/>
    <w:rsid w:val="00BB0309"/>
    <w:rsid w:val="00BB051B"/>
    <w:rsid w:val="00BB0734"/>
    <w:rsid w:val="00BB0D76"/>
    <w:rsid w:val="00BB0E68"/>
    <w:rsid w:val="00BB1B85"/>
    <w:rsid w:val="00BB1E31"/>
    <w:rsid w:val="00BB2790"/>
    <w:rsid w:val="00BB2915"/>
    <w:rsid w:val="00BB2E85"/>
    <w:rsid w:val="00BB3126"/>
    <w:rsid w:val="00BB321F"/>
    <w:rsid w:val="00BB3884"/>
    <w:rsid w:val="00BB38AE"/>
    <w:rsid w:val="00BB39F7"/>
    <w:rsid w:val="00BB3F19"/>
    <w:rsid w:val="00BB4025"/>
    <w:rsid w:val="00BB448F"/>
    <w:rsid w:val="00BB460F"/>
    <w:rsid w:val="00BB4723"/>
    <w:rsid w:val="00BB4E34"/>
    <w:rsid w:val="00BB5489"/>
    <w:rsid w:val="00BB55BC"/>
    <w:rsid w:val="00BB5662"/>
    <w:rsid w:val="00BB5F63"/>
    <w:rsid w:val="00BB63B7"/>
    <w:rsid w:val="00BB658D"/>
    <w:rsid w:val="00BB66DF"/>
    <w:rsid w:val="00BB68FC"/>
    <w:rsid w:val="00BB69E3"/>
    <w:rsid w:val="00BB6D9F"/>
    <w:rsid w:val="00BB6DE1"/>
    <w:rsid w:val="00BB7297"/>
    <w:rsid w:val="00BB79C5"/>
    <w:rsid w:val="00BB7A10"/>
    <w:rsid w:val="00BB7AEB"/>
    <w:rsid w:val="00BC07D5"/>
    <w:rsid w:val="00BC0891"/>
    <w:rsid w:val="00BC0A9C"/>
    <w:rsid w:val="00BC10EA"/>
    <w:rsid w:val="00BC11F7"/>
    <w:rsid w:val="00BC1CBD"/>
    <w:rsid w:val="00BC279E"/>
    <w:rsid w:val="00BC2FBE"/>
    <w:rsid w:val="00BC2FC3"/>
    <w:rsid w:val="00BC417F"/>
    <w:rsid w:val="00BC456E"/>
    <w:rsid w:val="00BC463E"/>
    <w:rsid w:val="00BC472A"/>
    <w:rsid w:val="00BC4DE4"/>
    <w:rsid w:val="00BC4E54"/>
    <w:rsid w:val="00BC5387"/>
    <w:rsid w:val="00BC5485"/>
    <w:rsid w:val="00BC54CE"/>
    <w:rsid w:val="00BC56EE"/>
    <w:rsid w:val="00BC58C1"/>
    <w:rsid w:val="00BC5C09"/>
    <w:rsid w:val="00BC6064"/>
    <w:rsid w:val="00BC60CC"/>
    <w:rsid w:val="00BC62BB"/>
    <w:rsid w:val="00BC7018"/>
    <w:rsid w:val="00BC7192"/>
    <w:rsid w:val="00BC74DE"/>
    <w:rsid w:val="00BD0344"/>
    <w:rsid w:val="00BD0460"/>
    <w:rsid w:val="00BD068D"/>
    <w:rsid w:val="00BD075E"/>
    <w:rsid w:val="00BD0C95"/>
    <w:rsid w:val="00BD0D1C"/>
    <w:rsid w:val="00BD10B5"/>
    <w:rsid w:val="00BD147D"/>
    <w:rsid w:val="00BD170B"/>
    <w:rsid w:val="00BD173D"/>
    <w:rsid w:val="00BD1C85"/>
    <w:rsid w:val="00BD213B"/>
    <w:rsid w:val="00BD2345"/>
    <w:rsid w:val="00BD24AB"/>
    <w:rsid w:val="00BD26B0"/>
    <w:rsid w:val="00BD295F"/>
    <w:rsid w:val="00BD301E"/>
    <w:rsid w:val="00BD321B"/>
    <w:rsid w:val="00BD323C"/>
    <w:rsid w:val="00BD376A"/>
    <w:rsid w:val="00BD3F47"/>
    <w:rsid w:val="00BD46B8"/>
    <w:rsid w:val="00BD4B75"/>
    <w:rsid w:val="00BD4C30"/>
    <w:rsid w:val="00BD4FD8"/>
    <w:rsid w:val="00BD506F"/>
    <w:rsid w:val="00BD52F0"/>
    <w:rsid w:val="00BD538B"/>
    <w:rsid w:val="00BD6081"/>
    <w:rsid w:val="00BD66B7"/>
    <w:rsid w:val="00BD7515"/>
    <w:rsid w:val="00BD7B75"/>
    <w:rsid w:val="00BD7EDA"/>
    <w:rsid w:val="00BE07C6"/>
    <w:rsid w:val="00BE0FD5"/>
    <w:rsid w:val="00BE1109"/>
    <w:rsid w:val="00BE117E"/>
    <w:rsid w:val="00BE1294"/>
    <w:rsid w:val="00BE13A8"/>
    <w:rsid w:val="00BE18BE"/>
    <w:rsid w:val="00BE24C5"/>
    <w:rsid w:val="00BE25E1"/>
    <w:rsid w:val="00BE264F"/>
    <w:rsid w:val="00BE2A0F"/>
    <w:rsid w:val="00BE2C21"/>
    <w:rsid w:val="00BE2E37"/>
    <w:rsid w:val="00BE3110"/>
    <w:rsid w:val="00BE31E2"/>
    <w:rsid w:val="00BE3476"/>
    <w:rsid w:val="00BE35EF"/>
    <w:rsid w:val="00BE4258"/>
    <w:rsid w:val="00BE4A93"/>
    <w:rsid w:val="00BE54CF"/>
    <w:rsid w:val="00BE59AF"/>
    <w:rsid w:val="00BE5F75"/>
    <w:rsid w:val="00BE5FAF"/>
    <w:rsid w:val="00BE653A"/>
    <w:rsid w:val="00BE656D"/>
    <w:rsid w:val="00BE67F5"/>
    <w:rsid w:val="00BE6AEC"/>
    <w:rsid w:val="00BE6BC3"/>
    <w:rsid w:val="00BE6BF0"/>
    <w:rsid w:val="00BE6CB9"/>
    <w:rsid w:val="00BE6DF0"/>
    <w:rsid w:val="00BE7947"/>
    <w:rsid w:val="00BE7DFA"/>
    <w:rsid w:val="00BF0308"/>
    <w:rsid w:val="00BF0CE4"/>
    <w:rsid w:val="00BF12AC"/>
    <w:rsid w:val="00BF1BD8"/>
    <w:rsid w:val="00BF2085"/>
    <w:rsid w:val="00BF24E8"/>
    <w:rsid w:val="00BF2774"/>
    <w:rsid w:val="00BF29CD"/>
    <w:rsid w:val="00BF2A7F"/>
    <w:rsid w:val="00BF2B3E"/>
    <w:rsid w:val="00BF2CF8"/>
    <w:rsid w:val="00BF2FB6"/>
    <w:rsid w:val="00BF389F"/>
    <w:rsid w:val="00BF3D9A"/>
    <w:rsid w:val="00BF3F20"/>
    <w:rsid w:val="00BF42BD"/>
    <w:rsid w:val="00BF4424"/>
    <w:rsid w:val="00BF4C23"/>
    <w:rsid w:val="00BF4DEA"/>
    <w:rsid w:val="00BF52B3"/>
    <w:rsid w:val="00BF57DC"/>
    <w:rsid w:val="00BF5A92"/>
    <w:rsid w:val="00BF62D8"/>
    <w:rsid w:val="00BF637D"/>
    <w:rsid w:val="00BF6778"/>
    <w:rsid w:val="00BF6802"/>
    <w:rsid w:val="00BF68EE"/>
    <w:rsid w:val="00BF718B"/>
    <w:rsid w:val="00BF721B"/>
    <w:rsid w:val="00BF7390"/>
    <w:rsid w:val="00BF76B5"/>
    <w:rsid w:val="00BF774B"/>
    <w:rsid w:val="00BF7795"/>
    <w:rsid w:val="00BF7CB8"/>
    <w:rsid w:val="00BF7D92"/>
    <w:rsid w:val="00BF7FBA"/>
    <w:rsid w:val="00C00067"/>
    <w:rsid w:val="00C003BE"/>
    <w:rsid w:val="00C00415"/>
    <w:rsid w:val="00C009A4"/>
    <w:rsid w:val="00C00B59"/>
    <w:rsid w:val="00C00EB7"/>
    <w:rsid w:val="00C0107E"/>
    <w:rsid w:val="00C012CB"/>
    <w:rsid w:val="00C012DC"/>
    <w:rsid w:val="00C0151E"/>
    <w:rsid w:val="00C016D5"/>
    <w:rsid w:val="00C017B6"/>
    <w:rsid w:val="00C027B6"/>
    <w:rsid w:val="00C02898"/>
    <w:rsid w:val="00C028F7"/>
    <w:rsid w:val="00C02CB4"/>
    <w:rsid w:val="00C02CBE"/>
    <w:rsid w:val="00C0331F"/>
    <w:rsid w:val="00C034E3"/>
    <w:rsid w:val="00C035DB"/>
    <w:rsid w:val="00C036B2"/>
    <w:rsid w:val="00C03705"/>
    <w:rsid w:val="00C0374A"/>
    <w:rsid w:val="00C037BB"/>
    <w:rsid w:val="00C039B9"/>
    <w:rsid w:val="00C03B8E"/>
    <w:rsid w:val="00C040A5"/>
    <w:rsid w:val="00C04103"/>
    <w:rsid w:val="00C04572"/>
    <w:rsid w:val="00C045C6"/>
    <w:rsid w:val="00C04F89"/>
    <w:rsid w:val="00C05027"/>
    <w:rsid w:val="00C05644"/>
    <w:rsid w:val="00C05ADF"/>
    <w:rsid w:val="00C06DA2"/>
    <w:rsid w:val="00C105E9"/>
    <w:rsid w:val="00C10691"/>
    <w:rsid w:val="00C10A80"/>
    <w:rsid w:val="00C1118D"/>
    <w:rsid w:val="00C1148A"/>
    <w:rsid w:val="00C115A8"/>
    <w:rsid w:val="00C11733"/>
    <w:rsid w:val="00C11D11"/>
    <w:rsid w:val="00C12353"/>
    <w:rsid w:val="00C129F8"/>
    <w:rsid w:val="00C13AF0"/>
    <w:rsid w:val="00C13C3B"/>
    <w:rsid w:val="00C13C7C"/>
    <w:rsid w:val="00C14054"/>
    <w:rsid w:val="00C141DC"/>
    <w:rsid w:val="00C14779"/>
    <w:rsid w:val="00C156C2"/>
    <w:rsid w:val="00C15EDB"/>
    <w:rsid w:val="00C166BA"/>
    <w:rsid w:val="00C166D9"/>
    <w:rsid w:val="00C16EF9"/>
    <w:rsid w:val="00C173C5"/>
    <w:rsid w:val="00C1760F"/>
    <w:rsid w:val="00C1763E"/>
    <w:rsid w:val="00C17802"/>
    <w:rsid w:val="00C1783C"/>
    <w:rsid w:val="00C17E7B"/>
    <w:rsid w:val="00C201C1"/>
    <w:rsid w:val="00C20912"/>
    <w:rsid w:val="00C20947"/>
    <w:rsid w:val="00C20D5C"/>
    <w:rsid w:val="00C210E6"/>
    <w:rsid w:val="00C214DC"/>
    <w:rsid w:val="00C215B6"/>
    <w:rsid w:val="00C2176B"/>
    <w:rsid w:val="00C21896"/>
    <w:rsid w:val="00C21B97"/>
    <w:rsid w:val="00C229AB"/>
    <w:rsid w:val="00C22E7F"/>
    <w:rsid w:val="00C22EE3"/>
    <w:rsid w:val="00C22F9F"/>
    <w:rsid w:val="00C23223"/>
    <w:rsid w:val="00C232C4"/>
    <w:rsid w:val="00C23532"/>
    <w:rsid w:val="00C23569"/>
    <w:rsid w:val="00C235F8"/>
    <w:rsid w:val="00C23C74"/>
    <w:rsid w:val="00C248F0"/>
    <w:rsid w:val="00C24CF8"/>
    <w:rsid w:val="00C25062"/>
    <w:rsid w:val="00C25658"/>
    <w:rsid w:val="00C2614A"/>
    <w:rsid w:val="00C263BE"/>
    <w:rsid w:val="00C26672"/>
    <w:rsid w:val="00C26724"/>
    <w:rsid w:val="00C268ED"/>
    <w:rsid w:val="00C27008"/>
    <w:rsid w:val="00C2718A"/>
    <w:rsid w:val="00C271BF"/>
    <w:rsid w:val="00C2728B"/>
    <w:rsid w:val="00C272A6"/>
    <w:rsid w:val="00C27DB9"/>
    <w:rsid w:val="00C27DF4"/>
    <w:rsid w:val="00C306C9"/>
    <w:rsid w:val="00C30AE3"/>
    <w:rsid w:val="00C30C79"/>
    <w:rsid w:val="00C30F3D"/>
    <w:rsid w:val="00C3132F"/>
    <w:rsid w:val="00C313BF"/>
    <w:rsid w:val="00C31577"/>
    <w:rsid w:val="00C31952"/>
    <w:rsid w:val="00C31A4A"/>
    <w:rsid w:val="00C31C3E"/>
    <w:rsid w:val="00C32C06"/>
    <w:rsid w:val="00C334BC"/>
    <w:rsid w:val="00C3352D"/>
    <w:rsid w:val="00C3359A"/>
    <w:rsid w:val="00C343C8"/>
    <w:rsid w:val="00C3470F"/>
    <w:rsid w:val="00C34B6B"/>
    <w:rsid w:val="00C34C14"/>
    <w:rsid w:val="00C34F50"/>
    <w:rsid w:val="00C3531A"/>
    <w:rsid w:val="00C35322"/>
    <w:rsid w:val="00C3576D"/>
    <w:rsid w:val="00C35B2A"/>
    <w:rsid w:val="00C35FA5"/>
    <w:rsid w:val="00C36298"/>
    <w:rsid w:val="00C36465"/>
    <w:rsid w:val="00C36EEF"/>
    <w:rsid w:val="00C37064"/>
    <w:rsid w:val="00C37236"/>
    <w:rsid w:val="00C37559"/>
    <w:rsid w:val="00C378E6"/>
    <w:rsid w:val="00C37927"/>
    <w:rsid w:val="00C400BD"/>
    <w:rsid w:val="00C401F8"/>
    <w:rsid w:val="00C40295"/>
    <w:rsid w:val="00C40348"/>
    <w:rsid w:val="00C404B3"/>
    <w:rsid w:val="00C40820"/>
    <w:rsid w:val="00C40C0E"/>
    <w:rsid w:val="00C41019"/>
    <w:rsid w:val="00C41604"/>
    <w:rsid w:val="00C41847"/>
    <w:rsid w:val="00C41A46"/>
    <w:rsid w:val="00C41BBC"/>
    <w:rsid w:val="00C41F72"/>
    <w:rsid w:val="00C421B0"/>
    <w:rsid w:val="00C42B31"/>
    <w:rsid w:val="00C42B60"/>
    <w:rsid w:val="00C42B8D"/>
    <w:rsid w:val="00C42CE8"/>
    <w:rsid w:val="00C42FCB"/>
    <w:rsid w:val="00C43100"/>
    <w:rsid w:val="00C4338B"/>
    <w:rsid w:val="00C43ACC"/>
    <w:rsid w:val="00C43FB3"/>
    <w:rsid w:val="00C4527E"/>
    <w:rsid w:val="00C4587B"/>
    <w:rsid w:val="00C4638C"/>
    <w:rsid w:val="00C469CD"/>
    <w:rsid w:val="00C47466"/>
    <w:rsid w:val="00C47B0B"/>
    <w:rsid w:val="00C47D75"/>
    <w:rsid w:val="00C47E80"/>
    <w:rsid w:val="00C50175"/>
    <w:rsid w:val="00C50CC9"/>
    <w:rsid w:val="00C51018"/>
    <w:rsid w:val="00C51448"/>
    <w:rsid w:val="00C51A3D"/>
    <w:rsid w:val="00C523FA"/>
    <w:rsid w:val="00C52430"/>
    <w:rsid w:val="00C52686"/>
    <w:rsid w:val="00C52913"/>
    <w:rsid w:val="00C52921"/>
    <w:rsid w:val="00C52F1B"/>
    <w:rsid w:val="00C53196"/>
    <w:rsid w:val="00C533D7"/>
    <w:rsid w:val="00C53E00"/>
    <w:rsid w:val="00C54C9C"/>
    <w:rsid w:val="00C55003"/>
    <w:rsid w:val="00C551C1"/>
    <w:rsid w:val="00C553B7"/>
    <w:rsid w:val="00C553DB"/>
    <w:rsid w:val="00C55820"/>
    <w:rsid w:val="00C55FC4"/>
    <w:rsid w:val="00C56243"/>
    <w:rsid w:val="00C5643B"/>
    <w:rsid w:val="00C57058"/>
    <w:rsid w:val="00C57178"/>
    <w:rsid w:val="00C578CA"/>
    <w:rsid w:val="00C57BDE"/>
    <w:rsid w:val="00C57DF9"/>
    <w:rsid w:val="00C57E85"/>
    <w:rsid w:val="00C57EC8"/>
    <w:rsid w:val="00C60106"/>
    <w:rsid w:val="00C6017B"/>
    <w:rsid w:val="00C602F2"/>
    <w:rsid w:val="00C60B30"/>
    <w:rsid w:val="00C60B81"/>
    <w:rsid w:val="00C60C37"/>
    <w:rsid w:val="00C60F8B"/>
    <w:rsid w:val="00C610B0"/>
    <w:rsid w:val="00C610BC"/>
    <w:rsid w:val="00C61228"/>
    <w:rsid w:val="00C61339"/>
    <w:rsid w:val="00C61732"/>
    <w:rsid w:val="00C618F3"/>
    <w:rsid w:val="00C61AEB"/>
    <w:rsid w:val="00C61D33"/>
    <w:rsid w:val="00C621C8"/>
    <w:rsid w:val="00C62606"/>
    <w:rsid w:val="00C6275F"/>
    <w:rsid w:val="00C628A9"/>
    <w:rsid w:val="00C62C85"/>
    <w:rsid w:val="00C63003"/>
    <w:rsid w:val="00C631D4"/>
    <w:rsid w:val="00C633B8"/>
    <w:rsid w:val="00C63A3C"/>
    <w:rsid w:val="00C644A9"/>
    <w:rsid w:val="00C645A3"/>
    <w:rsid w:val="00C64884"/>
    <w:rsid w:val="00C64F96"/>
    <w:rsid w:val="00C65714"/>
    <w:rsid w:val="00C658F1"/>
    <w:rsid w:val="00C65A07"/>
    <w:rsid w:val="00C66675"/>
    <w:rsid w:val="00C66795"/>
    <w:rsid w:val="00C66E63"/>
    <w:rsid w:val="00C703EB"/>
    <w:rsid w:val="00C705CE"/>
    <w:rsid w:val="00C70FF2"/>
    <w:rsid w:val="00C71218"/>
    <w:rsid w:val="00C7127E"/>
    <w:rsid w:val="00C7132A"/>
    <w:rsid w:val="00C7142C"/>
    <w:rsid w:val="00C71437"/>
    <w:rsid w:val="00C72079"/>
    <w:rsid w:val="00C72286"/>
    <w:rsid w:val="00C72D3B"/>
    <w:rsid w:val="00C72DA0"/>
    <w:rsid w:val="00C73054"/>
    <w:rsid w:val="00C73083"/>
    <w:rsid w:val="00C7358E"/>
    <w:rsid w:val="00C74498"/>
    <w:rsid w:val="00C74E6B"/>
    <w:rsid w:val="00C75986"/>
    <w:rsid w:val="00C759E8"/>
    <w:rsid w:val="00C75BB6"/>
    <w:rsid w:val="00C75FC0"/>
    <w:rsid w:val="00C76724"/>
    <w:rsid w:val="00C76849"/>
    <w:rsid w:val="00C76C21"/>
    <w:rsid w:val="00C76C58"/>
    <w:rsid w:val="00C777C5"/>
    <w:rsid w:val="00C80116"/>
    <w:rsid w:val="00C80152"/>
    <w:rsid w:val="00C80187"/>
    <w:rsid w:val="00C8026B"/>
    <w:rsid w:val="00C8075C"/>
    <w:rsid w:val="00C80CBB"/>
    <w:rsid w:val="00C8142B"/>
    <w:rsid w:val="00C8166F"/>
    <w:rsid w:val="00C824E6"/>
    <w:rsid w:val="00C82B82"/>
    <w:rsid w:val="00C82E28"/>
    <w:rsid w:val="00C83016"/>
    <w:rsid w:val="00C8327D"/>
    <w:rsid w:val="00C83C00"/>
    <w:rsid w:val="00C83DA1"/>
    <w:rsid w:val="00C83E86"/>
    <w:rsid w:val="00C84FE7"/>
    <w:rsid w:val="00C851D7"/>
    <w:rsid w:val="00C85342"/>
    <w:rsid w:val="00C85559"/>
    <w:rsid w:val="00C85F36"/>
    <w:rsid w:val="00C8607F"/>
    <w:rsid w:val="00C8648A"/>
    <w:rsid w:val="00C86ECF"/>
    <w:rsid w:val="00C872CF"/>
    <w:rsid w:val="00C8755E"/>
    <w:rsid w:val="00C8778F"/>
    <w:rsid w:val="00C879C1"/>
    <w:rsid w:val="00C87F40"/>
    <w:rsid w:val="00C90594"/>
    <w:rsid w:val="00C905F0"/>
    <w:rsid w:val="00C90C6C"/>
    <w:rsid w:val="00C9176C"/>
    <w:rsid w:val="00C91B39"/>
    <w:rsid w:val="00C91F79"/>
    <w:rsid w:val="00C92509"/>
    <w:rsid w:val="00C93670"/>
    <w:rsid w:val="00C93A9D"/>
    <w:rsid w:val="00C93AE9"/>
    <w:rsid w:val="00C93BAA"/>
    <w:rsid w:val="00C93BB7"/>
    <w:rsid w:val="00C93C17"/>
    <w:rsid w:val="00C93C50"/>
    <w:rsid w:val="00C93F8D"/>
    <w:rsid w:val="00C9459A"/>
    <w:rsid w:val="00C9479A"/>
    <w:rsid w:val="00C94A3A"/>
    <w:rsid w:val="00C94DA5"/>
    <w:rsid w:val="00C953D2"/>
    <w:rsid w:val="00C95771"/>
    <w:rsid w:val="00C959A1"/>
    <w:rsid w:val="00C961BC"/>
    <w:rsid w:val="00C9641E"/>
    <w:rsid w:val="00C96480"/>
    <w:rsid w:val="00C96648"/>
    <w:rsid w:val="00C9709B"/>
    <w:rsid w:val="00C97B29"/>
    <w:rsid w:val="00CA0006"/>
    <w:rsid w:val="00CA0116"/>
    <w:rsid w:val="00CA093D"/>
    <w:rsid w:val="00CA0ED7"/>
    <w:rsid w:val="00CA1366"/>
    <w:rsid w:val="00CA148E"/>
    <w:rsid w:val="00CA1A77"/>
    <w:rsid w:val="00CA1AA9"/>
    <w:rsid w:val="00CA1BC0"/>
    <w:rsid w:val="00CA1D56"/>
    <w:rsid w:val="00CA2439"/>
    <w:rsid w:val="00CA27AC"/>
    <w:rsid w:val="00CA34D6"/>
    <w:rsid w:val="00CA35D7"/>
    <w:rsid w:val="00CA3806"/>
    <w:rsid w:val="00CA4449"/>
    <w:rsid w:val="00CA4602"/>
    <w:rsid w:val="00CA4BAA"/>
    <w:rsid w:val="00CA4F97"/>
    <w:rsid w:val="00CA4FBF"/>
    <w:rsid w:val="00CA5132"/>
    <w:rsid w:val="00CA5B74"/>
    <w:rsid w:val="00CA5B7E"/>
    <w:rsid w:val="00CA5C1D"/>
    <w:rsid w:val="00CA5C51"/>
    <w:rsid w:val="00CA5E54"/>
    <w:rsid w:val="00CA66AD"/>
    <w:rsid w:val="00CA6705"/>
    <w:rsid w:val="00CA6A74"/>
    <w:rsid w:val="00CA7545"/>
    <w:rsid w:val="00CA78C8"/>
    <w:rsid w:val="00CA7A60"/>
    <w:rsid w:val="00CA7D18"/>
    <w:rsid w:val="00CB0200"/>
    <w:rsid w:val="00CB0490"/>
    <w:rsid w:val="00CB04DD"/>
    <w:rsid w:val="00CB094C"/>
    <w:rsid w:val="00CB0B48"/>
    <w:rsid w:val="00CB0DD2"/>
    <w:rsid w:val="00CB12CF"/>
    <w:rsid w:val="00CB153B"/>
    <w:rsid w:val="00CB1FEB"/>
    <w:rsid w:val="00CB21BC"/>
    <w:rsid w:val="00CB2467"/>
    <w:rsid w:val="00CB2B24"/>
    <w:rsid w:val="00CB30A4"/>
    <w:rsid w:val="00CB41F2"/>
    <w:rsid w:val="00CB4220"/>
    <w:rsid w:val="00CB4710"/>
    <w:rsid w:val="00CB47FF"/>
    <w:rsid w:val="00CB4C9F"/>
    <w:rsid w:val="00CB53FD"/>
    <w:rsid w:val="00CB56ED"/>
    <w:rsid w:val="00CB5BE7"/>
    <w:rsid w:val="00CB64DD"/>
    <w:rsid w:val="00CB69C2"/>
    <w:rsid w:val="00CB6F34"/>
    <w:rsid w:val="00CB7022"/>
    <w:rsid w:val="00CB7793"/>
    <w:rsid w:val="00CB77F2"/>
    <w:rsid w:val="00CB7977"/>
    <w:rsid w:val="00CC0ABB"/>
    <w:rsid w:val="00CC0CDC"/>
    <w:rsid w:val="00CC0E6C"/>
    <w:rsid w:val="00CC16D2"/>
    <w:rsid w:val="00CC205C"/>
    <w:rsid w:val="00CC237F"/>
    <w:rsid w:val="00CC282A"/>
    <w:rsid w:val="00CC348B"/>
    <w:rsid w:val="00CC41CA"/>
    <w:rsid w:val="00CC434B"/>
    <w:rsid w:val="00CC4C99"/>
    <w:rsid w:val="00CC4EAF"/>
    <w:rsid w:val="00CC580A"/>
    <w:rsid w:val="00CC5B3A"/>
    <w:rsid w:val="00CC619B"/>
    <w:rsid w:val="00CC645A"/>
    <w:rsid w:val="00CC67F5"/>
    <w:rsid w:val="00CC6925"/>
    <w:rsid w:val="00CC6973"/>
    <w:rsid w:val="00CC69A4"/>
    <w:rsid w:val="00CC6C8C"/>
    <w:rsid w:val="00CC6D8A"/>
    <w:rsid w:val="00CC6FF1"/>
    <w:rsid w:val="00CC767D"/>
    <w:rsid w:val="00CC79ED"/>
    <w:rsid w:val="00CD01BB"/>
    <w:rsid w:val="00CD0D38"/>
    <w:rsid w:val="00CD0FA5"/>
    <w:rsid w:val="00CD1135"/>
    <w:rsid w:val="00CD1222"/>
    <w:rsid w:val="00CD15E3"/>
    <w:rsid w:val="00CD1987"/>
    <w:rsid w:val="00CD1C4B"/>
    <w:rsid w:val="00CD1E66"/>
    <w:rsid w:val="00CD3518"/>
    <w:rsid w:val="00CD3567"/>
    <w:rsid w:val="00CD3C08"/>
    <w:rsid w:val="00CD45F2"/>
    <w:rsid w:val="00CD47A3"/>
    <w:rsid w:val="00CD4DC9"/>
    <w:rsid w:val="00CD5641"/>
    <w:rsid w:val="00CD57C3"/>
    <w:rsid w:val="00CD5C04"/>
    <w:rsid w:val="00CD63C1"/>
    <w:rsid w:val="00CD6A8C"/>
    <w:rsid w:val="00CD6EB8"/>
    <w:rsid w:val="00CD764E"/>
    <w:rsid w:val="00CD7741"/>
    <w:rsid w:val="00CD78DD"/>
    <w:rsid w:val="00CD7948"/>
    <w:rsid w:val="00CE0137"/>
    <w:rsid w:val="00CE02BE"/>
    <w:rsid w:val="00CE0A64"/>
    <w:rsid w:val="00CE154E"/>
    <w:rsid w:val="00CE1556"/>
    <w:rsid w:val="00CE1886"/>
    <w:rsid w:val="00CE1CFF"/>
    <w:rsid w:val="00CE20A2"/>
    <w:rsid w:val="00CE2312"/>
    <w:rsid w:val="00CE2F23"/>
    <w:rsid w:val="00CE2F9A"/>
    <w:rsid w:val="00CE3337"/>
    <w:rsid w:val="00CE33CC"/>
    <w:rsid w:val="00CE3511"/>
    <w:rsid w:val="00CE35A2"/>
    <w:rsid w:val="00CE3A34"/>
    <w:rsid w:val="00CE3A98"/>
    <w:rsid w:val="00CE4095"/>
    <w:rsid w:val="00CE4718"/>
    <w:rsid w:val="00CE4F97"/>
    <w:rsid w:val="00CE5469"/>
    <w:rsid w:val="00CE5625"/>
    <w:rsid w:val="00CE5AAA"/>
    <w:rsid w:val="00CE5DFA"/>
    <w:rsid w:val="00CE5E56"/>
    <w:rsid w:val="00CE62DE"/>
    <w:rsid w:val="00CE6AB8"/>
    <w:rsid w:val="00CE6F9D"/>
    <w:rsid w:val="00CE7405"/>
    <w:rsid w:val="00CE7577"/>
    <w:rsid w:val="00CE797C"/>
    <w:rsid w:val="00CE7B23"/>
    <w:rsid w:val="00CE7C6C"/>
    <w:rsid w:val="00CF01E2"/>
    <w:rsid w:val="00CF01E6"/>
    <w:rsid w:val="00CF0232"/>
    <w:rsid w:val="00CF02D9"/>
    <w:rsid w:val="00CF063F"/>
    <w:rsid w:val="00CF0C3D"/>
    <w:rsid w:val="00CF11B9"/>
    <w:rsid w:val="00CF1226"/>
    <w:rsid w:val="00CF16CD"/>
    <w:rsid w:val="00CF173B"/>
    <w:rsid w:val="00CF1936"/>
    <w:rsid w:val="00CF199E"/>
    <w:rsid w:val="00CF23E9"/>
    <w:rsid w:val="00CF25C6"/>
    <w:rsid w:val="00CF2B01"/>
    <w:rsid w:val="00CF319A"/>
    <w:rsid w:val="00CF39DA"/>
    <w:rsid w:val="00CF4085"/>
    <w:rsid w:val="00CF4228"/>
    <w:rsid w:val="00CF4667"/>
    <w:rsid w:val="00CF4B6E"/>
    <w:rsid w:val="00CF4C05"/>
    <w:rsid w:val="00CF52EE"/>
    <w:rsid w:val="00CF58B8"/>
    <w:rsid w:val="00CF614C"/>
    <w:rsid w:val="00CF7234"/>
    <w:rsid w:val="00CF7A49"/>
    <w:rsid w:val="00D005CD"/>
    <w:rsid w:val="00D00709"/>
    <w:rsid w:val="00D0099D"/>
    <w:rsid w:val="00D00CEA"/>
    <w:rsid w:val="00D023F8"/>
    <w:rsid w:val="00D02647"/>
    <w:rsid w:val="00D02685"/>
    <w:rsid w:val="00D02904"/>
    <w:rsid w:val="00D029DD"/>
    <w:rsid w:val="00D02D92"/>
    <w:rsid w:val="00D02E69"/>
    <w:rsid w:val="00D02FCB"/>
    <w:rsid w:val="00D03137"/>
    <w:rsid w:val="00D03536"/>
    <w:rsid w:val="00D038DA"/>
    <w:rsid w:val="00D03A07"/>
    <w:rsid w:val="00D03A0A"/>
    <w:rsid w:val="00D042FC"/>
    <w:rsid w:val="00D04305"/>
    <w:rsid w:val="00D0430A"/>
    <w:rsid w:val="00D04728"/>
    <w:rsid w:val="00D0485B"/>
    <w:rsid w:val="00D04894"/>
    <w:rsid w:val="00D04BBA"/>
    <w:rsid w:val="00D05582"/>
    <w:rsid w:val="00D056DC"/>
    <w:rsid w:val="00D0613B"/>
    <w:rsid w:val="00D071EF"/>
    <w:rsid w:val="00D0767F"/>
    <w:rsid w:val="00D07836"/>
    <w:rsid w:val="00D100B4"/>
    <w:rsid w:val="00D10993"/>
    <w:rsid w:val="00D11299"/>
    <w:rsid w:val="00D113E1"/>
    <w:rsid w:val="00D115DE"/>
    <w:rsid w:val="00D11744"/>
    <w:rsid w:val="00D118A7"/>
    <w:rsid w:val="00D1194F"/>
    <w:rsid w:val="00D11D30"/>
    <w:rsid w:val="00D11D92"/>
    <w:rsid w:val="00D12CEC"/>
    <w:rsid w:val="00D12F4C"/>
    <w:rsid w:val="00D14026"/>
    <w:rsid w:val="00D14CC7"/>
    <w:rsid w:val="00D15BD0"/>
    <w:rsid w:val="00D162E5"/>
    <w:rsid w:val="00D1632A"/>
    <w:rsid w:val="00D163F1"/>
    <w:rsid w:val="00D167F2"/>
    <w:rsid w:val="00D16D11"/>
    <w:rsid w:val="00D1701A"/>
    <w:rsid w:val="00D17C3C"/>
    <w:rsid w:val="00D200EB"/>
    <w:rsid w:val="00D202C2"/>
    <w:rsid w:val="00D203F2"/>
    <w:rsid w:val="00D20BEB"/>
    <w:rsid w:val="00D20D56"/>
    <w:rsid w:val="00D20DD0"/>
    <w:rsid w:val="00D21940"/>
    <w:rsid w:val="00D2199B"/>
    <w:rsid w:val="00D21CA2"/>
    <w:rsid w:val="00D22210"/>
    <w:rsid w:val="00D22582"/>
    <w:rsid w:val="00D2288A"/>
    <w:rsid w:val="00D22F94"/>
    <w:rsid w:val="00D23032"/>
    <w:rsid w:val="00D23AE1"/>
    <w:rsid w:val="00D242A4"/>
    <w:rsid w:val="00D24C59"/>
    <w:rsid w:val="00D24CF6"/>
    <w:rsid w:val="00D25028"/>
    <w:rsid w:val="00D25361"/>
    <w:rsid w:val="00D2582A"/>
    <w:rsid w:val="00D25A09"/>
    <w:rsid w:val="00D25F84"/>
    <w:rsid w:val="00D261D6"/>
    <w:rsid w:val="00D2646A"/>
    <w:rsid w:val="00D26F2B"/>
    <w:rsid w:val="00D27301"/>
    <w:rsid w:val="00D274C2"/>
    <w:rsid w:val="00D2754F"/>
    <w:rsid w:val="00D278D8"/>
    <w:rsid w:val="00D27D4E"/>
    <w:rsid w:val="00D27FDD"/>
    <w:rsid w:val="00D300FA"/>
    <w:rsid w:val="00D30248"/>
    <w:rsid w:val="00D3074E"/>
    <w:rsid w:val="00D308EC"/>
    <w:rsid w:val="00D30EF9"/>
    <w:rsid w:val="00D31046"/>
    <w:rsid w:val="00D31719"/>
    <w:rsid w:val="00D31860"/>
    <w:rsid w:val="00D31E48"/>
    <w:rsid w:val="00D3228A"/>
    <w:rsid w:val="00D325D3"/>
    <w:rsid w:val="00D32656"/>
    <w:rsid w:val="00D32A9A"/>
    <w:rsid w:val="00D3305E"/>
    <w:rsid w:val="00D33208"/>
    <w:rsid w:val="00D3359D"/>
    <w:rsid w:val="00D33636"/>
    <w:rsid w:val="00D33C7C"/>
    <w:rsid w:val="00D33DCC"/>
    <w:rsid w:val="00D34187"/>
    <w:rsid w:val="00D3422E"/>
    <w:rsid w:val="00D34678"/>
    <w:rsid w:val="00D347CC"/>
    <w:rsid w:val="00D348DC"/>
    <w:rsid w:val="00D34BC6"/>
    <w:rsid w:val="00D34D8E"/>
    <w:rsid w:val="00D34EBC"/>
    <w:rsid w:val="00D3550C"/>
    <w:rsid w:val="00D35BBB"/>
    <w:rsid w:val="00D35CF3"/>
    <w:rsid w:val="00D35D7F"/>
    <w:rsid w:val="00D35F3E"/>
    <w:rsid w:val="00D36964"/>
    <w:rsid w:val="00D369EC"/>
    <w:rsid w:val="00D36CF6"/>
    <w:rsid w:val="00D374DB"/>
    <w:rsid w:val="00D3753D"/>
    <w:rsid w:val="00D3778A"/>
    <w:rsid w:val="00D37810"/>
    <w:rsid w:val="00D37CA6"/>
    <w:rsid w:val="00D37E04"/>
    <w:rsid w:val="00D40754"/>
    <w:rsid w:val="00D40B0C"/>
    <w:rsid w:val="00D40E29"/>
    <w:rsid w:val="00D41250"/>
    <w:rsid w:val="00D41CFD"/>
    <w:rsid w:val="00D41EED"/>
    <w:rsid w:val="00D426B5"/>
    <w:rsid w:val="00D42E2E"/>
    <w:rsid w:val="00D42E9C"/>
    <w:rsid w:val="00D4322C"/>
    <w:rsid w:val="00D43268"/>
    <w:rsid w:val="00D432F0"/>
    <w:rsid w:val="00D43402"/>
    <w:rsid w:val="00D43A33"/>
    <w:rsid w:val="00D4428F"/>
    <w:rsid w:val="00D44304"/>
    <w:rsid w:val="00D448E9"/>
    <w:rsid w:val="00D45056"/>
    <w:rsid w:val="00D45191"/>
    <w:rsid w:val="00D455CD"/>
    <w:rsid w:val="00D459ED"/>
    <w:rsid w:val="00D45C04"/>
    <w:rsid w:val="00D46412"/>
    <w:rsid w:val="00D46600"/>
    <w:rsid w:val="00D46B5E"/>
    <w:rsid w:val="00D472D3"/>
    <w:rsid w:val="00D472DA"/>
    <w:rsid w:val="00D474BE"/>
    <w:rsid w:val="00D47838"/>
    <w:rsid w:val="00D478A1"/>
    <w:rsid w:val="00D47AD6"/>
    <w:rsid w:val="00D47CB4"/>
    <w:rsid w:val="00D513D9"/>
    <w:rsid w:val="00D51777"/>
    <w:rsid w:val="00D51A0A"/>
    <w:rsid w:val="00D51AFA"/>
    <w:rsid w:val="00D51B48"/>
    <w:rsid w:val="00D51F42"/>
    <w:rsid w:val="00D5216D"/>
    <w:rsid w:val="00D5298A"/>
    <w:rsid w:val="00D52B36"/>
    <w:rsid w:val="00D534A4"/>
    <w:rsid w:val="00D535F8"/>
    <w:rsid w:val="00D5363D"/>
    <w:rsid w:val="00D53A26"/>
    <w:rsid w:val="00D53EDE"/>
    <w:rsid w:val="00D541C1"/>
    <w:rsid w:val="00D54553"/>
    <w:rsid w:val="00D54B21"/>
    <w:rsid w:val="00D54B6D"/>
    <w:rsid w:val="00D54D2F"/>
    <w:rsid w:val="00D558BC"/>
    <w:rsid w:val="00D561B5"/>
    <w:rsid w:val="00D56279"/>
    <w:rsid w:val="00D5662D"/>
    <w:rsid w:val="00D56A6C"/>
    <w:rsid w:val="00D56C49"/>
    <w:rsid w:val="00D56D4B"/>
    <w:rsid w:val="00D56DD2"/>
    <w:rsid w:val="00D57BAB"/>
    <w:rsid w:val="00D57E29"/>
    <w:rsid w:val="00D57EEE"/>
    <w:rsid w:val="00D57F62"/>
    <w:rsid w:val="00D600C4"/>
    <w:rsid w:val="00D603E5"/>
    <w:rsid w:val="00D6047B"/>
    <w:rsid w:val="00D60544"/>
    <w:rsid w:val="00D60550"/>
    <w:rsid w:val="00D606C7"/>
    <w:rsid w:val="00D60BE5"/>
    <w:rsid w:val="00D60E00"/>
    <w:rsid w:val="00D60EF2"/>
    <w:rsid w:val="00D61041"/>
    <w:rsid w:val="00D618A1"/>
    <w:rsid w:val="00D61DF0"/>
    <w:rsid w:val="00D61E77"/>
    <w:rsid w:val="00D62080"/>
    <w:rsid w:val="00D62123"/>
    <w:rsid w:val="00D621E3"/>
    <w:rsid w:val="00D62271"/>
    <w:rsid w:val="00D62AA2"/>
    <w:rsid w:val="00D62FA8"/>
    <w:rsid w:val="00D63096"/>
    <w:rsid w:val="00D6350B"/>
    <w:rsid w:val="00D63554"/>
    <w:rsid w:val="00D636E4"/>
    <w:rsid w:val="00D63A1B"/>
    <w:rsid w:val="00D63D62"/>
    <w:rsid w:val="00D63DD8"/>
    <w:rsid w:val="00D643F9"/>
    <w:rsid w:val="00D64693"/>
    <w:rsid w:val="00D648B1"/>
    <w:rsid w:val="00D652EA"/>
    <w:rsid w:val="00D65EED"/>
    <w:rsid w:val="00D665E5"/>
    <w:rsid w:val="00D66E6F"/>
    <w:rsid w:val="00D6705A"/>
    <w:rsid w:val="00D67722"/>
    <w:rsid w:val="00D679A4"/>
    <w:rsid w:val="00D712E7"/>
    <w:rsid w:val="00D713C2"/>
    <w:rsid w:val="00D71E53"/>
    <w:rsid w:val="00D72218"/>
    <w:rsid w:val="00D7223F"/>
    <w:rsid w:val="00D72558"/>
    <w:rsid w:val="00D72848"/>
    <w:rsid w:val="00D72CC3"/>
    <w:rsid w:val="00D736B3"/>
    <w:rsid w:val="00D73869"/>
    <w:rsid w:val="00D73FF2"/>
    <w:rsid w:val="00D7411C"/>
    <w:rsid w:val="00D7471D"/>
    <w:rsid w:val="00D7491E"/>
    <w:rsid w:val="00D751DD"/>
    <w:rsid w:val="00D75214"/>
    <w:rsid w:val="00D753A9"/>
    <w:rsid w:val="00D756A5"/>
    <w:rsid w:val="00D756CF"/>
    <w:rsid w:val="00D756FC"/>
    <w:rsid w:val="00D75848"/>
    <w:rsid w:val="00D75A29"/>
    <w:rsid w:val="00D75C6C"/>
    <w:rsid w:val="00D75D55"/>
    <w:rsid w:val="00D75E42"/>
    <w:rsid w:val="00D75FE9"/>
    <w:rsid w:val="00D76076"/>
    <w:rsid w:val="00D76B4F"/>
    <w:rsid w:val="00D76D21"/>
    <w:rsid w:val="00D76FD6"/>
    <w:rsid w:val="00D771A8"/>
    <w:rsid w:val="00D771C6"/>
    <w:rsid w:val="00D77389"/>
    <w:rsid w:val="00D7792F"/>
    <w:rsid w:val="00D77F1F"/>
    <w:rsid w:val="00D80999"/>
    <w:rsid w:val="00D817FA"/>
    <w:rsid w:val="00D81CD2"/>
    <w:rsid w:val="00D81F58"/>
    <w:rsid w:val="00D82284"/>
    <w:rsid w:val="00D82B22"/>
    <w:rsid w:val="00D82DAF"/>
    <w:rsid w:val="00D82F29"/>
    <w:rsid w:val="00D831A1"/>
    <w:rsid w:val="00D83D0B"/>
    <w:rsid w:val="00D84996"/>
    <w:rsid w:val="00D84BB5"/>
    <w:rsid w:val="00D8560B"/>
    <w:rsid w:val="00D859BA"/>
    <w:rsid w:val="00D863EE"/>
    <w:rsid w:val="00D86A8D"/>
    <w:rsid w:val="00D8741A"/>
    <w:rsid w:val="00D8764C"/>
    <w:rsid w:val="00D8765B"/>
    <w:rsid w:val="00D878B5"/>
    <w:rsid w:val="00D90080"/>
    <w:rsid w:val="00D90246"/>
    <w:rsid w:val="00D90843"/>
    <w:rsid w:val="00D90992"/>
    <w:rsid w:val="00D9183A"/>
    <w:rsid w:val="00D91C20"/>
    <w:rsid w:val="00D91D4A"/>
    <w:rsid w:val="00D91F16"/>
    <w:rsid w:val="00D91F97"/>
    <w:rsid w:val="00D920FD"/>
    <w:rsid w:val="00D92321"/>
    <w:rsid w:val="00D92BF4"/>
    <w:rsid w:val="00D92E1D"/>
    <w:rsid w:val="00D9319A"/>
    <w:rsid w:val="00D93A5A"/>
    <w:rsid w:val="00D93ACE"/>
    <w:rsid w:val="00D93EF8"/>
    <w:rsid w:val="00D9402D"/>
    <w:rsid w:val="00D9485B"/>
    <w:rsid w:val="00D94CF1"/>
    <w:rsid w:val="00D94DD9"/>
    <w:rsid w:val="00D95019"/>
    <w:rsid w:val="00D9513B"/>
    <w:rsid w:val="00D95466"/>
    <w:rsid w:val="00D9560F"/>
    <w:rsid w:val="00D9639E"/>
    <w:rsid w:val="00D96ADF"/>
    <w:rsid w:val="00D96C52"/>
    <w:rsid w:val="00D96D3F"/>
    <w:rsid w:val="00D976C5"/>
    <w:rsid w:val="00D97CDA"/>
    <w:rsid w:val="00D97DB1"/>
    <w:rsid w:val="00D97E21"/>
    <w:rsid w:val="00D97EF0"/>
    <w:rsid w:val="00DA0A8C"/>
    <w:rsid w:val="00DA0C56"/>
    <w:rsid w:val="00DA16A8"/>
    <w:rsid w:val="00DA1ACE"/>
    <w:rsid w:val="00DA1BB3"/>
    <w:rsid w:val="00DA1C2B"/>
    <w:rsid w:val="00DA1EF9"/>
    <w:rsid w:val="00DA20C7"/>
    <w:rsid w:val="00DA20DE"/>
    <w:rsid w:val="00DA22E9"/>
    <w:rsid w:val="00DA24BF"/>
    <w:rsid w:val="00DA24FF"/>
    <w:rsid w:val="00DA2596"/>
    <w:rsid w:val="00DA259E"/>
    <w:rsid w:val="00DA28DF"/>
    <w:rsid w:val="00DA2972"/>
    <w:rsid w:val="00DA29DA"/>
    <w:rsid w:val="00DA2BFA"/>
    <w:rsid w:val="00DA2EF0"/>
    <w:rsid w:val="00DA2F61"/>
    <w:rsid w:val="00DA304A"/>
    <w:rsid w:val="00DA339A"/>
    <w:rsid w:val="00DA3890"/>
    <w:rsid w:val="00DA3A7C"/>
    <w:rsid w:val="00DA3A86"/>
    <w:rsid w:val="00DA3ABC"/>
    <w:rsid w:val="00DA3EEC"/>
    <w:rsid w:val="00DA5596"/>
    <w:rsid w:val="00DA568B"/>
    <w:rsid w:val="00DA5889"/>
    <w:rsid w:val="00DA6286"/>
    <w:rsid w:val="00DA687E"/>
    <w:rsid w:val="00DA690C"/>
    <w:rsid w:val="00DA71E3"/>
    <w:rsid w:val="00DA72D9"/>
    <w:rsid w:val="00DA76CE"/>
    <w:rsid w:val="00DA784E"/>
    <w:rsid w:val="00DB0528"/>
    <w:rsid w:val="00DB0F61"/>
    <w:rsid w:val="00DB13E0"/>
    <w:rsid w:val="00DB186F"/>
    <w:rsid w:val="00DB1BD3"/>
    <w:rsid w:val="00DB1D9F"/>
    <w:rsid w:val="00DB1E1D"/>
    <w:rsid w:val="00DB267E"/>
    <w:rsid w:val="00DB291B"/>
    <w:rsid w:val="00DB2B35"/>
    <w:rsid w:val="00DB2F43"/>
    <w:rsid w:val="00DB3300"/>
    <w:rsid w:val="00DB3324"/>
    <w:rsid w:val="00DB35A0"/>
    <w:rsid w:val="00DB3C78"/>
    <w:rsid w:val="00DB3E2F"/>
    <w:rsid w:val="00DB41AC"/>
    <w:rsid w:val="00DB43D5"/>
    <w:rsid w:val="00DB44EA"/>
    <w:rsid w:val="00DB4910"/>
    <w:rsid w:val="00DB4962"/>
    <w:rsid w:val="00DB49F0"/>
    <w:rsid w:val="00DB4EA3"/>
    <w:rsid w:val="00DB5031"/>
    <w:rsid w:val="00DB58C2"/>
    <w:rsid w:val="00DB592C"/>
    <w:rsid w:val="00DB5DAF"/>
    <w:rsid w:val="00DB5E98"/>
    <w:rsid w:val="00DB6419"/>
    <w:rsid w:val="00DB68EA"/>
    <w:rsid w:val="00DB695A"/>
    <w:rsid w:val="00DB69E5"/>
    <w:rsid w:val="00DB6A4A"/>
    <w:rsid w:val="00DB717D"/>
    <w:rsid w:val="00DB7C1E"/>
    <w:rsid w:val="00DC019D"/>
    <w:rsid w:val="00DC09A2"/>
    <w:rsid w:val="00DC10B3"/>
    <w:rsid w:val="00DC1198"/>
    <w:rsid w:val="00DC14B4"/>
    <w:rsid w:val="00DC1643"/>
    <w:rsid w:val="00DC1AEF"/>
    <w:rsid w:val="00DC2166"/>
    <w:rsid w:val="00DC2668"/>
    <w:rsid w:val="00DC280A"/>
    <w:rsid w:val="00DC284D"/>
    <w:rsid w:val="00DC291D"/>
    <w:rsid w:val="00DC2FFD"/>
    <w:rsid w:val="00DC34A2"/>
    <w:rsid w:val="00DC354F"/>
    <w:rsid w:val="00DC35FC"/>
    <w:rsid w:val="00DC3B8E"/>
    <w:rsid w:val="00DC436B"/>
    <w:rsid w:val="00DC44FA"/>
    <w:rsid w:val="00DC466F"/>
    <w:rsid w:val="00DC4A5B"/>
    <w:rsid w:val="00DC4EEF"/>
    <w:rsid w:val="00DC587F"/>
    <w:rsid w:val="00DC5CBD"/>
    <w:rsid w:val="00DC5E36"/>
    <w:rsid w:val="00DC606F"/>
    <w:rsid w:val="00DC62F8"/>
    <w:rsid w:val="00DC6404"/>
    <w:rsid w:val="00DC6914"/>
    <w:rsid w:val="00DC692A"/>
    <w:rsid w:val="00DC6A6B"/>
    <w:rsid w:val="00DC734E"/>
    <w:rsid w:val="00DC7452"/>
    <w:rsid w:val="00DC7469"/>
    <w:rsid w:val="00DC7655"/>
    <w:rsid w:val="00DC7EAB"/>
    <w:rsid w:val="00DC7F20"/>
    <w:rsid w:val="00DD059F"/>
    <w:rsid w:val="00DD0C43"/>
    <w:rsid w:val="00DD17CF"/>
    <w:rsid w:val="00DD1DC8"/>
    <w:rsid w:val="00DD210E"/>
    <w:rsid w:val="00DD2ABA"/>
    <w:rsid w:val="00DD2CBE"/>
    <w:rsid w:val="00DD3139"/>
    <w:rsid w:val="00DD3526"/>
    <w:rsid w:val="00DD3B15"/>
    <w:rsid w:val="00DD3BF9"/>
    <w:rsid w:val="00DD3E2B"/>
    <w:rsid w:val="00DD4377"/>
    <w:rsid w:val="00DD51DC"/>
    <w:rsid w:val="00DD5363"/>
    <w:rsid w:val="00DD588D"/>
    <w:rsid w:val="00DD5CC8"/>
    <w:rsid w:val="00DD5E7B"/>
    <w:rsid w:val="00DD5FF1"/>
    <w:rsid w:val="00DD612D"/>
    <w:rsid w:val="00DD66FE"/>
    <w:rsid w:val="00DD6C4F"/>
    <w:rsid w:val="00DD7B78"/>
    <w:rsid w:val="00DD7C56"/>
    <w:rsid w:val="00DD7DA0"/>
    <w:rsid w:val="00DE004E"/>
    <w:rsid w:val="00DE045B"/>
    <w:rsid w:val="00DE073A"/>
    <w:rsid w:val="00DE0916"/>
    <w:rsid w:val="00DE0C65"/>
    <w:rsid w:val="00DE19B9"/>
    <w:rsid w:val="00DE1A20"/>
    <w:rsid w:val="00DE1B5C"/>
    <w:rsid w:val="00DE1BD4"/>
    <w:rsid w:val="00DE1F62"/>
    <w:rsid w:val="00DE2A04"/>
    <w:rsid w:val="00DE2C33"/>
    <w:rsid w:val="00DE3133"/>
    <w:rsid w:val="00DE3944"/>
    <w:rsid w:val="00DE4177"/>
    <w:rsid w:val="00DE4181"/>
    <w:rsid w:val="00DE4377"/>
    <w:rsid w:val="00DE4ED3"/>
    <w:rsid w:val="00DE5015"/>
    <w:rsid w:val="00DE50BF"/>
    <w:rsid w:val="00DE5417"/>
    <w:rsid w:val="00DE549E"/>
    <w:rsid w:val="00DE56A9"/>
    <w:rsid w:val="00DE5803"/>
    <w:rsid w:val="00DE583D"/>
    <w:rsid w:val="00DE5E68"/>
    <w:rsid w:val="00DE6685"/>
    <w:rsid w:val="00DE66DF"/>
    <w:rsid w:val="00DE67AE"/>
    <w:rsid w:val="00DE6E6A"/>
    <w:rsid w:val="00DE7279"/>
    <w:rsid w:val="00DE7775"/>
    <w:rsid w:val="00DE7A46"/>
    <w:rsid w:val="00DE7B0C"/>
    <w:rsid w:val="00DE7E32"/>
    <w:rsid w:val="00DE7F06"/>
    <w:rsid w:val="00DF0530"/>
    <w:rsid w:val="00DF0A24"/>
    <w:rsid w:val="00DF0BF4"/>
    <w:rsid w:val="00DF11C5"/>
    <w:rsid w:val="00DF16D5"/>
    <w:rsid w:val="00DF177A"/>
    <w:rsid w:val="00DF17B9"/>
    <w:rsid w:val="00DF1C52"/>
    <w:rsid w:val="00DF1DD3"/>
    <w:rsid w:val="00DF2196"/>
    <w:rsid w:val="00DF27E5"/>
    <w:rsid w:val="00DF27F5"/>
    <w:rsid w:val="00DF313B"/>
    <w:rsid w:val="00DF3270"/>
    <w:rsid w:val="00DF3576"/>
    <w:rsid w:val="00DF3EFE"/>
    <w:rsid w:val="00DF4175"/>
    <w:rsid w:val="00DF437F"/>
    <w:rsid w:val="00DF4686"/>
    <w:rsid w:val="00DF5544"/>
    <w:rsid w:val="00DF59C2"/>
    <w:rsid w:val="00DF5D22"/>
    <w:rsid w:val="00DF5D2F"/>
    <w:rsid w:val="00DF5E10"/>
    <w:rsid w:val="00DF65B1"/>
    <w:rsid w:val="00DF69D1"/>
    <w:rsid w:val="00DF6B1C"/>
    <w:rsid w:val="00DF756F"/>
    <w:rsid w:val="00DF7BDF"/>
    <w:rsid w:val="00E00230"/>
    <w:rsid w:val="00E00439"/>
    <w:rsid w:val="00E00733"/>
    <w:rsid w:val="00E00A02"/>
    <w:rsid w:val="00E00BEA"/>
    <w:rsid w:val="00E00C8D"/>
    <w:rsid w:val="00E00FFE"/>
    <w:rsid w:val="00E0111E"/>
    <w:rsid w:val="00E01136"/>
    <w:rsid w:val="00E0138B"/>
    <w:rsid w:val="00E0182D"/>
    <w:rsid w:val="00E01946"/>
    <w:rsid w:val="00E01E91"/>
    <w:rsid w:val="00E02147"/>
    <w:rsid w:val="00E0219B"/>
    <w:rsid w:val="00E02A1E"/>
    <w:rsid w:val="00E02BE6"/>
    <w:rsid w:val="00E02C80"/>
    <w:rsid w:val="00E03205"/>
    <w:rsid w:val="00E03769"/>
    <w:rsid w:val="00E0382D"/>
    <w:rsid w:val="00E03904"/>
    <w:rsid w:val="00E03BA1"/>
    <w:rsid w:val="00E03BF0"/>
    <w:rsid w:val="00E03EA6"/>
    <w:rsid w:val="00E0469C"/>
    <w:rsid w:val="00E046AA"/>
    <w:rsid w:val="00E04AB8"/>
    <w:rsid w:val="00E04C12"/>
    <w:rsid w:val="00E04EE3"/>
    <w:rsid w:val="00E05104"/>
    <w:rsid w:val="00E0518E"/>
    <w:rsid w:val="00E0532E"/>
    <w:rsid w:val="00E05394"/>
    <w:rsid w:val="00E058E7"/>
    <w:rsid w:val="00E05B23"/>
    <w:rsid w:val="00E05C62"/>
    <w:rsid w:val="00E06146"/>
    <w:rsid w:val="00E079AE"/>
    <w:rsid w:val="00E07D78"/>
    <w:rsid w:val="00E10A60"/>
    <w:rsid w:val="00E10A99"/>
    <w:rsid w:val="00E10E3E"/>
    <w:rsid w:val="00E110BF"/>
    <w:rsid w:val="00E11253"/>
    <w:rsid w:val="00E11323"/>
    <w:rsid w:val="00E11332"/>
    <w:rsid w:val="00E11878"/>
    <w:rsid w:val="00E11A7F"/>
    <w:rsid w:val="00E12073"/>
    <w:rsid w:val="00E12586"/>
    <w:rsid w:val="00E127C0"/>
    <w:rsid w:val="00E12ACA"/>
    <w:rsid w:val="00E12C5D"/>
    <w:rsid w:val="00E12E1E"/>
    <w:rsid w:val="00E13450"/>
    <w:rsid w:val="00E13E79"/>
    <w:rsid w:val="00E146F4"/>
    <w:rsid w:val="00E1481C"/>
    <w:rsid w:val="00E14AAD"/>
    <w:rsid w:val="00E14C40"/>
    <w:rsid w:val="00E14F1C"/>
    <w:rsid w:val="00E15409"/>
    <w:rsid w:val="00E15C58"/>
    <w:rsid w:val="00E160AA"/>
    <w:rsid w:val="00E166A7"/>
    <w:rsid w:val="00E16ACE"/>
    <w:rsid w:val="00E16BFF"/>
    <w:rsid w:val="00E17273"/>
    <w:rsid w:val="00E202D4"/>
    <w:rsid w:val="00E205E7"/>
    <w:rsid w:val="00E2074B"/>
    <w:rsid w:val="00E20A0A"/>
    <w:rsid w:val="00E20B0F"/>
    <w:rsid w:val="00E20CC1"/>
    <w:rsid w:val="00E21172"/>
    <w:rsid w:val="00E214AB"/>
    <w:rsid w:val="00E214E7"/>
    <w:rsid w:val="00E21515"/>
    <w:rsid w:val="00E2157A"/>
    <w:rsid w:val="00E2237B"/>
    <w:rsid w:val="00E22634"/>
    <w:rsid w:val="00E22A18"/>
    <w:rsid w:val="00E22A25"/>
    <w:rsid w:val="00E22C91"/>
    <w:rsid w:val="00E2358C"/>
    <w:rsid w:val="00E23861"/>
    <w:rsid w:val="00E23AEA"/>
    <w:rsid w:val="00E23FAF"/>
    <w:rsid w:val="00E2427E"/>
    <w:rsid w:val="00E244FB"/>
    <w:rsid w:val="00E24F5F"/>
    <w:rsid w:val="00E25D72"/>
    <w:rsid w:val="00E26689"/>
    <w:rsid w:val="00E267F3"/>
    <w:rsid w:val="00E26D34"/>
    <w:rsid w:val="00E26F64"/>
    <w:rsid w:val="00E277C2"/>
    <w:rsid w:val="00E27B90"/>
    <w:rsid w:val="00E27EA3"/>
    <w:rsid w:val="00E27F07"/>
    <w:rsid w:val="00E30754"/>
    <w:rsid w:val="00E30CBF"/>
    <w:rsid w:val="00E30F56"/>
    <w:rsid w:val="00E31701"/>
    <w:rsid w:val="00E31E2C"/>
    <w:rsid w:val="00E327C4"/>
    <w:rsid w:val="00E32A60"/>
    <w:rsid w:val="00E32D76"/>
    <w:rsid w:val="00E33084"/>
    <w:rsid w:val="00E330BF"/>
    <w:rsid w:val="00E330E0"/>
    <w:rsid w:val="00E334AC"/>
    <w:rsid w:val="00E3374F"/>
    <w:rsid w:val="00E33D49"/>
    <w:rsid w:val="00E3436B"/>
    <w:rsid w:val="00E344AF"/>
    <w:rsid w:val="00E34826"/>
    <w:rsid w:val="00E34CCB"/>
    <w:rsid w:val="00E350FD"/>
    <w:rsid w:val="00E3564E"/>
    <w:rsid w:val="00E357BB"/>
    <w:rsid w:val="00E35BDB"/>
    <w:rsid w:val="00E35F01"/>
    <w:rsid w:val="00E36173"/>
    <w:rsid w:val="00E3630A"/>
    <w:rsid w:val="00E363E0"/>
    <w:rsid w:val="00E36B1E"/>
    <w:rsid w:val="00E36BD3"/>
    <w:rsid w:val="00E371F2"/>
    <w:rsid w:val="00E37472"/>
    <w:rsid w:val="00E37C72"/>
    <w:rsid w:val="00E401E2"/>
    <w:rsid w:val="00E403DB"/>
    <w:rsid w:val="00E408EE"/>
    <w:rsid w:val="00E40DA3"/>
    <w:rsid w:val="00E41E52"/>
    <w:rsid w:val="00E42609"/>
    <w:rsid w:val="00E428DE"/>
    <w:rsid w:val="00E42A8B"/>
    <w:rsid w:val="00E43336"/>
    <w:rsid w:val="00E43E31"/>
    <w:rsid w:val="00E43E48"/>
    <w:rsid w:val="00E43F51"/>
    <w:rsid w:val="00E443D7"/>
    <w:rsid w:val="00E44477"/>
    <w:rsid w:val="00E4506E"/>
    <w:rsid w:val="00E451CD"/>
    <w:rsid w:val="00E454A6"/>
    <w:rsid w:val="00E454B7"/>
    <w:rsid w:val="00E45757"/>
    <w:rsid w:val="00E47016"/>
    <w:rsid w:val="00E470A2"/>
    <w:rsid w:val="00E4738C"/>
    <w:rsid w:val="00E475E5"/>
    <w:rsid w:val="00E47A4A"/>
    <w:rsid w:val="00E504DE"/>
    <w:rsid w:val="00E50864"/>
    <w:rsid w:val="00E5144C"/>
    <w:rsid w:val="00E514C8"/>
    <w:rsid w:val="00E5154C"/>
    <w:rsid w:val="00E51EFD"/>
    <w:rsid w:val="00E51F68"/>
    <w:rsid w:val="00E521C9"/>
    <w:rsid w:val="00E52325"/>
    <w:rsid w:val="00E526CC"/>
    <w:rsid w:val="00E527F8"/>
    <w:rsid w:val="00E531E0"/>
    <w:rsid w:val="00E535F7"/>
    <w:rsid w:val="00E5370D"/>
    <w:rsid w:val="00E539E7"/>
    <w:rsid w:val="00E53BAD"/>
    <w:rsid w:val="00E547A9"/>
    <w:rsid w:val="00E54953"/>
    <w:rsid w:val="00E54DDC"/>
    <w:rsid w:val="00E54DDF"/>
    <w:rsid w:val="00E54F80"/>
    <w:rsid w:val="00E55052"/>
    <w:rsid w:val="00E5508E"/>
    <w:rsid w:val="00E556CD"/>
    <w:rsid w:val="00E568A7"/>
    <w:rsid w:val="00E56FDB"/>
    <w:rsid w:val="00E570DD"/>
    <w:rsid w:val="00E572FA"/>
    <w:rsid w:val="00E57920"/>
    <w:rsid w:val="00E60049"/>
    <w:rsid w:val="00E60117"/>
    <w:rsid w:val="00E6077C"/>
    <w:rsid w:val="00E60F9A"/>
    <w:rsid w:val="00E6137F"/>
    <w:rsid w:val="00E62406"/>
    <w:rsid w:val="00E625DB"/>
    <w:rsid w:val="00E62894"/>
    <w:rsid w:val="00E62F93"/>
    <w:rsid w:val="00E63285"/>
    <w:rsid w:val="00E632CA"/>
    <w:rsid w:val="00E63ADF"/>
    <w:rsid w:val="00E63D08"/>
    <w:rsid w:val="00E642A7"/>
    <w:rsid w:val="00E645B6"/>
    <w:rsid w:val="00E64852"/>
    <w:rsid w:val="00E64B41"/>
    <w:rsid w:val="00E64B75"/>
    <w:rsid w:val="00E64C90"/>
    <w:rsid w:val="00E64D37"/>
    <w:rsid w:val="00E64F98"/>
    <w:rsid w:val="00E65295"/>
    <w:rsid w:val="00E652F7"/>
    <w:rsid w:val="00E65E27"/>
    <w:rsid w:val="00E66087"/>
    <w:rsid w:val="00E666CB"/>
    <w:rsid w:val="00E66A40"/>
    <w:rsid w:val="00E66A4B"/>
    <w:rsid w:val="00E66BFE"/>
    <w:rsid w:val="00E6771D"/>
    <w:rsid w:val="00E70C58"/>
    <w:rsid w:val="00E70F04"/>
    <w:rsid w:val="00E71177"/>
    <w:rsid w:val="00E71E1C"/>
    <w:rsid w:val="00E71EED"/>
    <w:rsid w:val="00E7222B"/>
    <w:rsid w:val="00E7240F"/>
    <w:rsid w:val="00E72493"/>
    <w:rsid w:val="00E72853"/>
    <w:rsid w:val="00E728DC"/>
    <w:rsid w:val="00E72DC6"/>
    <w:rsid w:val="00E72DF7"/>
    <w:rsid w:val="00E73549"/>
    <w:rsid w:val="00E743EB"/>
    <w:rsid w:val="00E74507"/>
    <w:rsid w:val="00E74D04"/>
    <w:rsid w:val="00E74F6F"/>
    <w:rsid w:val="00E75341"/>
    <w:rsid w:val="00E75882"/>
    <w:rsid w:val="00E75FAD"/>
    <w:rsid w:val="00E761FC"/>
    <w:rsid w:val="00E762D3"/>
    <w:rsid w:val="00E76FAE"/>
    <w:rsid w:val="00E771B2"/>
    <w:rsid w:val="00E7779B"/>
    <w:rsid w:val="00E77C83"/>
    <w:rsid w:val="00E8008D"/>
    <w:rsid w:val="00E80134"/>
    <w:rsid w:val="00E8053E"/>
    <w:rsid w:val="00E80831"/>
    <w:rsid w:val="00E80BAE"/>
    <w:rsid w:val="00E80EFB"/>
    <w:rsid w:val="00E81D72"/>
    <w:rsid w:val="00E829BF"/>
    <w:rsid w:val="00E82D20"/>
    <w:rsid w:val="00E82EF8"/>
    <w:rsid w:val="00E82F00"/>
    <w:rsid w:val="00E82F1D"/>
    <w:rsid w:val="00E83166"/>
    <w:rsid w:val="00E83685"/>
    <w:rsid w:val="00E83A9A"/>
    <w:rsid w:val="00E83CDD"/>
    <w:rsid w:val="00E83DB1"/>
    <w:rsid w:val="00E83F6A"/>
    <w:rsid w:val="00E8414F"/>
    <w:rsid w:val="00E84B04"/>
    <w:rsid w:val="00E84D53"/>
    <w:rsid w:val="00E8509B"/>
    <w:rsid w:val="00E8569B"/>
    <w:rsid w:val="00E85956"/>
    <w:rsid w:val="00E85C2A"/>
    <w:rsid w:val="00E85EB1"/>
    <w:rsid w:val="00E8614D"/>
    <w:rsid w:val="00E861E5"/>
    <w:rsid w:val="00E863E8"/>
    <w:rsid w:val="00E864FF"/>
    <w:rsid w:val="00E8655E"/>
    <w:rsid w:val="00E866CA"/>
    <w:rsid w:val="00E8683F"/>
    <w:rsid w:val="00E870FE"/>
    <w:rsid w:val="00E87A1C"/>
    <w:rsid w:val="00E90031"/>
    <w:rsid w:val="00E90C8B"/>
    <w:rsid w:val="00E90DB0"/>
    <w:rsid w:val="00E91617"/>
    <w:rsid w:val="00E91902"/>
    <w:rsid w:val="00E923B9"/>
    <w:rsid w:val="00E92683"/>
    <w:rsid w:val="00E92A02"/>
    <w:rsid w:val="00E92BD0"/>
    <w:rsid w:val="00E92F12"/>
    <w:rsid w:val="00E935ED"/>
    <w:rsid w:val="00E9372A"/>
    <w:rsid w:val="00E93A6D"/>
    <w:rsid w:val="00E93CC2"/>
    <w:rsid w:val="00E93E28"/>
    <w:rsid w:val="00E94192"/>
    <w:rsid w:val="00E9489E"/>
    <w:rsid w:val="00E94BBE"/>
    <w:rsid w:val="00E94CE4"/>
    <w:rsid w:val="00E950F3"/>
    <w:rsid w:val="00E96094"/>
    <w:rsid w:val="00E960F1"/>
    <w:rsid w:val="00E9622B"/>
    <w:rsid w:val="00E972CF"/>
    <w:rsid w:val="00E973C6"/>
    <w:rsid w:val="00E979A4"/>
    <w:rsid w:val="00E97F83"/>
    <w:rsid w:val="00EA020A"/>
    <w:rsid w:val="00EA1596"/>
    <w:rsid w:val="00EA1A1A"/>
    <w:rsid w:val="00EA1D9F"/>
    <w:rsid w:val="00EA1DE3"/>
    <w:rsid w:val="00EA1F2F"/>
    <w:rsid w:val="00EA2680"/>
    <w:rsid w:val="00EA2A92"/>
    <w:rsid w:val="00EA2C59"/>
    <w:rsid w:val="00EA2CBE"/>
    <w:rsid w:val="00EA331A"/>
    <w:rsid w:val="00EA34A1"/>
    <w:rsid w:val="00EA36DC"/>
    <w:rsid w:val="00EA3933"/>
    <w:rsid w:val="00EA3B2B"/>
    <w:rsid w:val="00EA44BD"/>
    <w:rsid w:val="00EA4573"/>
    <w:rsid w:val="00EA4958"/>
    <w:rsid w:val="00EA4B97"/>
    <w:rsid w:val="00EA4BC4"/>
    <w:rsid w:val="00EA509A"/>
    <w:rsid w:val="00EA5762"/>
    <w:rsid w:val="00EA5A3B"/>
    <w:rsid w:val="00EA5A84"/>
    <w:rsid w:val="00EA6A1F"/>
    <w:rsid w:val="00EA6B9B"/>
    <w:rsid w:val="00EA7483"/>
    <w:rsid w:val="00EA7911"/>
    <w:rsid w:val="00EA7AAA"/>
    <w:rsid w:val="00EA7AB2"/>
    <w:rsid w:val="00EA7CC5"/>
    <w:rsid w:val="00EA7D45"/>
    <w:rsid w:val="00EB070D"/>
    <w:rsid w:val="00EB08B5"/>
    <w:rsid w:val="00EB0EC6"/>
    <w:rsid w:val="00EB0F01"/>
    <w:rsid w:val="00EB13DA"/>
    <w:rsid w:val="00EB16FC"/>
    <w:rsid w:val="00EB201F"/>
    <w:rsid w:val="00EB218A"/>
    <w:rsid w:val="00EB2681"/>
    <w:rsid w:val="00EB28AA"/>
    <w:rsid w:val="00EB28EE"/>
    <w:rsid w:val="00EB3A7B"/>
    <w:rsid w:val="00EB3DFC"/>
    <w:rsid w:val="00EB3E74"/>
    <w:rsid w:val="00EB4013"/>
    <w:rsid w:val="00EB56CD"/>
    <w:rsid w:val="00EB574D"/>
    <w:rsid w:val="00EB581B"/>
    <w:rsid w:val="00EB5A6B"/>
    <w:rsid w:val="00EB652C"/>
    <w:rsid w:val="00EB6DC2"/>
    <w:rsid w:val="00EB6ED1"/>
    <w:rsid w:val="00EB700F"/>
    <w:rsid w:val="00EB7245"/>
    <w:rsid w:val="00EB753B"/>
    <w:rsid w:val="00EB76D4"/>
    <w:rsid w:val="00EB7837"/>
    <w:rsid w:val="00EB793F"/>
    <w:rsid w:val="00EC044B"/>
    <w:rsid w:val="00EC073D"/>
    <w:rsid w:val="00EC086B"/>
    <w:rsid w:val="00EC0B5A"/>
    <w:rsid w:val="00EC0E2A"/>
    <w:rsid w:val="00EC10ED"/>
    <w:rsid w:val="00EC11C2"/>
    <w:rsid w:val="00EC188C"/>
    <w:rsid w:val="00EC19A3"/>
    <w:rsid w:val="00EC1B86"/>
    <w:rsid w:val="00EC1D8C"/>
    <w:rsid w:val="00EC267D"/>
    <w:rsid w:val="00EC395D"/>
    <w:rsid w:val="00EC3B1D"/>
    <w:rsid w:val="00EC407E"/>
    <w:rsid w:val="00EC430C"/>
    <w:rsid w:val="00EC4681"/>
    <w:rsid w:val="00EC4696"/>
    <w:rsid w:val="00EC4839"/>
    <w:rsid w:val="00EC53BD"/>
    <w:rsid w:val="00EC5631"/>
    <w:rsid w:val="00EC5B05"/>
    <w:rsid w:val="00EC5B4C"/>
    <w:rsid w:val="00EC5B8B"/>
    <w:rsid w:val="00EC6499"/>
    <w:rsid w:val="00EC6F23"/>
    <w:rsid w:val="00EC7007"/>
    <w:rsid w:val="00EC71BA"/>
    <w:rsid w:val="00EC73BC"/>
    <w:rsid w:val="00EC7A62"/>
    <w:rsid w:val="00EC7BBA"/>
    <w:rsid w:val="00ED045C"/>
    <w:rsid w:val="00ED0CC9"/>
    <w:rsid w:val="00ED12D6"/>
    <w:rsid w:val="00ED12E9"/>
    <w:rsid w:val="00ED19A2"/>
    <w:rsid w:val="00ED1F7F"/>
    <w:rsid w:val="00ED2468"/>
    <w:rsid w:val="00ED24FB"/>
    <w:rsid w:val="00ED292E"/>
    <w:rsid w:val="00ED2C07"/>
    <w:rsid w:val="00ED2CE1"/>
    <w:rsid w:val="00ED2D1B"/>
    <w:rsid w:val="00ED2EB8"/>
    <w:rsid w:val="00ED3825"/>
    <w:rsid w:val="00ED3BB5"/>
    <w:rsid w:val="00ED3F30"/>
    <w:rsid w:val="00ED41CE"/>
    <w:rsid w:val="00ED5501"/>
    <w:rsid w:val="00ED5DB5"/>
    <w:rsid w:val="00ED5E0C"/>
    <w:rsid w:val="00ED61B5"/>
    <w:rsid w:val="00ED6440"/>
    <w:rsid w:val="00ED79D2"/>
    <w:rsid w:val="00ED7BE9"/>
    <w:rsid w:val="00EE0090"/>
    <w:rsid w:val="00EE0634"/>
    <w:rsid w:val="00EE08B7"/>
    <w:rsid w:val="00EE0A0D"/>
    <w:rsid w:val="00EE0F37"/>
    <w:rsid w:val="00EE15B7"/>
    <w:rsid w:val="00EE16D4"/>
    <w:rsid w:val="00EE1A32"/>
    <w:rsid w:val="00EE1C82"/>
    <w:rsid w:val="00EE21B5"/>
    <w:rsid w:val="00EE2787"/>
    <w:rsid w:val="00EE309D"/>
    <w:rsid w:val="00EE3132"/>
    <w:rsid w:val="00EE314F"/>
    <w:rsid w:val="00EE31F8"/>
    <w:rsid w:val="00EE38A4"/>
    <w:rsid w:val="00EE48BE"/>
    <w:rsid w:val="00EE49A2"/>
    <w:rsid w:val="00EE4D3C"/>
    <w:rsid w:val="00EE59F2"/>
    <w:rsid w:val="00EE6020"/>
    <w:rsid w:val="00EE606E"/>
    <w:rsid w:val="00EE65DA"/>
    <w:rsid w:val="00EE66BE"/>
    <w:rsid w:val="00EE672F"/>
    <w:rsid w:val="00EE6B21"/>
    <w:rsid w:val="00EE6E97"/>
    <w:rsid w:val="00EE7124"/>
    <w:rsid w:val="00EE737E"/>
    <w:rsid w:val="00EE779B"/>
    <w:rsid w:val="00EE7D37"/>
    <w:rsid w:val="00EF00C2"/>
    <w:rsid w:val="00EF01D5"/>
    <w:rsid w:val="00EF0C00"/>
    <w:rsid w:val="00EF1168"/>
    <w:rsid w:val="00EF1975"/>
    <w:rsid w:val="00EF1ABC"/>
    <w:rsid w:val="00EF282C"/>
    <w:rsid w:val="00EF2A7E"/>
    <w:rsid w:val="00EF343A"/>
    <w:rsid w:val="00EF3461"/>
    <w:rsid w:val="00EF35CC"/>
    <w:rsid w:val="00EF361B"/>
    <w:rsid w:val="00EF3F3D"/>
    <w:rsid w:val="00EF3F6E"/>
    <w:rsid w:val="00EF4179"/>
    <w:rsid w:val="00EF47EB"/>
    <w:rsid w:val="00EF4BA6"/>
    <w:rsid w:val="00EF55DB"/>
    <w:rsid w:val="00EF580D"/>
    <w:rsid w:val="00EF59CE"/>
    <w:rsid w:val="00EF5AE6"/>
    <w:rsid w:val="00EF5BC1"/>
    <w:rsid w:val="00EF62C7"/>
    <w:rsid w:val="00EF7C98"/>
    <w:rsid w:val="00F00E30"/>
    <w:rsid w:val="00F00EBE"/>
    <w:rsid w:val="00F01968"/>
    <w:rsid w:val="00F01B89"/>
    <w:rsid w:val="00F02A8A"/>
    <w:rsid w:val="00F02B60"/>
    <w:rsid w:val="00F03088"/>
    <w:rsid w:val="00F030FA"/>
    <w:rsid w:val="00F03278"/>
    <w:rsid w:val="00F0336B"/>
    <w:rsid w:val="00F0342A"/>
    <w:rsid w:val="00F03751"/>
    <w:rsid w:val="00F0386F"/>
    <w:rsid w:val="00F03DD8"/>
    <w:rsid w:val="00F03E6C"/>
    <w:rsid w:val="00F0440F"/>
    <w:rsid w:val="00F0465F"/>
    <w:rsid w:val="00F049B9"/>
    <w:rsid w:val="00F04A6E"/>
    <w:rsid w:val="00F05146"/>
    <w:rsid w:val="00F05B52"/>
    <w:rsid w:val="00F05C10"/>
    <w:rsid w:val="00F05DB0"/>
    <w:rsid w:val="00F06066"/>
    <w:rsid w:val="00F068DF"/>
    <w:rsid w:val="00F06ABB"/>
    <w:rsid w:val="00F0735C"/>
    <w:rsid w:val="00F075C3"/>
    <w:rsid w:val="00F07963"/>
    <w:rsid w:val="00F07A65"/>
    <w:rsid w:val="00F10270"/>
    <w:rsid w:val="00F10FD8"/>
    <w:rsid w:val="00F112B2"/>
    <w:rsid w:val="00F116AA"/>
    <w:rsid w:val="00F119E6"/>
    <w:rsid w:val="00F12985"/>
    <w:rsid w:val="00F12BD6"/>
    <w:rsid w:val="00F1302A"/>
    <w:rsid w:val="00F132C0"/>
    <w:rsid w:val="00F13B05"/>
    <w:rsid w:val="00F1403F"/>
    <w:rsid w:val="00F146D7"/>
    <w:rsid w:val="00F14E68"/>
    <w:rsid w:val="00F154BE"/>
    <w:rsid w:val="00F15E04"/>
    <w:rsid w:val="00F164F6"/>
    <w:rsid w:val="00F166C1"/>
    <w:rsid w:val="00F16A9C"/>
    <w:rsid w:val="00F17E06"/>
    <w:rsid w:val="00F20262"/>
    <w:rsid w:val="00F20515"/>
    <w:rsid w:val="00F20586"/>
    <w:rsid w:val="00F206D2"/>
    <w:rsid w:val="00F21258"/>
    <w:rsid w:val="00F212C0"/>
    <w:rsid w:val="00F213DF"/>
    <w:rsid w:val="00F213E2"/>
    <w:rsid w:val="00F2178D"/>
    <w:rsid w:val="00F217B0"/>
    <w:rsid w:val="00F21B39"/>
    <w:rsid w:val="00F21B65"/>
    <w:rsid w:val="00F21E39"/>
    <w:rsid w:val="00F21E48"/>
    <w:rsid w:val="00F225F4"/>
    <w:rsid w:val="00F22924"/>
    <w:rsid w:val="00F22C71"/>
    <w:rsid w:val="00F22C96"/>
    <w:rsid w:val="00F2320F"/>
    <w:rsid w:val="00F2321F"/>
    <w:rsid w:val="00F2361B"/>
    <w:rsid w:val="00F23632"/>
    <w:rsid w:val="00F23BBB"/>
    <w:rsid w:val="00F23E11"/>
    <w:rsid w:val="00F23F84"/>
    <w:rsid w:val="00F24171"/>
    <w:rsid w:val="00F242E4"/>
    <w:rsid w:val="00F24944"/>
    <w:rsid w:val="00F2498C"/>
    <w:rsid w:val="00F24FA9"/>
    <w:rsid w:val="00F253EA"/>
    <w:rsid w:val="00F2580E"/>
    <w:rsid w:val="00F258A2"/>
    <w:rsid w:val="00F258CF"/>
    <w:rsid w:val="00F25EF2"/>
    <w:rsid w:val="00F2660B"/>
    <w:rsid w:val="00F26A0C"/>
    <w:rsid w:val="00F26D6C"/>
    <w:rsid w:val="00F27371"/>
    <w:rsid w:val="00F2752A"/>
    <w:rsid w:val="00F27DE4"/>
    <w:rsid w:val="00F3012A"/>
    <w:rsid w:val="00F3044F"/>
    <w:rsid w:val="00F30753"/>
    <w:rsid w:val="00F30B2C"/>
    <w:rsid w:val="00F30C5C"/>
    <w:rsid w:val="00F30D1E"/>
    <w:rsid w:val="00F3166C"/>
    <w:rsid w:val="00F31871"/>
    <w:rsid w:val="00F31BAB"/>
    <w:rsid w:val="00F31C8C"/>
    <w:rsid w:val="00F31D87"/>
    <w:rsid w:val="00F3263C"/>
    <w:rsid w:val="00F32665"/>
    <w:rsid w:val="00F32981"/>
    <w:rsid w:val="00F32D05"/>
    <w:rsid w:val="00F33343"/>
    <w:rsid w:val="00F33ABC"/>
    <w:rsid w:val="00F346BB"/>
    <w:rsid w:val="00F34D0E"/>
    <w:rsid w:val="00F34D22"/>
    <w:rsid w:val="00F34F27"/>
    <w:rsid w:val="00F34FFD"/>
    <w:rsid w:val="00F35092"/>
    <w:rsid w:val="00F35189"/>
    <w:rsid w:val="00F35400"/>
    <w:rsid w:val="00F358CC"/>
    <w:rsid w:val="00F35CED"/>
    <w:rsid w:val="00F360ED"/>
    <w:rsid w:val="00F36DFE"/>
    <w:rsid w:val="00F36E0E"/>
    <w:rsid w:val="00F3734D"/>
    <w:rsid w:val="00F373F2"/>
    <w:rsid w:val="00F37730"/>
    <w:rsid w:val="00F37C5B"/>
    <w:rsid w:val="00F40242"/>
    <w:rsid w:val="00F4026B"/>
    <w:rsid w:val="00F402C3"/>
    <w:rsid w:val="00F40588"/>
    <w:rsid w:val="00F40898"/>
    <w:rsid w:val="00F409E1"/>
    <w:rsid w:val="00F40C6E"/>
    <w:rsid w:val="00F40CD1"/>
    <w:rsid w:val="00F40E22"/>
    <w:rsid w:val="00F40F40"/>
    <w:rsid w:val="00F41491"/>
    <w:rsid w:val="00F41504"/>
    <w:rsid w:val="00F41878"/>
    <w:rsid w:val="00F418D2"/>
    <w:rsid w:val="00F41BDE"/>
    <w:rsid w:val="00F4220B"/>
    <w:rsid w:val="00F42308"/>
    <w:rsid w:val="00F425C0"/>
    <w:rsid w:val="00F42A8C"/>
    <w:rsid w:val="00F42B96"/>
    <w:rsid w:val="00F42D6D"/>
    <w:rsid w:val="00F42E4F"/>
    <w:rsid w:val="00F430C0"/>
    <w:rsid w:val="00F438BD"/>
    <w:rsid w:val="00F43983"/>
    <w:rsid w:val="00F43E05"/>
    <w:rsid w:val="00F44948"/>
    <w:rsid w:val="00F45317"/>
    <w:rsid w:val="00F45A3D"/>
    <w:rsid w:val="00F45EC4"/>
    <w:rsid w:val="00F45FCF"/>
    <w:rsid w:val="00F4606F"/>
    <w:rsid w:val="00F4645F"/>
    <w:rsid w:val="00F464B8"/>
    <w:rsid w:val="00F465AD"/>
    <w:rsid w:val="00F46C90"/>
    <w:rsid w:val="00F46ED1"/>
    <w:rsid w:val="00F4772E"/>
    <w:rsid w:val="00F5058E"/>
    <w:rsid w:val="00F50DAC"/>
    <w:rsid w:val="00F50DAD"/>
    <w:rsid w:val="00F50EC4"/>
    <w:rsid w:val="00F50EC7"/>
    <w:rsid w:val="00F511DE"/>
    <w:rsid w:val="00F51412"/>
    <w:rsid w:val="00F51D99"/>
    <w:rsid w:val="00F5219F"/>
    <w:rsid w:val="00F526C3"/>
    <w:rsid w:val="00F528D5"/>
    <w:rsid w:val="00F52BE9"/>
    <w:rsid w:val="00F53699"/>
    <w:rsid w:val="00F54F20"/>
    <w:rsid w:val="00F55116"/>
    <w:rsid w:val="00F55243"/>
    <w:rsid w:val="00F559E9"/>
    <w:rsid w:val="00F55BC8"/>
    <w:rsid w:val="00F55C41"/>
    <w:rsid w:val="00F568A2"/>
    <w:rsid w:val="00F56D2E"/>
    <w:rsid w:val="00F56E72"/>
    <w:rsid w:val="00F56F9A"/>
    <w:rsid w:val="00F570FA"/>
    <w:rsid w:val="00F57A41"/>
    <w:rsid w:val="00F57B55"/>
    <w:rsid w:val="00F57E28"/>
    <w:rsid w:val="00F60003"/>
    <w:rsid w:val="00F6000E"/>
    <w:rsid w:val="00F6020B"/>
    <w:rsid w:val="00F60961"/>
    <w:rsid w:val="00F624CC"/>
    <w:rsid w:val="00F62781"/>
    <w:rsid w:val="00F62F85"/>
    <w:rsid w:val="00F63E0A"/>
    <w:rsid w:val="00F642BB"/>
    <w:rsid w:val="00F643AF"/>
    <w:rsid w:val="00F64504"/>
    <w:rsid w:val="00F6456E"/>
    <w:rsid w:val="00F64999"/>
    <w:rsid w:val="00F64A5F"/>
    <w:rsid w:val="00F653E4"/>
    <w:rsid w:val="00F65846"/>
    <w:rsid w:val="00F65DF7"/>
    <w:rsid w:val="00F664BF"/>
    <w:rsid w:val="00F666B8"/>
    <w:rsid w:val="00F670F6"/>
    <w:rsid w:val="00F6715B"/>
    <w:rsid w:val="00F67361"/>
    <w:rsid w:val="00F67BF0"/>
    <w:rsid w:val="00F7000E"/>
    <w:rsid w:val="00F70ACF"/>
    <w:rsid w:val="00F70BA0"/>
    <w:rsid w:val="00F7101C"/>
    <w:rsid w:val="00F716D6"/>
    <w:rsid w:val="00F71C95"/>
    <w:rsid w:val="00F7229A"/>
    <w:rsid w:val="00F72400"/>
    <w:rsid w:val="00F725E1"/>
    <w:rsid w:val="00F72606"/>
    <w:rsid w:val="00F72B30"/>
    <w:rsid w:val="00F72BA0"/>
    <w:rsid w:val="00F72D4B"/>
    <w:rsid w:val="00F7357C"/>
    <w:rsid w:val="00F7368B"/>
    <w:rsid w:val="00F73A34"/>
    <w:rsid w:val="00F73CA2"/>
    <w:rsid w:val="00F73D4A"/>
    <w:rsid w:val="00F73EBD"/>
    <w:rsid w:val="00F74CAF"/>
    <w:rsid w:val="00F75351"/>
    <w:rsid w:val="00F75892"/>
    <w:rsid w:val="00F7637D"/>
    <w:rsid w:val="00F763D5"/>
    <w:rsid w:val="00F764F2"/>
    <w:rsid w:val="00F7656F"/>
    <w:rsid w:val="00F76966"/>
    <w:rsid w:val="00F76CB0"/>
    <w:rsid w:val="00F76E21"/>
    <w:rsid w:val="00F770AA"/>
    <w:rsid w:val="00F77135"/>
    <w:rsid w:val="00F77C0A"/>
    <w:rsid w:val="00F802BF"/>
    <w:rsid w:val="00F805B4"/>
    <w:rsid w:val="00F80B4A"/>
    <w:rsid w:val="00F81122"/>
    <w:rsid w:val="00F81143"/>
    <w:rsid w:val="00F81B6B"/>
    <w:rsid w:val="00F81CD6"/>
    <w:rsid w:val="00F82194"/>
    <w:rsid w:val="00F82A6F"/>
    <w:rsid w:val="00F831F8"/>
    <w:rsid w:val="00F8352B"/>
    <w:rsid w:val="00F842F6"/>
    <w:rsid w:val="00F8466A"/>
    <w:rsid w:val="00F84ADF"/>
    <w:rsid w:val="00F8591A"/>
    <w:rsid w:val="00F85AFC"/>
    <w:rsid w:val="00F85F13"/>
    <w:rsid w:val="00F8603E"/>
    <w:rsid w:val="00F86BC9"/>
    <w:rsid w:val="00F87C47"/>
    <w:rsid w:val="00F87D92"/>
    <w:rsid w:val="00F87E9F"/>
    <w:rsid w:val="00F87F70"/>
    <w:rsid w:val="00F901C7"/>
    <w:rsid w:val="00F9056A"/>
    <w:rsid w:val="00F90936"/>
    <w:rsid w:val="00F9136B"/>
    <w:rsid w:val="00F91445"/>
    <w:rsid w:val="00F91AA8"/>
    <w:rsid w:val="00F91C76"/>
    <w:rsid w:val="00F91E7C"/>
    <w:rsid w:val="00F91EC6"/>
    <w:rsid w:val="00F9248B"/>
    <w:rsid w:val="00F92EB5"/>
    <w:rsid w:val="00F93013"/>
    <w:rsid w:val="00F9325E"/>
    <w:rsid w:val="00F93E3F"/>
    <w:rsid w:val="00F942F3"/>
    <w:rsid w:val="00F94E8B"/>
    <w:rsid w:val="00F95655"/>
    <w:rsid w:val="00F9588C"/>
    <w:rsid w:val="00F95A05"/>
    <w:rsid w:val="00F96231"/>
    <w:rsid w:val="00F9642C"/>
    <w:rsid w:val="00F96793"/>
    <w:rsid w:val="00F9687F"/>
    <w:rsid w:val="00F9689B"/>
    <w:rsid w:val="00F96B5E"/>
    <w:rsid w:val="00F96E7E"/>
    <w:rsid w:val="00F9702C"/>
    <w:rsid w:val="00F97129"/>
    <w:rsid w:val="00F973E0"/>
    <w:rsid w:val="00F974B6"/>
    <w:rsid w:val="00F9762B"/>
    <w:rsid w:val="00F97705"/>
    <w:rsid w:val="00F97AA4"/>
    <w:rsid w:val="00F97AE7"/>
    <w:rsid w:val="00FA07B1"/>
    <w:rsid w:val="00FA0AE0"/>
    <w:rsid w:val="00FA10ED"/>
    <w:rsid w:val="00FA132A"/>
    <w:rsid w:val="00FA18D2"/>
    <w:rsid w:val="00FA1BFC"/>
    <w:rsid w:val="00FA1CDD"/>
    <w:rsid w:val="00FA1ED0"/>
    <w:rsid w:val="00FA2599"/>
    <w:rsid w:val="00FA2D61"/>
    <w:rsid w:val="00FA2E10"/>
    <w:rsid w:val="00FA3641"/>
    <w:rsid w:val="00FA377D"/>
    <w:rsid w:val="00FA4A5B"/>
    <w:rsid w:val="00FA4D7D"/>
    <w:rsid w:val="00FA51D6"/>
    <w:rsid w:val="00FA5719"/>
    <w:rsid w:val="00FA5AD1"/>
    <w:rsid w:val="00FA5DA9"/>
    <w:rsid w:val="00FA5F8C"/>
    <w:rsid w:val="00FA626F"/>
    <w:rsid w:val="00FA6AEE"/>
    <w:rsid w:val="00FA6F86"/>
    <w:rsid w:val="00FA70B6"/>
    <w:rsid w:val="00FA7605"/>
    <w:rsid w:val="00FA77FE"/>
    <w:rsid w:val="00FA786D"/>
    <w:rsid w:val="00FA7F55"/>
    <w:rsid w:val="00FB0806"/>
    <w:rsid w:val="00FB0936"/>
    <w:rsid w:val="00FB0BBB"/>
    <w:rsid w:val="00FB0DB7"/>
    <w:rsid w:val="00FB0E74"/>
    <w:rsid w:val="00FB0F95"/>
    <w:rsid w:val="00FB14CB"/>
    <w:rsid w:val="00FB15A6"/>
    <w:rsid w:val="00FB1663"/>
    <w:rsid w:val="00FB16C8"/>
    <w:rsid w:val="00FB1AD2"/>
    <w:rsid w:val="00FB1DFF"/>
    <w:rsid w:val="00FB2FE3"/>
    <w:rsid w:val="00FB3F9A"/>
    <w:rsid w:val="00FB4326"/>
    <w:rsid w:val="00FB446B"/>
    <w:rsid w:val="00FB47EF"/>
    <w:rsid w:val="00FB4BD2"/>
    <w:rsid w:val="00FB5834"/>
    <w:rsid w:val="00FB6669"/>
    <w:rsid w:val="00FB6B78"/>
    <w:rsid w:val="00FB7326"/>
    <w:rsid w:val="00FB772E"/>
    <w:rsid w:val="00FC0351"/>
    <w:rsid w:val="00FC0BEE"/>
    <w:rsid w:val="00FC0D11"/>
    <w:rsid w:val="00FC1054"/>
    <w:rsid w:val="00FC16DE"/>
    <w:rsid w:val="00FC19C5"/>
    <w:rsid w:val="00FC1D45"/>
    <w:rsid w:val="00FC1E2D"/>
    <w:rsid w:val="00FC22DD"/>
    <w:rsid w:val="00FC28DC"/>
    <w:rsid w:val="00FC28E7"/>
    <w:rsid w:val="00FC2AA1"/>
    <w:rsid w:val="00FC2D44"/>
    <w:rsid w:val="00FC31CF"/>
    <w:rsid w:val="00FC392B"/>
    <w:rsid w:val="00FC3A78"/>
    <w:rsid w:val="00FC3B61"/>
    <w:rsid w:val="00FC3EA0"/>
    <w:rsid w:val="00FC449F"/>
    <w:rsid w:val="00FC46BA"/>
    <w:rsid w:val="00FC4866"/>
    <w:rsid w:val="00FC4A37"/>
    <w:rsid w:val="00FC4D28"/>
    <w:rsid w:val="00FC545C"/>
    <w:rsid w:val="00FC5906"/>
    <w:rsid w:val="00FC5AC6"/>
    <w:rsid w:val="00FC5FE8"/>
    <w:rsid w:val="00FC61E5"/>
    <w:rsid w:val="00FC6395"/>
    <w:rsid w:val="00FC6B95"/>
    <w:rsid w:val="00FC6F68"/>
    <w:rsid w:val="00FC7050"/>
    <w:rsid w:val="00FC70D1"/>
    <w:rsid w:val="00FC76FB"/>
    <w:rsid w:val="00FC7B2F"/>
    <w:rsid w:val="00FD0441"/>
    <w:rsid w:val="00FD07BD"/>
    <w:rsid w:val="00FD0B2F"/>
    <w:rsid w:val="00FD1179"/>
    <w:rsid w:val="00FD136D"/>
    <w:rsid w:val="00FD1A2A"/>
    <w:rsid w:val="00FD1DF2"/>
    <w:rsid w:val="00FD224B"/>
    <w:rsid w:val="00FD25B6"/>
    <w:rsid w:val="00FD281C"/>
    <w:rsid w:val="00FD2825"/>
    <w:rsid w:val="00FD2FE1"/>
    <w:rsid w:val="00FD3171"/>
    <w:rsid w:val="00FD3656"/>
    <w:rsid w:val="00FD37AE"/>
    <w:rsid w:val="00FD3D36"/>
    <w:rsid w:val="00FD4226"/>
    <w:rsid w:val="00FD42BD"/>
    <w:rsid w:val="00FD4563"/>
    <w:rsid w:val="00FD48D5"/>
    <w:rsid w:val="00FD49D6"/>
    <w:rsid w:val="00FD4F76"/>
    <w:rsid w:val="00FD50EC"/>
    <w:rsid w:val="00FD53B9"/>
    <w:rsid w:val="00FD5452"/>
    <w:rsid w:val="00FD579A"/>
    <w:rsid w:val="00FD5934"/>
    <w:rsid w:val="00FD5A03"/>
    <w:rsid w:val="00FD5CC4"/>
    <w:rsid w:val="00FD6094"/>
    <w:rsid w:val="00FD633C"/>
    <w:rsid w:val="00FD6C09"/>
    <w:rsid w:val="00FD6E0E"/>
    <w:rsid w:val="00FD6E8F"/>
    <w:rsid w:val="00FD79E4"/>
    <w:rsid w:val="00FD7F14"/>
    <w:rsid w:val="00FD7F33"/>
    <w:rsid w:val="00FE0559"/>
    <w:rsid w:val="00FE0744"/>
    <w:rsid w:val="00FE07B7"/>
    <w:rsid w:val="00FE0B05"/>
    <w:rsid w:val="00FE0C73"/>
    <w:rsid w:val="00FE0DE9"/>
    <w:rsid w:val="00FE0E73"/>
    <w:rsid w:val="00FE0F6A"/>
    <w:rsid w:val="00FE169E"/>
    <w:rsid w:val="00FE1943"/>
    <w:rsid w:val="00FE1F73"/>
    <w:rsid w:val="00FE2591"/>
    <w:rsid w:val="00FE30C0"/>
    <w:rsid w:val="00FE32CD"/>
    <w:rsid w:val="00FE366F"/>
    <w:rsid w:val="00FE3760"/>
    <w:rsid w:val="00FE37EA"/>
    <w:rsid w:val="00FE40C1"/>
    <w:rsid w:val="00FE49EF"/>
    <w:rsid w:val="00FE4C56"/>
    <w:rsid w:val="00FE50B1"/>
    <w:rsid w:val="00FE5137"/>
    <w:rsid w:val="00FE5376"/>
    <w:rsid w:val="00FE5B2C"/>
    <w:rsid w:val="00FE5DA2"/>
    <w:rsid w:val="00FE663C"/>
    <w:rsid w:val="00FE6881"/>
    <w:rsid w:val="00FE69BF"/>
    <w:rsid w:val="00FE6B74"/>
    <w:rsid w:val="00FE6D90"/>
    <w:rsid w:val="00FE7098"/>
    <w:rsid w:val="00FE71DF"/>
    <w:rsid w:val="00FF019D"/>
    <w:rsid w:val="00FF0638"/>
    <w:rsid w:val="00FF0D71"/>
    <w:rsid w:val="00FF1135"/>
    <w:rsid w:val="00FF140D"/>
    <w:rsid w:val="00FF1F8B"/>
    <w:rsid w:val="00FF1FC3"/>
    <w:rsid w:val="00FF20DE"/>
    <w:rsid w:val="00FF21C6"/>
    <w:rsid w:val="00FF25BF"/>
    <w:rsid w:val="00FF2B2A"/>
    <w:rsid w:val="00FF2DB9"/>
    <w:rsid w:val="00FF311A"/>
    <w:rsid w:val="00FF32B3"/>
    <w:rsid w:val="00FF3802"/>
    <w:rsid w:val="00FF38FE"/>
    <w:rsid w:val="00FF3941"/>
    <w:rsid w:val="00FF3E11"/>
    <w:rsid w:val="00FF43EC"/>
    <w:rsid w:val="00FF445F"/>
    <w:rsid w:val="00FF4896"/>
    <w:rsid w:val="00FF48E9"/>
    <w:rsid w:val="00FF5180"/>
    <w:rsid w:val="00FF55D2"/>
    <w:rsid w:val="00FF5DDA"/>
    <w:rsid w:val="00FF5E6E"/>
    <w:rsid w:val="00FF5E88"/>
    <w:rsid w:val="00FF5F32"/>
    <w:rsid w:val="00FF686B"/>
    <w:rsid w:val="00FF69C6"/>
    <w:rsid w:val="00FF7F76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1940]" strokecolor="#0070c0">
      <v:fill color="none [1940]"/>
      <v:stroke color="#0070c0" weight="2.25pt"/>
      <v:textbox inset="5.85pt,.7pt,5.85pt,.7pt"/>
    </o:shapedefaults>
    <o:shapelayout v:ext="edit">
      <o:idmap v:ext="edit" data="1"/>
    </o:shapelayout>
  </w:shapeDefaults>
  <w:decimalSymbol w:val="."/>
  <w:listSeparator w:val=","/>
  <w15:docId w15:val="{E42195DF-037E-4AD4-A1B8-9A7CDDCC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B153B"/>
    <w:rPr>
      <w:sz w:val="22"/>
      <w:lang w:eastAsia="en-US" w:bidi="ar-SA"/>
    </w:rPr>
  </w:style>
  <w:style w:type="paragraph" w:styleId="1">
    <w:name w:val="heading 1"/>
    <w:basedOn w:val="a2"/>
    <w:next w:val="a2"/>
    <w:link w:val="10"/>
    <w:uiPriority w:val="99"/>
    <w:qFormat/>
    <w:rsid w:val="008745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21">
    <w:name w:val="heading 2"/>
    <w:basedOn w:val="a2"/>
    <w:next w:val="a2"/>
    <w:link w:val="22"/>
    <w:uiPriority w:val="99"/>
    <w:qFormat/>
    <w:rsid w:val="008745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2"/>
    <w:next w:val="a2"/>
    <w:link w:val="31"/>
    <w:uiPriority w:val="99"/>
    <w:qFormat/>
    <w:rsid w:val="008745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2"/>
    <w:next w:val="a2"/>
    <w:link w:val="42"/>
    <w:uiPriority w:val="99"/>
    <w:qFormat/>
    <w:rsid w:val="008745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link w:val="52"/>
    <w:uiPriority w:val="99"/>
    <w:qFormat/>
    <w:rsid w:val="0087452C"/>
    <w:pPr>
      <w:spacing w:before="240" w:after="60"/>
      <w:outlineLvl w:val="4"/>
    </w:pPr>
    <w:rPr>
      <w:bCs/>
      <w:iCs/>
      <w:szCs w:val="22"/>
    </w:rPr>
  </w:style>
  <w:style w:type="paragraph" w:styleId="6">
    <w:name w:val="heading 6"/>
    <w:basedOn w:val="a2"/>
    <w:next w:val="a2"/>
    <w:link w:val="60"/>
    <w:uiPriority w:val="99"/>
    <w:qFormat/>
    <w:rsid w:val="0087452C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9"/>
    <w:qFormat/>
    <w:rsid w:val="0087452C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2"/>
    <w:next w:val="a2"/>
    <w:link w:val="80"/>
    <w:uiPriority w:val="99"/>
    <w:qFormat/>
    <w:rsid w:val="0087452C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2"/>
    <w:next w:val="a2"/>
    <w:link w:val="90"/>
    <w:uiPriority w:val="99"/>
    <w:qFormat/>
    <w:rsid w:val="0087452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9"/>
    <w:rsid w:val="003D00DC"/>
    <w:rPr>
      <w:rFonts w:ascii="Arial" w:hAnsi="Arial" w:cs="Arial"/>
      <w:b/>
      <w:bCs/>
      <w:kern w:val="32"/>
      <w:sz w:val="36"/>
      <w:szCs w:val="36"/>
      <w:lang w:eastAsia="en-US" w:bidi="ar-SA"/>
    </w:rPr>
  </w:style>
  <w:style w:type="character" w:customStyle="1" w:styleId="22">
    <w:name w:val="見出し 2 (文字)"/>
    <w:basedOn w:val="a3"/>
    <w:link w:val="21"/>
    <w:uiPriority w:val="99"/>
    <w:rsid w:val="003D00DC"/>
    <w:rPr>
      <w:rFonts w:ascii="Arial" w:hAnsi="Arial" w:cs="Arial"/>
      <w:b/>
      <w:bCs/>
      <w:i/>
      <w:iCs/>
      <w:sz w:val="28"/>
      <w:szCs w:val="28"/>
      <w:lang w:eastAsia="en-US" w:bidi="ar-SA"/>
    </w:rPr>
  </w:style>
  <w:style w:type="character" w:customStyle="1" w:styleId="31">
    <w:name w:val="見出し 3 (文字)"/>
    <w:basedOn w:val="a3"/>
    <w:link w:val="30"/>
    <w:uiPriority w:val="99"/>
    <w:rsid w:val="003D00DC"/>
    <w:rPr>
      <w:rFonts w:ascii="Arial" w:hAnsi="Arial" w:cs="Arial"/>
      <w:b/>
      <w:bCs/>
      <w:sz w:val="26"/>
      <w:szCs w:val="26"/>
      <w:lang w:eastAsia="en-US" w:bidi="ar-SA"/>
    </w:rPr>
  </w:style>
  <w:style w:type="character" w:customStyle="1" w:styleId="42">
    <w:name w:val="見出し 4 (文字)"/>
    <w:basedOn w:val="a3"/>
    <w:link w:val="41"/>
    <w:uiPriority w:val="99"/>
    <w:rsid w:val="003D00DC"/>
    <w:rPr>
      <w:b/>
      <w:bCs/>
      <w:sz w:val="28"/>
      <w:szCs w:val="28"/>
      <w:lang w:eastAsia="en-US" w:bidi="ar-SA"/>
    </w:rPr>
  </w:style>
  <w:style w:type="character" w:customStyle="1" w:styleId="52">
    <w:name w:val="見出し 5 (文字)"/>
    <w:basedOn w:val="a3"/>
    <w:link w:val="51"/>
    <w:uiPriority w:val="99"/>
    <w:rsid w:val="003D00DC"/>
    <w:rPr>
      <w:bCs/>
      <w:iCs/>
      <w:sz w:val="22"/>
      <w:szCs w:val="22"/>
      <w:lang w:eastAsia="en-US" w:bidi="ar-SA"/>
    </w:rPr>
  </w:style>
  <w:style w:type="character" w:customStyle="1" w:styleId="60">
    <w:name w:val="見出し 6 (文字)"/>
    <w:basedOn w:val="a3"/>
    <w:link w:val="6"/>
    <w:uiPriority w:val="99"/>
    <w:rsid w:val="003D00DC"/>
    <w:rPr>
      <w:b/>
      <w:bCs/>
      <w:sz w:val="22"/>
      <w:szCs w:val="22"/>
      <w:lang w:eastAsia="en-US" w:bidi="ar-SA"/>
    </w:rPr>
  </w:style>
  <w:style w:type="character" w:customStyle="1" w:styleId="70">
    <w:name w:val="見出し 7 (文字)"/>
    <w:basedOn w:val="a3"/>
    <w:link w:val="7"/>
    <w:uiPriority w:val="99"/>
    <w:rsid w:val="003D00DC"/>
    <w:rPr>
      <w:sz w:val="24"/>
      <w:szCs w:val="24"/>
      <w:lang w:eastAsia="en-US" w:bidi="ar-SA"/>
    </w:rPr>
  </w:style>
  <w:style w:type="character" w:customStyle="1" w:styleId="80">
    <w:name w:val="見出し 8 (文字)"/>
    <w:basedOn w:val="a3"/>
    <w:link w:val="8"/>
    <w:uiPriority w:val="99"/>
    <w:rsid w:val="003D00DC"/>
    <w:rPr>
      <w:i/>
      <w:iCs/>
      <w:sz w:val="24"/>
      <w:szCs w:val="24"/>
      <w:lang w:eastAsia="en-US" w:bidi="ar-SA"/>
    </w:rPr>
  </w:style>
  <w:style w:type="character" w:customStyle="1" w:styleId="90">
    <w:name w:val="見出し 9 (文字)"/>
    <w:basedOn w:val="a3"/>
    <w:link w:val="9"/>
    <w:uiPriority w:val="99"/>
    <w:rsid w:val="003D00DC"/>
    <w:rPr>
      <w:rFonts w:ascii="Arial" w:hAnsi="Arial" w:cs="Arial"/>
      <w:sz w:val="22"/>
      <w:szCs w:val="22"/>
      <w:lang w:eastAsia="en-US" w:bidi="ar-SA"/>
    </w:rPr>
  </w:style>
  <w:style w:type="paragraph" w:styleId="a6">
    <w:name w:val="caption"/>
    <w:aliases w:val="SDS Figure Caption"/>
    <w:basedOn w:val="a2"/>
    <w:next w:val="a2"/>
    <w:link w:val="a7"/>
    <w:qFormat/>
    <w:rsid w:val="0087452C"/>
    <w:pPr>
      <w:jc w:val="center"/>
    </w:pPr>
    <w:rPr>
      <w:b/>
      <w:bCs/>
      <w:sz w:val="20"/>
    </w:rPr>
  </w:style>
  <w:style w:type="paragraph" w:styleId="a8">
    <w:name w:val="Title"/>
    <w:basedOn w:val="a2"/>
    <w:link w:val="a9"/>
    <w:uiPriority w:val="99"/>
    <w:qFormat/>
    <w:rsid w:val="0087452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9">
    <w:name w:val="表題 (文字)"/>
    <w:basedOn w:val="a3"/>
    <w:link w:val="a8"/>
    <w:uiPriority w:val="99"/>
    <w:rsid w:val="003D00DC"/>
    <w:rPr>
      <w:rFonts w:ascii="Arial" w:hAnsi="Arial" w:cs="Arial"/>
      <w:b/>
      <w:bCs/>
      <w:kern w:val="28"/>
      <w:sz w:val="32"/>
      <w:szCs w:val="32"/>
      <w:lang w:eastAsia="en-US" w:bidi="ar-SA"/>
    </w:rPr>
  </w:style>
  <w:style w:type="paragraph" w:styleId="aa">
    <w:name w:val="Subtitle"/>
    <w:basedOn w:val="a2"/>
    <w:link w:val="ab"/>
    <w:uiPriority w:val="99"/>
    <w:qFormat/>
    <w:rsid w:val="0087452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b">
    <w:name w:val="副題 (文字)"/>
    <w:basedOn w:val="a3"/>
    <w:link w:val="aa"/>
    <w:uiPriority w:val="99"/>
    <w:rsid w:val="003D00DC"/>
    <w:rPr>
      <w:rFonts w:ascii="Arial" w:hAnsi="Arial" w:cs="Arial"/>
      <w:sz w:val="24"/>
      <w:szCs w:val="24"/>
      <w:lang w:eastAsia="en-US" w:bidi="ar-SA"/>
    </w:rPr>
  </w:style>
  <w:style w:type="character" w:styleId="ac">
    <w:name w:val="Strong"/>
    <w:basedOn w:val="a3"/>
    <w:uiPriority w:val="99"/>
    <w:qFormat/>
    <w:rsid w:val="0087452C"/>
    <w:rPr>
      <w:b/>
      <w:bCs/>
    </w:rPr>
  </w:style>
  <w:style w:type="character" w:styleId="ad">
    <w:name w:val="Emphasis"/>
    <w:basedOn w:val="a3"/>
    <w:uiPriority w:val="99"/>
    <w:qFormat/>
    <w:rsid w:val="0087452C"/>
    <w:rPr>
      <w:i/>
      <w:iCs/>
    </w:rPr>
  </w:style>
  <w:style w:type="paragraph" w:customStyle="1" w:styleId="11">
    <w:name w:val="行間詰め1"/>
    <w:rsid w:val="003D00DC"/>
    <w:pPr>
      <w:tabs>
        <w:tab w:val="right" w:pos="9180"/>
      </w:tabs>
    </w:pPr>
    <w:rPr>
      <w:sz w:val="24"/>
      <w:szCs w:val="24"/>
      <w:lang w:eastAsia="en-US"/>
    </w:rPr>
  </w:style>
  <w:style w:type="paragraph" w:styleId="ae">
    <w:name w:val="List Paragraph"/>
    <w:basedOn w:val="a2"/>
    <w:link w:val="af"/>
    <w:uiPriority w:val="34"/>
    <w:qFormat/>
    <w:rsid w:val="0087452C"/>
    <w:pPr>
      <w:ind w:left="720"/>
    </w:pPr>
  </w:style>
  <w:style w:type="paragraph" w:customStyle="1" w:styleId="A-HeadNum1">
    <w:name w:val="A-HeadNum1"/>
    <w:basedOn w:val="a2"/>
    <w:next w:val="a2"/>
    <w:autoRedefine/>
    <w:qFormat/>
    <w:rsid w:val="0072581F"/>
    <w:pPr>
      <w:keepNext/>
      <w:numPr>
        <w:numId w:val="1"/>
      </w:numPr>
      <w:spacing w:before="240" w:after="240"/>
      <w:outlineLvl w:val="0"/>
    </w:pPr>
    <w:rPr>
      <w:rFonts w:ascii="Arial Unicode MS" w:eastAsia="Arial Unicode MS" w:hAnsi="Arial Unicode MS" w:cs="Arial Unicode MS"/>
      <w:b/>
      <w:noProof/>
      <w:color w:val="0070C0"/>
      <w:kern w:val="28"/>
      <w:sz w:val="40"/>
      <w:szCs w:val="40"/>
      <w:lang w:eastAsia="ja-JP"/>
    </w:rPr>
  </w:style>
  <w:style w:type="paragraph" w:customStyle="1" w:styleId="A-HeadNum2">
    <w:name w:val="A-HeadNum2"/>
    <w:basedOn w:val="a2"/>
    <w:next w:val="a2"/>
    <w:autoRedefine/>
    <w:rsid w:val="00734EA7"/>
    <w:pPr>
      <w:keepNext/>
      <w:numPr>
        <w:ilvl w:val="1"/>
        <w:numId w:val="1"/>
      </w:numPr>
      <w:tabs>
        <w:tab w:val="clear" w:pos="1857"/>
        <w:tab w:val="num" w:pos="993"/>
      </w:tabs>
      <w:spacing w:before="120" w:after="120"/>
      <w:ind w:hanging="1857"/>
      <w:outlineLvl w:val="1"/>
    </w:pPr>
    <w:rPr>
      <w:rFonts w:ascii="Arial Unicode MS" w:eastAsia="Arial Unicode MS" w:hAnsi="Arial Unicode MS" w:cs="Arial Unicode MS"/>
      <w:color w:val="0070C0"/>
      <w:kern w:val="28"/>
      <w:sz w:val="32"/>
      <w:szCs w:val="22"/>
      <w:lang w:eastAsia="ja-JP"/>
    </w:rPr>
  </w:style>
  <w:style w:type="paragraph" w:customStyle="1" w:styleId="A-Appendix1">
    <w:name w:val="A-Appendix1"/>
    <w:basedOn w:val="a2"/>
    <w:next w:val="a2"/>
    <w:autoRedefine/>
    <w:qFormat/>
    <w:rsid w:val="00B55FA7"/>
    <w:pPr>
      <w:keepNext/>
      <w:numPr>
        <w:numId w:val="2"/>
      </w:numPr>
      <w:spacing w:before="120" w:after="240"/>
      <w:ind w:left="578" w:hanging="578"/>
      <w:outlineLvl w:val="0"/>
    </w:pPr>
    <w:rPr>
      <w:rFonts w:ascii="Arial" w:hAnsi="Arial"/>
      <w:b/>
      <w:color w:val="0070C0"/>
      <w:kern w:val="28"/>
      <w:sz w:val="52"/>
      <w:szCs w:val="52"/>
      <w:lang w:eastAsia="ja-JP"/>
    </w:rPr>
  </w:style>
  <w:style w:type="paragraph" w:customStyle="1" w:styleId="A-NumAppendix3">
    <w:name w:val="A-NumAppendix3"/>
    <w:basedOn w:val="a2"/>
    <w:next w:val="a2"/>
    <w:autoRedefine/>
    <w:qFormat/>
    <w:rsid w:val="00D91C20"/>
    <w:pPr>
      <w:keepNext/>
      <w:numPr>
        <w:ilvl w:val="1"/>
        <w:numId w:val="2"/>
      </w:numPr>
      <w:tabs>
        <w:tab w:val="clear" w:pos="864"/>
        <w:tab w:val="num" w:pos="360"/>
        <w:tab w:val="num" w:pos="709"/>
      </w:tabs>
      <w:spacing w:before="240" w:after="120"/>
      <w:ind w:left="862" w:hanging="862"/>
      <w:outlineLvl w:val="1"/>
    </w:pPr>
    <w:rPr>
      <w:rFonts w:ascii="Arial" w:hAnsi="Arial" w:cs="Arial"/>
      <w:b/>
      <w:color w:val="0070C0"/>
      <w:sz w:val="28"/>
      <w:szCs w:val="28"/>
      <w:lang w:eastAsia="ja-JP"/>
    </w:rPr>
  </w:style>
  <w:style w:type="paragraph" w:customStyle="1" w:styleId="A-HeadNum3">
    <w:name w:val="A-HeadNum3"/>
    <w:basedOn w:val="a2"/>
    <w:next w:val="a2"/>
    <w:autoRedefine/>
    <w:rsid w:val="00780334"/>
    <w:pPr>
      <w:keepNext/>
      <w:numPr>
        <w:ilvl w:val="2"/>
        <w:numId w:val="1"/>
      </w:numPr>
      <w:spacing w:before="240" w:after="120"/>
      <w:outlineLvl w:val="2"/>
    </w:pPr>
    <w:rPr>
      <w:rFonts w:ascii="Arial Unicode MS" w:eastAsia="Arial Unicode MS" w:hAnsi="Arial Unicode MS" w:cs="Arial Unicode MS"/>
      <w:bCs/>
      <w:color w:val="548DD4" w:themeColor="text2" w:themeTint="99"/>
      <w:kern w:val="28"/>
      <w:sz w:val="28"/>
      <w:szCs w:val="28"/>
      <w:lang w:eastAsia="ja-JP"/>
    </w:rPr>
  </w:style>
  <w:style w:type="paragraph" w:customStyle="1" w:styleId="11BisonHeader">
    <w:name w:val="1.1 BisonHeader"/>
    <w:basedOn w:val="1"/>
    <w:next w:val="af0"/>
    <w:autoRedefine/>
    <w:qFormat/>
    <w:rsid w:val="00761122"/>
    <w:pPr>
      <w:spacing w:after="90"/>
    </w:pPr>
    <w:rPr>
      <w:color w:val="0070C0"/>
      <w:lang w:eastAsia="ja-JP"/>
    </w:rPr>
  </w:style>
  <w:style w:type="paragraph" w:styleId="af0">
    <w:name w:val="Normal Indent"/>
    <w:basedOn w:val="a2"/>
    <w:uiPriority w:val="99"/>
    <w:unhideWhenUsed/>
    <w:rsid w:val="00F42E4F"/>
    <w:pPr>
      <w:ind w:left="720"/>
    </w:pPr>
  </w:style>
  <w:style w:type="paragraph" w:customStyle="1" w:styleId="BisonHeader">
    <w:name w:val="BisonHeader"/>
    <w:basedOn w:val="1"/>
    <w:next w:val="BisonText"/>
    <w:autoRedefine/>
    <w:qFormat/>
    <w:rsid w:val="00F42E4F"/>
    <w:pPr>
      <w:numPr>
        <w:numId w:val="3"/>
      </w:numPr>
      <w:spacing w:after="90"/>
    </w:pPr>
    <w:rPr>
      <w:sz w:val="40"/>
      <w:lang w:eastAsia="ja-JP"/>
    </w:rPr>
  </w:style>
  <w:style w:type="paragraph" w:customStyle="1" w:styleId="BisonText">
    <w:name w:val="BisonText"/>
    <w:basedOn w:val="af0"/>
    <w:autoRedefine/>
    <w:qFormat/>
    <w:rsid w:val="00F42E4F"/>
    <w:pPr>
      <w:spacing w:before="60" w:after="60" w:line="360" w:lineRule="auto"/>
    </w:pPr>
    <w:rPr>
      <w:rFonts w:ascii="Arial" w:hAnsi="Arial"/>
      <w:lang w:eastAsia="ja-JP"/>
    </w:rPr>
  </w:style>
  <w:style w:type="paragraph" w:customStyle="1" w:styleId="BisonHeader2">
    <w:name w:val="BisonHeader2"/>
    <w:basedOn w:val="21"/>
    <w:next w:val="BisonText"/>
    <w:autoRedefine/>
    <w:qFormat/>
    <w:rsid w:val="00F42E4F"/>
    <w:rPr>
      <w:i w:val="0"/>
      <w:sz w:val="36"/>
      <w:lang w:eastAsia="ja-JP"/>
    </w:rPr>
  </w:style>
  <w:style w:type="paragraph" w:customStyle="1" w:styleId="11BisonHeader2">
    <w:name w:val="1.1 BisonHeader2"/>
    <w:basedOn w:val="af0"/>
    <w:next w:val="af0"/>
    <w:autoRedefine/>
    <w:qFormat/>
    <w:rsid w:val="00C040A5"/>
    <w:pPr>
      <w:numPr>
        <w:ilvl w:val="1"/>
        <w:numId w:val="4"/>
      </w:numPr>
      <w:spacing w:before="60" w:after="60" w:line="360" w:lineRule="auto"/>
    </w:pPr>
    <w:rPr>
      <w:rFonts w:ascii="Arial" w:hAnsi="Arial"/>
      <w:sz w:val="32"/>
      <w:szCs w:val="32"/>
      <w:lang w:eastAsia="ja-JP"/>
    </w:rPr>
  </w:style>
  <w:style w:type="paragraph" w:styleId="af1">
    <w:name w:val="header"/>
    <w:basedOn w:val="a2"/>
    <w:link w:val="af2"/>
    <w:uiPriority w:val="99"/>
    <w:unhideWhenUsed/>
    <w:rsid w:val="00704998"/>
    <w:pPr>
      <w:tabs>
        <w:tab w:val="center" w:pos="4419"/>
        <w:tab w:val="right" w:pos="8838"/>
      </w:tabs>
    </w:pPr>
  </w:style>
  <w:style w:type="character" w:customStyle="1" w:styleId="af2">
    <w:name w:val="ヘッダー (文字)"/>
    <w:basedOn w:val="a3"/>
    <w:link w:val="af1"/>
    <w:uiPriority w:val="99"/>
    <w:rsid w:val="00704998"/>
    <w:rPr>
      <w:sz w:val="22"/>
      <w:lang w:eastAsia="en-US" w:bidi="ar-SA"/>
    </w:rPr>
  </w:style>
  <w:style w:type="paragraph" w:styleId="af3">
    <w:name w:val="footer"/>
    <w:basedOn w:val="a2"/>
    <w:link w:val="af4"/>
    <w:uiPriority w:val="99"/>
    <w:unhideWhenUsed/>
    <w:rsid w:val="00704998"/>
    <w:pPr>
      <w:tabs>
        <w:tab w:val="center" w:pos="4419"/>
        <w:tab w:val="right" w:pos="8838"/>
      </w:tabs>
    </w:pPr>
  </w:style>
  <w:style w:type="character" w:customStyle="1" w:styleId="af4">
    <w:name w:val="フッター (文字)"/>
    <w:basedOn w:val="a3"/>
    <w:link w:val="af3"/>
    <w:uiPriority w:val="99"/>
    <w:rsid w:val="00704998"/>
    <w:rPr>
      <w:sz w:val="22"/>
      <w:lang w:eastAsia="en-US" w:bidi="ar-SA"/>
    </w:rPr>
  </w:style>
  <w:style w:type="paragraph" w:styleId="af5">
    <w:name w:val="Balloon Text"/>
    <w:basedOn w:val="a2"/>
    <w:link w:val="af6"/>
    <w:uiPriority w:val="99"/>
    <w:semiHidden/>
    <w:unhideWhenUsed/>
    <w:rsid w:val="00C80116"/>
    <w:rPr>
      <w:rFonts w:ascii="MS UI Gothic" w:eastAsia="MS UI Gothic"/>
      <w:sz w:val="18"/>
      <w:szCs w:val="18"/>
    </w:rPr>
  </w:style>
  <w:style w:type="character" w:customStyle="1" w:styleId="af6">
    <w:name w:val="吹き出し (文字)"/>
    <w:basedOn w:val="a3"/>
    <w:link w:val="af5"/>
    <w:uiPriority w:val="99"/>
    <w:semiHidden/>
    <w:rsid w:val="00C80116"/>
    <w:rPr>
      <w:rFonts w:ascii="MS UI Gothic" w:eastAsia="MS UI Gothic"/>
      <w:sz w:val="18"/>
      <w:szCs w:val="18"/>
      <w:lang w:eastAsia="en-US" w:bidi="ar-SA"/>
    </w:rPr>
  </w:style>
  <w:style w:type="paragraph" w:customStyle="1" w:styleId="A-HeadNum4">
    <w:name w:val="A-HeadNum4"/>
    <w:basedOn w:val="A-HeadNum3"/>
    <w:next w:val="a2"/>
    <w:autoRedefine/>
    <w:rsid w:val="007D1AC4"/>
    <w:pPr>
      <w:numPr>
        <w:ilvl w:val="3"/>
      </w:numPr>
      <w:tabs>
        <w:tab w:val="left" w:pos="993"/>
      </w:tabs>
    </w:pPr>
    <w:rPr>
      <w:rFonts w:eastAsiaTheme="minorEastAsia"/>
      <w:sz w:val="24"/>
      <w:szCs w:val="24"/>
    </w:rPr>
  </w:style>
  <w:style w:type="paragraph" w:customStyle="1" w:styleId="A-HeadNum5">
    <w:name w:val="A-HeadNum5"/>
    <w:basedOn w:val="a2"/>
    <w:next w:val="a2"/>
    <w:rsid w:val="001834C8"/>
    <w:pPr>
      <w:keepNext/>
      <w:tabs>
        <w:tab w:val="num" w:pos="1440"/>
      </w:tabs>
      <w:spacing w:before="120"/>
    </w:pPr>
    <w:rPr>
      <w:rFonts w:ascii="Arial Narrow" w:hAnsi="Arial Narrow"/>
      <w:smallCaps/>
      <w:szCs w:val="22"/>
      <w:u w:val="single"/>
    </w:rPr>
  </w:style>
  <w:style w:type="paragraph" w:customStyle="1" w:styleId="A-Number4">
    <w:name w:val="A-Number4"/>
    <w:basedOn w:val="a2"/>
    <w:rsid w:val="001834C8"/>
    <w:pPr>
      <w:numPr>
        <w:numId w:val="5"/>
      </w:numPr>
      <w:spacing w:before="120" w:after="120"/>
      <w:jc w:val="both"/>
    </w:pPr>
  </w:style>
  <w:style w:type="paragraph" w:styleId="af7">
    <w:name w:val="Document Map"/>
    <w:basedOn w:val="a2"/>
    <w:link w:val="af8"/>
    <w:uiPriority w:val="99"/>
    <w:semiHidden/>
    <w:unhideWhenUsed/>
    <w:rsid w:val="0071725E"/>
    <w:rPr>
      <w:rFonts w:ascii="MS UI Gothic" w:eastAsia="MS UI Gothic"/>
      <w:sz w:val="18"/>
      <w:szCs w:val="18"/>
    </w:rPr>
  </w:style>
  <w:style w:type="character" w:customStyle="1" w:styleId="af8">
    <w:name w:val="見出しマップ (文字)"/>
    <w:basedOn w:val="a3"/>
    <w:link w:val="af7"/>
    <w:uiPriority w:val="99"/>
    <w:semiHidden/>
    <w:rsid w:val="0071725E"/>
    <w:rPr>
      <w:rFonts w:ascii="MS UI Gothic" w:eastAsia="MS UI Gothic"/>
      <w:sz w:val="18"/>
      <w:szCs w:val="18"/>
      <w:lang w:eastAsia="en-US" w:bidi="ar-SA"/>
    </w:rPr>
  </w:style>
  <w:style w:type="paragraph" w:customStyle="1" w:styleId="A-Alpha1">
    <w:name w:val="A-Alpha1"/>
    <w:basedOn w:val="a2"/>
    <w:rsid w:val="006D082F"/>
    <w:pPr>
      <w:numPr>
        <w:numId w:val="6"/>
      </w:numPr>
      <w:tabs>
        <w:tab w:val="clear" w:pos="432"/>
        <w:tab w:val="num" w:pos="360"/>
      </w:tabs>
      <w:spacing w:before="120" w:after="120"/>
      <w:ind w:left="0" w:firstLine="0"/>
      <w:jc w:val="both"/>
    </w:pPr>
  </w:style>
  <w:style w:type="paragraph" w:customStyle="1" w:styleId="A-TxtSpaceAfter">
    <w:name w:val="A-TxtSpaceAfter"/>
    <w:basedOn w:val="a2"/>
    <w:next w:val="a2"/>
    <w:rsid w:val="006D082F"/>
    <w:pPr>
      <w:spacing w:after="240"/>
      <w:jc w:val="both"/>
    </w:pPr>
  </w:style>
  <w:style w:type="paragraph" w:styleId="12">
    <w:name w:val="toc 1"/>
    <w:basedOn w:val="a2"/>
    <w:next w:val="a2"/>
    <w:uiPriority w:val="39"/>
    <w:qFormat/>
    <w:rsid w:val="006D082F"/>
    <w:pPr>
      <w:spacing w:before="360" w:after="360"/>
    </w:pPr>
    <w:rPr>
      <w:rFonts w:ascii="Calibri" w:hAnsi="Calibri"/>
      <w:b/>
      <w:bCs/>
      <w:caps/>
      <w:szCs w:val="22"/>
      <w:u w:val="single"/>
    </w:rPr>
  </w:style>
  <w:style w:type="paragraph" w:styleId="23">
    <w:name w:val="toc 2"/>
    <w:basedOn w:val="a2"/>
    <w:next w:val="a2"/>
    <w:uiPriority w:val="39"/>
    <w:qFormat/>
    <w:rsid w:val="006D082F"/>
    <w:rPr>
      <w:rFonts w:ascii="Calibri" w:hAnsi="Calibri"/>
      <w:b/>
      <w:bCs/>
      <w:smallCaps/>
      <w:szCs w:val="22"/>
    </w:rPr>
  </w:style>
  <w:style w:type="character" w:styleId="af9">
    <w:name w:val="Hyperlink"/>
    <w:basedOn w:val="a3"/>
    <w:uiPriority w:val="99"/>
    <w:rsid w:val="006D082F"/>
    <w:rPr>
      <w:color w:val="0000FF"/>
      <w:u w:val="single"/>
    </w:rPr>
  </w:style>
  <w:style w:type="paragraph" w:styleId="32">
    <w:name w:val="toc 3"/>
    <w:basedOn w:val="a2"/>
    <w:next w:val="a2"/>
    <w:uiPriority w:val="39"/>
    <w:qFormat/>
    <w:rsid w:val="006D082F"/>
    <w:rPr>
      <w:rFonts w:ascii="Calibri" w:hAnsi="Calibri"/>
      <w:smallCaps/>
      <w:szCs w:val="22"/>
    </w:rPr>
  </w:style>
  <w:style w:type="table" w:styleId="afa">
    <w:name w:val="Table Grid"/>
    <w:aliases w:val="Table Grid-Doc approval"/>
    <w:basedOn w:val="a4"/>
    <w:uiPriority w:val="99"/>
    <w:rsid w:val="00FB7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-Number3">
    <w:name w:val="A-Number3"/>
    <w:basedOn w:val="a2"/>
    <w:rsid w:val="00686EE1"/>
    <w:pPr>
      <w:numPr>
        <w:numId w:val="7"/>
      </w:numPr>
      <w:spacing w:before="120" w:after="120"/>
      <w:jc w:val="both"/>
    </w:pPr>
  </w:style>
  <w:style w:type="paragraph" w:customStyle="1" w:styleId="A-Txt">
    <w:name w:val="A-Txt"/>
    <w:aliases w:val="tx"/>
    <w:basedOn w:val="a2"/>
    <w:link w:val="A-TxtChar"/>
    <w:autoRedefine/>
    <w:rsid w:val="00F5058E"/>
    <w:pPr>
      <w:spacing w:before="120" w:line="240" w:lineRule="exact"/>
      <w:ind w:right="220"/>
    </w:pPr>
    <w:rPr>
      <w:rFonts w:ascii="Courier New" w:hAnsi="Courier New" w:cs="Courier New"/>
      <w:sz w:val="18"/>
      <w:szCs w:val="18"/>
      <w:lang w:eastAsia="ja-JP"/>
    </w:rPr>
  </w:style>
  <w:style w:type="character" w:customStyle="1" w:styleId="A-TxtChar">
    <w:name w:val="A-Txt Char"/>
    <w:basedOn w:val="a3"/>
    <w:link w:val="A-Txt"/>
    <w:rsid w:val="00F5058E"/>
    <w:rPr>
      <w:rFonts w:ascii="Courier New" w:hAnsi="Courier New" w:cs="Courier New"/>
      <w:sz w:val="18"/>
      <w:szCs w:val="18"/>
      <w:lang w:bidi="ar-SA"/>
    </w:rPr>
  </w:style>
  <w:style w:type="paragraph" w:customStyle="1" w:styleId="Null">
    <w:name w:val="Null"/>
    <w:basedOn w:val="a2"/>
    <w:link w:val="Null0"/>
    <w:rsid w:val="00686EE1"/>
  </w:style>
  <w:style w:type="character" w:customStyle="1" w:styleId="Null0">
    <w:name w:val="Null (文字)"/>
    <w:basedOn w:val="a3"/>
    <w:link w:val="Null"/>
    <w:rsid w:val="00686EE1"/>
    <w:rPr>
      <w:sz w:val="22"/>
      <w:lang w:eastAsia="en-US" w:bidi="ar-SA"/>
    </w:rPr>
  </w:style>
  <w:style w:type="paragraph" w:styleId="Web">
    <w:name w:val="Normal (Web)"/>
    <w:basedOn w:val="a2"/>
    <w:uiPriority w:val="99"/>
    <w:rsid w:val="00686EE1"/>
    <w:rPr>
      <w:sz w:val="24"/>
      <w:szCs w:val="24"/>
    </w:rPr>
  </w:style>
  <w:style w:type="paragraph" w:customStyle="1" w:styleId="TableText">
    <w:name w:val="Table Text"/>
    <w:basedOn w:val="a2"/>
    <w:link w:val="TableTextChar1"/>
    <w:autoRedefine/>
    <w:uiPriority w:val="99"/>
    <w:rsid w:val="002A433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before="40" w:after="40"/>
    </w:pPr>
    <w:rPr>
      <w:rFonts w:ascii="Arial" w:hAnsi="Arial"/>
      <w:sz w:val="20"/>
    </w:rPr>
  </w:style>
  <w:style w:type="paragraph" w:customStyle="1" w:styleId="A-TableTitles">
    <w:name w:val="A-TableTitles"/>
    <w:basedOn w:val="a2"/>
    <w:autoRedefine/>
    <w:rsid w:val="00D95019"/>
    <w:pPr>
      <w:spacing w:before="20" w:after="20"/>
    </w:pPr>
    <w:rPr>
      <w:rFonts w:ascii="Arial" w:hAnsi="Arial" w:cs="Arial"/>
      <w:color w:val="FFFFFF" w:themeColor="background1"/>
      <w:sz w:val="18"/>
      <w:szCs w:val="18"/>
    </w:rPr>
  </w:style>
  <w:style w:type="paragraph" w:customStyle="1" w:styleId="A-TableTxt">
    <w:name w:val="A-TableTxt"/>
    <w:basedOn w:val="a2"/>
    <w:rsid w:val="00196091"/>
    <w:pPr>
      <w:spacing w:before="20" w:after="20"/>
    </w:pPr>
    <w:rPr>
      <w:sz w:val="20"/>
    </w:rPr>
  </w:style>
  <w:style w:type="paragraph" w:customStyle="1" w:styleId="A-Heading03">
    <w:name w:val="A-Heading03"/>
    <w:basedOn w:val="a2"/>
    <w:link w:val="A-Heading030"/>
    <w:qFormat/>
    <w:rsid w:val="00F01968"/>
    <w:pPr>
      <w:ind w:left="720"/>
    </w:pPr>
    <w:rPr>
      <w:sz w:val="28"/>
      <w:szCs w:val="28"/>
    </w:rPr>
  </w:style>
  <w:style w:type="character" w:customStyle="1" w:styleId="A-Heading030">
    <w:name w:val="A-Heading03 (文字)"/>
    <w:basedOn w:val="a3"/>
    <w:link w:val="A-Heading03"/>
    <w:rsid w:val="00F01968"/>
    <w:rPr>
      <w:sz w:val="28"/>
      <w:szCs w:val="28"/>
      <w:lang w:eastAsia="en-US" w:bidi="ar-SA"/>
    </w:rPr>
  </w:style>
  <w:style w:type="paragraph" w:styleId="afb">
    <w:name w:val="Body Text"/>
    <w:basedOn w:val="a2"/>
    <w:link w:val="afc"/>
    <w:uiPriority w:val="99"/>
    <w:rsid w:val="00617805"/>
    <w:pPr>
      <w:spacing w:after="120"/>
    </w:pPr>
  </w:style>
  <w:style w:type="character" w:customStyle="1" w:styleId="afc">
    <w:name w:val="本文 (文字)"/>
    <w:basedOn w:val="a3"/>
    <w:link w:val="afb"/>
    <w:uiPriority w:val="99"/>
    <w:rsid w:val="00617805"/>
    <w:rPr>
      <w:sz w:val="22"/>
      <w:lang w:eastAsia="en-US" w:bidi="ar-SA"/>
    </w:rPr>
  </w:style>
  <w:style w:type="paragraph" w:customStyle="1" w:styleId="A-TableBullet">
    <w:name w:val="A-TableBullet"/>
    <w:basedOn w:val="A-TableTxt"/>
    <w:rsid w:val="00AC22A3"/>
    <w:pPr>
      <w:numPr>
        <w:numId w:val="8"/>
      </w:numPr>
      <w:tabs>
        <w:tab w:val="clear" w:pos="216"/>
        <w:tab w:val="num" w:pos="360"/>
        <w:tab w:val="num" w:pos="1080"/>
      </w:tabs>
      <w:ind w:left="0" w:firstLine="0"/>
    </w:pPr>
  </w:style>
  <w:style w:type="paragraph" w:styleId="43">
    <w:name w:val="toc 4"/>
    <w:basedOn w:val="a2"/>
    <w:next w:val="a2"/>
    <w:autoRedefine/>
    <w:uiPriority w:val="39"/>
    <w:unhideWhenUsed/>
    <w:rsid w:val="00FA6AEE"/>
    <w:pPr>
      <w:widowControl w:val="0"/>
      <w:ind w:leftChars="300" w:left="63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paragraph" w:styleId="53">
    <w:name w:val="toc 5"/>
    <w:basedOn w:val="a2"/>
    <w:next w:val="a2"/>
    <w:autoRedefine/>
    <w:uiPriority w:val="39"/>
    <w:unhideWhenUsed/>
    <w:rsid w:val="00FA6AEE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paragraph" w:styleId="61">
    <w:name w:val="toc 6"/>
    <w:basedOn w:val="a2"/>
    <w:next w:val="a2"/>
    <w:autoRedefine/>
    <w:uiPriority w:val="39"/>
    <w:unhideWhenUsed/>
    <w:rsid w:val="00FA6AEE"/>
    <w:pPr>
      <w:widowControl w:val="0"/>
      <w:ind w:leftChars="500" w:left="105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paragraph" w:styleId="71">
    <w:name w:val="toc 7"/>
    <w:basedOn w:val="a2"/>
    <w:next w:val="a2"/>
    <w:autoRedefine/>
    <w:uiPriority w:val="39"/>
    <w:unhideWhenUsed/>
    <w:rsid w:val="00FA6AEE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paragraph" w:styleId="81">
    <w:name w:val="toc 8"/>
    <w:basedOn w:val="a2"/>
    <w:next w:val="a2"/>
    <w:autoRedefine/>
    <w:uiPriority w:val="39"/>
    <w:unhideWhenUsed/>
    <w:rsid w:val="00FA6AEE"/>
    <w:pPr>
      <w:widowControl w:val="0"/>
      <w:ind w:leftChars="700" w:left="147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paragraph" w:styleId="91">
    <w:name w:val="toc 9"/>
    <w:basedOn w:val="a2"/>
    <w:next w:val="a2"/>
    <w:autoRedefine/>
    <w:uiPriority w:val="39"/>
    <w:unhideWhenUsed/>
    <w:rsid w:val="00FA6AEE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character" w:customStyle="1" w:styleId="m1">
    <w:name w:val="m1"/>
    <w:basedOn w:val="a3"/>
    <w:rsid w:val="0013672D"/>
    <w:rPr>
      <w:color w:val="0000FF"/>
    </w:rPr>
  </w:style>
  <w:style w:type="character" w:customStyle="1" w:styleId="t1">
    <w:name w:val="t1"/>
    <w:basedOn w:val="a3"/>
    <w:rsid w:val="0013672D"/>
    <w:rPr>
      <w:color w:val="990000"/>
    </w:rPr>
  </w:style>
  <w:style w:type="character" w:customStyle="1" w:styleId="tx1">
    <w:name w:val="tx1"/>
    <w:basedOn w:val="a3"/>
    <w:rsid w:val="0013672D"/>
    <w:rPr>
      <w:b/>
      <w:bCs/>
    </w:rPr>
  </w:style>
  <w:style w:type="paragraph" w:styleId="afd">
    <w:name w:val="Plain Text"/>
    <w:basedOn w:val="a2"/>
    <w:link w:val="afe"/>
    <w:uiPriority w:val="99"/>
    <w:rsid w:val="0013672D"/>
    <w:rPr>
      <w:rFonts w:ascii="Courier New" w:hAnsi="Courier New" w:cs="Courier New"/>
      <w:sz w:val="20"/>
    </w:rPr>
  </w:style>
  <w:style w:type="character" w:customStyle="1" w:styleId="afe">
    <w:name w:val="書式なし (文字)"/>
    <w:basedOn w:val="a3"/>
    <w:link w:val="afd"/>
    <w:uiPriority w:val="99"/>
    <w:rsid w:val="0013672D"/>
    <w:rPr>
      <w:rFonts w:ascii="Courier New" w:hAnsi="Courier New" w:cs="Courier New"/>
      <w:lang w:eastAsia="en-US" w:bidi="ar-SA"/>
    </w:rPr>
  </w:style>
  <w:style w:type="character" w:styleId="HTML">
    <w:name w:val="HTML Code"/>
    <w:basedOn w:val="a3"/>
    <w:uiPriority w:val="99"/>
    <w:rsid w:val="00AF00ED"/>
    <w:rPr>
      <w:rFonts w:ascii="Courier New" w:hAnsi="Courier New" w:cs="Courier New"/>
      <w:sz w:val="20"/>
      <w:szCs w:val="20"/>
    </w:rPr>
  </w:style>
  <w:style w:type="paragraph" w:customStyle="1" w:styleId="A-TableHeading">
    <w:name w:val="A-TableHeading"/>
    <w:basedOn w:val="a2"/>
    <w:rsid w:val="00AB3B13"/>
    <w:pPr>
      <w:jc w:val="center"/>
    </w:pPr>
    <w:rPr>
      <w:rFonts w:ascii="Arial" w:hAnsi="Arial"/>
      <w:b/>
      <w:sz w:val="24"/>
    </w:rPr>
  </w:style>
  <w:style w:type="paragraph" w:styleId="HTML0">
    <w:name w:val="HTML Preformatted"/>
    <w:basedOn w:val="a2"/>
    <w:link w:val="HTML1"/>
    <w:uiPriority w:val="99"/>
    <w:rsid w:val="00AB3B13"/>
    <w:rPr>
      <w:rFonts w:ascii="Courier New" w:hAnsi="Courier New" w:cs="Courier New"/>
      <w:sz w:val="20"/>
    </w:rPr>
  </w:style>
  <w:style w:type="character" w:customStyle="1" w:styleId="HTML1">
    <w:name w:val="HTML 書式付き (文字)"/>
    <w:basedOn w:val="a3"/>
    <w:link w:val="HTML0"/>
    <w:uiPriority w:val="99"/>
    <w:rsid w:val="00AB3B13"/>
    <w:rPr>
      <w:rFonts w:ascii="Courier New" w:hAnsi="Courier New" w:cs="Courier New"/>
      <w:lang w:eastAsia="en-US" w:bidi="ar-SA"/>
    </w:rPr>
  </w:style>
  <w:style w:type="paragraph" w:customStyle="1" w:styleId="A-Heading4">
    <w:name w:val="A-Heading4"/>
    <w:basedOn w:val="a2"/>
    <w:next w:val="A-Txt"/>
    <w:rsid w:val="00AB3B13"/>
    <w:pPr>
      <w:keepNext/>
      <w:spacing w:before="240" w:after="60"/>
    </w:pPr>
    <w:rPr>
      <w:rFonts w:ascii="Arial" w:hAnsi="Arial"/>
      <w:sz w:val="24"/>
      <w:szCs w:val="24"/>
    </w:rPr>
  </w:style>
  <w:style w:type="paragraph" w:customStyle="1" w:styleId="A-Normal">
    <w:name w:val="A-Normal"/>
    <w:link w:val="A-NormalChar"/>
    <w:rsid w:val="00B60FD1"/>
    <w:rPr>
      <w:sz w:val="22"/>
      <w:lang w:eastAsia="en-US" w:bidi="ar-SA"/>
    </w:rPr>
  </w:style>
  <w:style w:type="paragraph" w:customStyle="1" w:styleId="A-Alpha2">
    <w:name w:val="A-Alpha2"/>
    <w:basedOn w:val="A-Normal"/>
    <w:rsid w:val="00B60FD1"/>
    <w:pPr>
      <w:numPr>
        <w:numId w:val="9"/>
      </w:numPr>
      <w:tabs>
        <w:tab w:val="clear" w:pos="864"/>
        <w:tab w:val="num" w:pos="576"/>
        <w:tab w:val="num" w:pos="1728"/>
      </w:tabs>
      <w:spacing w:before="120" w:after="120"/>
      <w:ind w:left="576" w:hanging="576"/>
      <w:jc w:val="both"/>
    </w:pPr>
  </w:style>
  <w:style w:type="paragraph" w:customStyle="1" w:styleId="A-Alpha3">
    <w:name w:val="A-Alpha3"/>
    <w:basedOn w:val="A-Normal"/>
    <w:rsid w:val="00B60FD1"/>
    <w:pPr>
      <w:numPr>
        <w:numId w:val="10"/>
      </w:numPr>
      <w:tabs>
        <w:tab w:val="clear" w:pos="1296"/>
        <w:tab w:val="num" w:pos="432"/>
        <w:tab w:val="num" w:pos="576"/>
      </w:tabs>
      <w:spacing w:before="120" w:after="120"/>
      <w:ind w:left="576" w:hanging="576"/>
      <w:jc w:val="both"/>
    </w:pPr>
  </w:style>
  <w:style w:type="paragraph" w:customStyle="1" w:styleId="A-Alpha4">
    <w:name w:val="A-Alpha4"/>
    <w:basedOn w:val="A-Normal"/>
    <w:rsid w:val="00B60FD1"/>
    <w:pPr>
      <w:numPr>
        <w:numId w:val="11"/>
      </w:numPr>
      <w:tabs>
        <w:tab w:val="clear" w:pos="1728"/>
        <w:tab w:val="num" w:pos="576"/>
        <w:tab w:val="num" w:pos="1296"/>
      </w:tabs>
      <w:spacing w:before="120" w:after="120"/>
      <w:ind w:left="576" w:hanging="576"/>
      <w:jc w:val="both"/>
    </w:pPr>
  </w:style>
  <w:style w:type="paragraph" w:customStyle="1" w:styleId="A-Bullet1">
    <w:name w:val="A-Bullet1"/>
    <w:basedOn w:val="A-Normal"/>
    <w:rsid w:val="00B60FD1"/>
    <w:pPr>
      <w:numPr>
        <w:numId w:val="19"/>
      </w:numPr>
      <w:tabs>
        <w:tab w:val="clear" w:pos="432"/>
        <w:tab w:val="num" w:pos="360"/>
        <w:tab w:val="num" w:pos="576"/>
      </w:tabs>
      <w:spacing w:before="120" w:after="120"/>
      <w:ind w:left="360" w:hanging="360"/>
      <w:jc w:val="both"/>
    </w:pPr>
  </w:style>
  <w:style w:type="paragraph" w:customStyle="1" w:styleId="A-Bullet2">
    <w:name w:val="A-Bullet2"/>
    <w:basedOn w:val="A-Normal"/>
    <w:rsid w:val="00B60FD1"/>
    <w:pPr>
      <w:numPr>
        <w:numId w:val="12"/>
      </w:numPr>
      <w:tabs>
        <w:tab w:val="clear" w:pos="864"/>
        <w:tab w:val="num" w:pos="576"/>
      </w:tabs>
      <w:spacing w:before="120" w:after="120"/>
      <w:ind w:left="576" w:hanging="576"/>
      <w:jc w:val="both"/>
    </w:pPr>
  </w:style>
  <w:style w:type="paragraph" w:customStyle="1" w:styleId="A-Bullet3">
    <w:name w:val="A-Bullet3"/>
    <w:basedOn w:val="A-Normal"/>
    <w:rsid w:val="00B60FD1"/>
    <w:pPr>
      <w:numPr>
        <w:numId w:val="13"/>
      </w:numPr>
      <w:tabs>
        <w:tab w:val="clear" w:pos="1296"/>
        <w:tab w:val="num" w:pos="864"/>
      </w:tabs>
      <w:spacing w:before="120" w:after="120"/>
      <w:ind w:left="864" w:hanging="360"/>
      <w:jc w:val="both"/>
    </w:pPr>
  </w:style>
  <w:style w:type="paragraph" w:customStyle="1" w:styleId="A-Bullet4">
    <w:name w:val="A-Bullet4"/>
    <w:basedOn w:val="A-Normal"/>
    <w:rsid w:val="00B60FD1"/>
    <w:pPr>
      <w:numPr>
        <w:numId w:val="14"/>
      </w:numPr>
      <w:tabs>
        <w:tab w:val="clear" w:pos="1728"/>
        <w:tab w:val="num" w:pos="1296"/>
      </w:tabs>
      <w:spacing w:before="120" w:after="120"/>
      <w:ind w:left="1296" w:hanging="360"/>
      <w:jc w:val="both"/>
    </w:pPr>
  </w:style>
  <w:style w:type="paragraph" w:customStyle="1" w:styleId="A-CoverNormal">
    <w:name w:val="A-CoverNormal"/>
    <w:basedOn w:val="A-Normal"/>
    <w:rsid w:val="00B60FD1"/>
    <w:pPr>
      <w:spacing w:before="120" w:after="120"/>
      <w:jc w:val="center"/>
    </w:pPr>
    <w:rPr>
      <w:szCs w:val="22"/>
    </w:rPr>
  </w:style>
  <w:style w:type="character" w:customStyle="1" w:styleId="A-CodeFont">
    <w:name w:val="A-CodeFont"/>
    <w:rsid w:val="00B60FD1"/>
    <w:rPr>
      <w:rFonts w:ascii="Courier New" w:hAnsi="Courier New"/>
      <w:sz w:val="20"/>
    </w:rPr>
  </w:style>
  <w:style w:type="paragraph" w:customStyle="1" w:styleId="A-Footer">
    <w:name w:val="A-Footer"/>
    <w:basedOn w:val="A-Normal"/>
    <w:rsid w:val="00B60FD1"/>
    <w:rPr>
      <w:rFonts w:ascii="Arial Narrow" w:hAnsi="Arial Narrow"/>
      <w:sz w:val="20"/>
    </w:rPr>
  </w:style>
  <w:style w:type="character" w:customStyle="1" w:styleId="A-F-SCBold">
    <w:name w:val="A-F-SCBold"/>
    <w:rsid w:val="00B60FD1"/>
    <w:rPr>
      <w:b/>
      <w:smallCaps/>
    </w:rPr>
  </w:style>
  <w:style w:type="paragraph" w:customStyle="1" w:styleId="A-Header">
    <w:name w:val="A-Header"/>
    <w:basedOn w:val="A-Normal"/>
    <w:rsid w:val="00B60FD1"/>
    <w:rPr>
      <w:rFonts w:ascii="Arial Narrow" w:hAnsi="Arial Narrow"/>
      <w:sz w:val="20"/>
    </w:rPr>
  </w:style>
  <w:style w:type="paragraph" w:customStyle="1" w:styleId="A-Heading1">
    <w:name w:val="A-Heading1"/>
    <w:basedOn w:val="A-Normal"/>
    <w:next w:val="A-Txt"/>
    <w:rsid w:val="00B60FD1"/>
    <w:pPr>
      <w:keepNext/>
      <w:spacing w:before="240" w:after="240"/>
      <w:outlineLvl w:val="0"/>
    </w:pPr>
    <w:rPr>
      <w:rFonts w:ascii="Arial" w:hAnsi="Arial"/>
      <w:b/>
      <w:kern w:val="28"/>
      <w:sz w:val="32"/>
      <w:szCs w:val="32"/>
    </w:rPr>
  </w:style>
  <w:style w:type="paragraph" w:customStyle="1" w:styleId="A-Heading2">
    <w:name w:val="A-Heading2"/>
    <w:basedOn w:val="A-Normal"/>
    <w:next w:val="A-Txt"/>
    <w:rsid w:val="00B60FD1"/>
    <w:pPr>
      <w:keepNext/>
      <w:spacing w:before="480" w:after="240"/>
      <w:outlineLvl w:val="1"/>
    </w:pPr>
    <w:rPr>
      <w:sz w:val="32"/>
      <w:szCs w:val="32"/>
    </w:rPr>
  </w:style>
  <w:style w:type="paragraph" w:customStyle="1" w:styleId="A-Heading3">
    <w:name w:val="A-Heading3"/>
    <w:basedOn w:val="A-Normal"/>
    <w:next w:val="A-Txt"/>
    <w:rsid w:val="00B60FD1"/>
    <w:pPr>
      <w:keepNext/>
      <w:spacing w:before="360" w:after="120"/>
      <w:outlineLvl w:val="2"/>
    </w:pPr>
    <w:rPr>
      <w:sz w:val="28"/>
      <w:szCs w:val="28"/>
    </w:rPr>
  </w:style>
  <w:style w:type="paragraph" w:customStyle="1" w:styleId="A-Heading5">
    <w:name w:val="A-Heading5"/>
    <w:basedOn w:val="A-Normal"/>
    <w:next w:val="A-Txt"/>
    <w:rsid w:val="00B60FD1"/>
    <w:pPr>
      <w:keepNext/>
      <w:spacing w:before="120"/>
    </w:pPr>
    <w:rPr>
      <w:rFonts w:ascii="Arial Narrow" w:hAnsi="Arial Narrow"/>
      <w:smallCaps/>
      <w:szCs w:val="22"/>
      <w:u w:val="single"/>
    </w:rPr>
  </w:style>
  <w:style w:type="paragraph" w:customStyle="1" w:styleId="A-ImageCenter">
    <w:name w:val="A-ImageCenter"/>
    <w:basedOn w:val="A-Normal"/>
    <w:next w:val="a2"/>
    <w:rsid w:val="00B60FD1"/>
    <w:pPr>
      <w:spacing w:before="240" w:after="240"/>
      <w:jc w:val="center"/>
    </w:pPr>
  </w:style>
  <w:style w:type="paragraph" w:customStyle="1" w:styleId="A-ImageLeft">
    <w:name w:val="A-ImageLeft"/>
    <w:basedOn w:val="A-Normal"/>
    <w:next w:val="a2"/>
    <w:rsid w:val="00B60FD1"/>
    <w:pPr>
      <w:spacing w:before="240" w:after="240"/>
    </w:pPr>
  </w:style>
  <w:style w:type="paragraph" w:customStyle="1" w:styleId="A-Number1">
    <w:name w:val="A-Number1"/>
    <w:basedOn w:val="A-Normal"/>
    <w:rsid w:val="00B60FD1"/>
    <w:pPr>
      <w:numPr>
        <w:numId w:val="20"/>
      </w:numPr>
      <w:tabs>
        <w:tab w:val="clear" w:pos="432"/>
        <w:tab w:val="num" w:pos="576"/>
        <w:tab w:val="num" w:pos="1440"/>
      </w:tabs>
      <w:spacing w:before="120" w:after="120"/>
      <w:ind w:left="0" w:firstLine="0"/>
      <w:jc w:val="both"/>
    </w:pPr>
  </w:style>
  <w:style w:type="paragraph" w:customStyle="1" w:styleId="A-Number2">
    <w:name w:val="A-Number2"/>
    <w:basedOn w:val="A-Normal"/>
    <w:rsid w:val="00B60FD1"/>
    <w:pPr>
      <w:numPr>
        <w:numId w:val="15"/>
      </w:numPr>
      <w:tabs>
        <w:tab w:val="clear" w:pos="864"/>
      </w:tabs>
      <w:spacing w:before="120" w:after="120"/>
      <w:ind w:left="1068" w:hanging="360"/>
      <w:jc w:val="both"/>
    </w:pPr>
  </w:style>
  <w:style w:type="paragraph" w:customStyle="1" w:styleId="A-Title">
    <w:name w:val="A-Title"/>
    <w:basedOn w:val="A-Normal"/>
    <w:next w:val="A-Txt"/>
    <w:rsid w:val="00B60FD1"/>
    <w:pPr>
      <w:keepNext/>
      <w:spacing w:before="240" w:after="360"/>
      <w:jc w:val="center"/>
      <w:outlineLvl w:val="0"/>
    </w:pPr>
    <w:rPr>
      <w:rFonts w:ascii="Arial" w:hAnsi="Arial"/>
      <w:b/>
      <w:caps/>
      <w:kern w:val="32"/>
      <w:sz w:val="32"/>
    </w:rPr>
  </w:style>
  <w:style w:type="paragraph" w:customStyle="1" w:styleId="A-TxtBlock">
    <w:name w:val="A-TxtBlock"/>
    <w:basedOn w:val="A-Txt"/>
    <w:next w:val="A-Txt"/>
    <w:rsid w:val="00B60FD1"/>
    <w:pPr>
      <w:spacing w:after="120"/>
      <w:ind w:left="1440" w:right="1440"/>
      <w:jc w:val="both"/>
    </w:pPr>
    <w:rPr>
      <w:rFonts w:ascii="Times New Roman" w:hAnsi="Times New Roman"/>
      <w:sz w:val="22"/>
      <w:lang w:eastAsia="en-US"/>
    </w:rPr>
  </w:style>
  <w:style w:type="paragraph" w:customStyle="1" w:styleId="A-CodeTxt">
    <w:name w:val="A-CodeTxt"/>
    <w:basedOn w:val="A-Normal"/>
    <w:rsid w:val="00B60FD1"/>
    <w:pPr>
      <w:spacing w:before="120" w:after="120"/>
      <w:contextualSpacing/>
    </w:pPr>
    <w:rPr>
      <w:rFonts w:ascii="Courier New" w:hAnsi="Courier New" w:cs="Courier New"/>
      <w:sz w:val="20"/>
    </w:rPr>
  </w:style>
  <w:style w:type="paragraph" w:customStyle="1" w:styleId="A-TxtMid">
    <w:name w:val="A-TxtMid"/>
    <w:basedOn w:val="A-Txt"/>
    <w:next w:val="A-Normal"/>
    <w:rsid w:val="00B60FD1"/>
    <w:pPr>
      <w:spacing w:before="240" w:after="240"/>
      <w:ind w:right="0"/>
      <w:jc w:val="both"/>
    </w:pPr>
    <w:rPr>
      <w:rFonts w:ascii="Times New Roman" w:hAnsi="Times New Roman"/>
      <w:sz w:val="22"/>
      <w:lang w:eastAsia="en-US"/>
    </w:rPr>
  </w:style>
  <w:style w:type="paragraph" w:customStyle="1" w:styleId="A-TxtSpaceBefore">
    <w:name w:val="A-TxtSpaceBefore"/>
    <w:basedOn w:val="A-Txt"/>
    <w:next w:val="A-Txt"/>
    <w:rsid w:val="00B60FD1"/>
    <w:pPr>
      <w:spacing w:before="240" w:after="120"/>
      <w:ind w:right="0"/>
      <w:jc w:val="both"/>
    </w:pPr>
    <w:rPr>
      <w:rFonts w:ascii="Times New Roman" w:hAnsi="Times New Roman"/>
      <w:sz w:val="22"/>
      <w:lang w:eastAsia="en-US"/>
    </w:rPr>
  </w:style>
  <w:style w:type="character" w:styleId="aff">
    <w:name w:val="page number"/>
    <w:basedOn w:val="a3"/>
    <w:uiPriority w:val="99"/>
    <w:rsid w:val="00B60FD1"/>
  </w:style>
  <w:style w:type="numbering" w:styleId="111111">
    <w:name w:val="Outline List 2"/>
    <w:basedOn w:val="a5"/>
    <w:uiPriority w:val="99"/>
    <w:semiHidden/>
    <w:rsid w:val="00B60FD1"/>
    <w:pPr>
      <w:numPr>
        <w:numId w:val="16"/>
      </w:numPr>
    </w:pPr>
  </w:style>
  <w:style w:type="numbering" w:styleId="1ai">
    <w:name w:val="Outline List 1"/>
    <w:basedOn w:val="a5"/>
    <w:uiPriority w:val="99"/>
    <w:semiHidden/>
    <w:rsid w:val="00B60FD1"/>
    <w:pPr>
      <w:numPr>
        <w:numId w:val="17"/>
      </w:numPr>
    </w:pPr>
  </w:style>
  <w:style w:type="numbering" w:styleId="a1">
    <w:name w:val="Outline List 3"/>
    <w:basedOn w:val="a5"/>
    <w:uiPriority w:val="99"/>
    <w:semiHidden/>
    <w:rsid w:val="00B60FD1"/>
    <w:pPr>
      <w:numPr>
        <w:numId w:val="18"/>
      </w:numPr>
    </w:pPr>
  </w:style>
  <w:style w:type="table" w:styleId="13">
    <w:name w:val="Table Grid 1"/>
    <w:basedOn w:val="a4"/>
    <w:rsid w:val="00B60FD1"/>
    <w:pPr>
      <w:spacing w:before="240" w:after="240"/>
    </w:pPr>
    <w:rPr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-Space-1pt">
    <w:name w:val="A-Space-1pt"/>
    <w:basedOn w:val="A-Normal"/>
    <w:next w:val="A-Txt"/>
    <w:rsid w:val="00B60FD1"/>
    <w:rPr>
      <w:sz w:val="2"/>
    </w:rPr>
  </w:style>
  <w:style w:type="paragraph" w:customStyle="1" w:styleId="A-Space-6pt">
    <w:name w:val="A-Space-6pt"/>
    <w:basedOn w:val="A-Normal"/>
    <w:next w:val="A-Txt"/>
    <w:rsid w:val="00B60FD1"/>
    <w:rPr>
      <w:sz w:val="12"/>
      <w:szCs w:val="12"/>
    </w:rPr>
  </w:style>
  <w:style w:type="paragraph" w:styleId="aff0">
    <w:name w:val="table of figures"/>
    <w:basedOn w:val="A-Normal"/>
    <w:next w:val="A-Txt"/>
    <w:uiPriority w:val="99"/>
    <w:rsid w:val="00B60FD1"/>
  </w:style>
  <w:style w:type="paragraph" w:customStyle="1" w:styleId="A-Space-11pt">
    <w:name w:val="A-Space-11pt"/>
    <w:basedOn w:val="A-Normal"/>
    <w:next w:val="A-Txt"/>
    <w:rsid w:val="00B60FD1"/>
  </w:style>
  <w:style w:type="paragraph" w:customStyle="1" w:styleId="A-CodeTxtBox">
    <w:name w:val="A-CodeTxtBox"/>
    <w:basedOn w:val="A-CodeTxt"/>
    <w:rsid w:val="00B60FD1"/>
    <w:pPr>
      <w:pBdr>
        <w:top w:val="dashSmallGap" w:sz="4" w:space="6" w:color="auto"/>
        <w:left w:val="dashSmallGap" w:sz="4" w:space="4" w:color="auto"/>
        <w:bottom w:val="dashSmallGap" w:sz="4" w:space="6" w:color="auto"/>
        <w:right w:val="dashSmallGap" w:sz="4" w:space="4" w:color="auto"/>
      </w:pBdr>
      <w:shd w:val="clear" w:color="auto" w:fill="F3F3F3"/>
      <w:ind w:left="720" w:right="720"/>
    </w:pPr>
  </w:style>
  <w:style w:type="character" w:customStyle="1" w:styleId="A-NormalChar">
    <w:name w:val="A-Normal Char"/>
    <w:basedOn w:val="a3"/>
    <w:link w:val="A-Normal"/>
    <w:rsid w:val="00B60FD1"/>
    <w:rPr>
      <w:sz w:val="22"/>
      <w:lang w:eastAsia="en-US" w:bidi="ar-SA"/>
    </w:rPr>
  </w:style>
  <w:style w:type="paragraph" w:customStyle="1" w:styleId="A-TableNumber">
    <w:name w:val="A-TableNumber"/>
    <w:basedOn w:val="A-TableTxt"/>
    <w:rsid w:val="00B60FD1"/>
    <w:pPr>
      <w:numPr>
        <w:numId w:val="31"/>
      </w:numPr>
      <w:tabs>
        <w:tab w:val="clear" w:pos="216"/>
        <w:tab w:val="num" w:pos="360"/>
        <w:tab w:val="num" w:pos="1440"/>
      </w:tabs>
      <w:ind w:left="0" w:firstLine="0"/>
    </w:pPr>
  </w:style>
  <w:style w:type="paragraph" w:customStyle="1" w:styleId="Symbols">
    <w:name w:val="Symbols"/>
    <w:basedOn w:val="a2"/>
    <w:rsid w:val="00B60FD1"/>
    <w:pPr>
      <w:spacing w:after="120"/>
      <w:jc w:val="center"/>
    </w:pPr>
    <w:rPr>
      <w:rFonts w:ascii="Wingdings" w:hAnsi="Wingdings"/>
      <w:sz w:val="24"/>
      <w:szCs w:val="24"/>
    </w:rPr>
  </w:style>
  <w:style w:type="paragraph" w:customStyle="1" w:styleId="A-Appendix3">
    <w:name w:val="A-Appendix3"/>
    <w:basedOn w:val="A-Normal"/>
    <w:next w:val="a2"/>
    <w:autoRedefine/>
    <w:rsid w:val="008853F2"/>
    <w:pPr>
      <w:keepNext/>
      <w:numPr>
        <w:ilvl w:val="2"/>
        <w:numId w:val="2"/>
      </w:numPr>
      <w:spacing w:before="120" w:after="120"/>
      <w:ind w:hanging="443"/>
      <w:outlineLvl w:val="2"/>
    </w:pPr>
    <w:rPr>
      <w:rFonts w:ascii="Arial" w:hAnsi="Arial"/>
      <w:b/>
      <w:color w:val="0070C0"/>
      <w:sz w:val="24"/>
      <w:szCs w:val="24"/>
      <w:lang w:eastAsia="ja-JP"/>
    </w:rPr>
  </w:style>
  <w:style w:type="paragraph" w:customStyle="1" w:styleId="A-Appendix4">
    <w:name w:val="A-Appendix4"/>
    <w:basedOn w:val="A-Normal"/>
    <w:next w:val="a2"/>
    <w:rsid w:val="00B60FD1"/>
    <w:pPr>
      <w:keepNext/>
      <w:tabs>
        <w:tab w:val="num" w:pos="1800"/>
      </w:tabs>
      <w:spacing w:before="240" w:after="60"/>
      <w:ind w:left="1800" w:hanging="360"/>
    </w:pPr>
    <w:rPr>
      <w:rFonts w:ascii="Arial" w:hAnsi="Arial"/>
      <w:sz w:val="24"/>
    </w:rPr>
  </w:style>
  <w:style w:type="paragraph" w:customStyle="1" w:styleId="A-Appendix5">
    <w:name w:val="A-Appendix5"/>
    <w:basedOn w:val="A-Normal"/>
    <w:next w:val="a2"/>
    <w:rsid w:val="00B60FD1"/>
    <w:pPr>
      <w:keepNext/>
      <w:tabs>
        <w:tab w:val="num" w:pos="1800"/>
      </w:tabs>
      <w:spacing w:before="120"/>
      <w:ind w:left="1800" w:hanging="360"/>
    </w:pPr>
    <w:rPr>
      <w:rFonts w:ascii="Arial Narrow" w:hAnsi="Arial Narrow"/>
      <w:smallCaps/>
      <w:szCs w:val="22"/>
      <w:u w:val="single"/>
    </w:rPr>
  </w:style>
  <w:style w:type="paragraph" w:styleId="aff1">
    <w:name w:val="Block Text"/>
    <w:basedOn w:val="a2"/>
    <w:uiPriority w:val="99"/>
    <w:rsid w:val="00B60FD1"/>
    <w:pPr>
      <w:spacing w:after="120"/>
      <w:ind w:left="1440" w:right="1440"/>
    </w:pPr>
  </w:style>
  <w:style w:type="paragraph" w:styleId="24">
    <w:name w:val="Body Text 2"/>
    <w:basedOn w:val="a2"/>
    <w:link w:val="25"/>
    <w:uiPriority w:val="99"/>
    <w:rsid w:val="00B60FD1"/>
    <w:pPr>
      <w:spacing w:after="120" w:line="480" w:lineRule="auto"/>
    </w:pPr>
  </w:style>
  <w:style w:type="character" w:customStyle="1" w:styleId="25">
    <w:name w:val="本文 2 (文字)"/>
    <w:basedOn w:val="a3"/>
    <w:link w:val="24"/>
    <w:uiPriority w:val="99"/>
    <w:rsid w:val="00B60FD1"/>
    <w:rPr>
      <w:sz w:val="22"/>
      <w:lang w:eastAsia="en-US" w:bidi="ar-SA"/>
    </w:rPr>
  </w:style>
  <w:style w:type="paragraph" w:styleId="33">
    <w:name w:val="Body Text 3"/>
    <w:basedOn w:val="a2"/>
    <w:link w:val="34"/>
    <w:uiPriority w:val="99"/>
    <w:rsid w:val="00B60FD1"/>
    <w:pPr>
      <w:spacing w:after="120"/>
    </w:pPr>
    <w:rPr>
      <w:sz w:val="16"/>
      <w:szCs w:val="16"/>
    </w:rPr>
  </w:style>
  <w:style w:type="character" w:customStyle="1" w:styleId="34">
    <w:name w:val="本文 3 (文字)"/>
    <w:basedOn w:val="a3"/>
    <w:link w:val="33"/>
    <w:uiPriority w:val="99"/>
    <w:rsid w:val="00B60FD1"/>
    <w:rPr>
      <w:sz w:val="16"/>
      <w:szCs w:val="16"/>
      <w:lang w:eastAsia="en-US" w:bidi="ar-SA"/>
    </w:rPr>
  </w:style>
  <w:style w:type="paragraph" w:styleId="aff2">
    <w:name w:val="Body Text First Indent"/>
    <w:basedOn w:val="afb"/>
    <w:link w:val="aff3"/>
    <w:uiPriority w:val="99"/>
    <w:rsid w:val="00B60FD1"/>
    <w:pPr>
      <w:ind w:firstLine="210"/>
    </w:pPr>
  </w:style>
  <w:style w:type="character" w:customStyle="1" w:styleId="aff3">
    <w:name w:val="本文字下げ (文字)"/>
    <w:basedOn w:val="afc"/>
    <w:link w:val="aff2"/>
    <w:uiPriority w:val="99"/>
    <w:rsid w:val="00B60FD1"/>
    <w:rPr>
      <w:sz w:val="22"/>
      <w:lang w:eastAsia="en-US" w:bidi="ar-SA"/>
    </w:rPr>
  </w:style>
  <w:style w:type="paragraph" w:styleId="aff4">
    <w:name w:val="Body Text Indent"/>
    <w:basedOn w:val="a2"/>
    <w:link w:val="aff5"/>
    <w:uiPriority w:val="99"/>
    <w:rsid w:val="00B60FD1"/>
    <w:pPr>
      <w:spacing w:after="120"/>
      <w:ind w:left="360"/>
    </w:pPr>
  </w:style>
  <w:style w:type="character" w:customStyle="1" w:styleId="aff5">
    <w:name w:val="本文インデント (文字)"/>
    <w:basedOn w:val="a3"/>
    <w:link w:val="aff4"/>
    <w:uiPriority w:val="99"/>
    <w:rsid w:val="00B60FD1"/>
    <w:rPr>
      <w:sz w:val="22"/>
      <w:lang w:eastAsia="en-US" w:bidi="ar-SA"/>
    </w:rPr>
  </w:style>
  <w:style w:type="paragraph" w:styleId="26">
    <w:name w:val="Body Text First Indent 2"/>
    <w:basedOn w:val="aff4"/>
    <w:link w:val="27"/>
    <w:uiPriority w:val="99"/>
    <w:rsid w:val="00B60FD1"/>
    <w:pPr>
      <w:ind w:firstLine="210"/>
    </w:pPr>
  </w:style>
  <w:style w:type="character" w:customStyle="1" w:styleId="27">
    <w:name w:val="本文字下げ 2 (文字)"/>
    <w:basedOn w:val="aff5"/>
    <w:link w:val="26"/>
    <w:uiPriority w:val="99"/>
    <w:rsid w:val="00B60FD1"/>
    <w:rPr>
      <w:sz w:val="22"/>
      <w:lang w:eastAsia="en-US" w:bidi="ar-SA"/>
    </w:rPr>
  </w:style>
  <w:style w:type="paragraph" w:styleId="28">
    <w:name w:val="Body Text Indent 2"/>
    <w:basedOn w:val="a2"/>
    <w:link w:val="29"/>
    <w:uiPriority w:val="99"/>
    <w:rsid w:val="00B60FD1"/>
    <w:pPr>
      <w:spacing w:after="120" w:line="480" w:lineRule="auto"/>
      <w:ind w:left="360"/>
    </w:pPr>
  </w:style>
  <w:style w:type="character" w:customStyle="1" w:styleId="29">
    <w:name w:val="本文インデント 2 (文字)"/>
    <w:basedOn w:val="a3"/>
    <w:link w:val="28"/>
    <w:uiPriority w:val="99"/>
    <w:rsid w:val="00B60FD1"/>
    <w:rPr>
      <w:sz w:val="22"/>
      <w:lang w:eastAsia="en-US" w:bidi="ar-SA"/>
    </w:rPr>
  </w:style>
  <w:style w:type="paragraph" w:styleId="35">
    <w:name w:val="Body Text Indent 3"/>
    <w:basedOn w:val="a2"/>
    <w:link w:val="36"/>
    <w:uiPriority w:val="99"/>
    <w:rsid w:val="00B60FD1"/>
    <w:pPr>
      <w:spacing w:after="120"/>
      <w:ind w:left="360"/>
    </w:pPr>
    <w:rPr>
      <w:sz w:val="16"/>
      <w:szCs w:val="16"/>
    </w:rPr>
  </w:style>
  <w:style w:type="character" w:customStyle="1" w:styleId="36">
    <w:name w:val="本文インデント 3 (文字)"/>
    <w:basedOn w:val="a3"/>
    <w:link w:val="35"/>
    <w:uiPriority w:val="99"/>
    <w:rsid w:val="00B60FD1"/>
    <w:rPr>
      <w:sz w:val="16"/>
      <w:szCs w:val="16"/>
      <w:lang w:eastAsia="en-US" w:bidi="ar-SA"/>
    </w:rPr>
  </w:style>
  <w:style w:type="paragraph" w:styleId="aff6">
    <w:name w:val="Closing"/>
    <w:basedOn w:val="a2"/>
    <w:link w:val="aff7"/>
    <w:uiPriority w:val="99"/>
    <w:rsid w:val="00B60FD1"/>
    <w:pPr>
      <w:ind w:left="4320"/>
    </w:pPr>
  </w:style>
  <w:style w:type="character" w:customStyle="1" w:styleId="aff7">
    <w:name w:val="結語 (文字)"/>
    <w:basedOn w:val="a3"/>
    <w:link w:val="aff6"/>
    <w:uiPriority w:val="99"/>
    <w:rsid w:val="00B60FD1"/>
    <w:rPr>
      <w:sz w:val="22"/>
      <w:lang w:eastAsia="en-US" w:bidi="ar-SA"/>
    </w:rPr>
  </w:style>
  <w:style w:type="character" w:styleId="aff8">
    <w:name w:val="annotation reference"/>
    <w:basedOn w:val="a3"/>
    <w:uiPriority w:val="99"/>
    <w:semiHidden/>
    <w:rsid w:val="00B60FD1"/>
    <w:rPr>
      <w:sz w:val="16"/>
      <w:szCs w:val="16"/>
    </w:rPr>
  </w:style>
  <w:style w:type="paragraph" w:styleId="aff9">
    <w:name w:val="annotation text"/>
    <w:basedOn w:val="a2"/>
    <w:link w:val="affa"/>
    <w:uiPriority w:val="99"/>
    <w:semiHidden/>
    <w:rsid w:val="00B60FD1"/>
    <w:rPr>
      <w:sz w:val="20"/>
    </w:rPr>
  </w:style>
  <w:style w:type="character" w:customStyle="1" w:styleId="affa">
    <w:name w:val="コメント文字列 (文字)"/>
    <w:basedOn w:val="a3"/>
    <w:link w:val="aff9"/>
    <w:uiPriority w:val="99"/>
    <w:semiHidden/>
    <w:rsid w:val="00B60FD1"/>
    <w:rPr>
      <w:lang w:eastAsia="en-US" w:bidi="ar-SA"/>
    </w:rPr>
  </w:style>
  <w:style w:type="paragraph" w:styleId="affb">
    <w:name w:val="annotation subject"/>
    <w:basedOn w:val="aff9"/>
    <w:next w:val="aff9"/>
    <w:link w:val="affc"/>
    <w:uiPriority w:val="99"/>
    <w:semiHidden/>
    <w:rsid w:val="00B60FD1"/>
    <w:rPr>
      <w:b/>
      <w:bCs/>
    </w:rPr>
  </w:style>
  <w:style w:type="character" w:customStyle="1" w:styleId="affc">
    <w:name w:val="コメント内容 (文字)"/>
    <w:basedOn w:val="affa"/>
    <w:link w:val="affb"/>
    <w:uiPriority w:val="99"/>
    <w:semiHidden/>
    <w:rsid w:val="00B60FD1"/>
    <w:rPr>
      <w:b/>
      <w:bCs/>
      <w:lang w:eastAsia="en-US" w:bidi="ar-SA"/>
    </w:rPr>
  </w:style>
  <w:style w:type="paragraph" w:styleId="affd">
    <w:name w:val="Date"/>
    <w:basedOn w:val="a2"/>
    <w:next w:val="a2"/>
    <w:link w:val="affe"/>
    <w:rsid w:val="00B60FD1"/>
  </w:style>
  <w:style w:type="character" w:customStyle="1" w:styleId="affe">
    <w:name w:val="日付 (文字)"/>
    <w:basedOn w:val="a3"/>
    <w:link w:val="affd"/>
    <w:rsid w:val="00B60FD1"/>
    <w:rPr>
      <w:sz w:val="22"/>
      <w:lang w:eastAsia="en-US" w:bidi="ar-SA"/>
    </w:rPr>
  </w:style>
  <w:style w:type="paragraph" w:styleId="afff">
    <w:name w:val="E-mail Signature"/>
    <w:basedOn w:val="a2"/>
    <w:link w:val="afff0"/>
    <w:uiPriority w:val="99"/>
    <w:rsid w:val="00B60FD1"/>
  </w:style>
  <w:style w:type="character" w:customStyle="1" w:styleId="afff0">
    <w:name w:val="電子メール署名 (文字)"/>
    <w:basedOn w:val="a3"/>
    <w:link w:val="afff"/>
    <w:uiPriority w:val="99"/>
    <w:rsid w:val="00B60FD1"/>
    <w:rPr>
      <w:sz w:val="22"/>
      <w:lang w:eastAsia="en-US" w:bidi="ar-SA"/>
    </w:rPr>
  </w:style>
  <w:style w:type="character" w:styleId="afff1">
    <w:name w:val="endnote reference"/>
    <w:basedOn w:val="a3"/>
    <w:semiHidden/>
    <w:rsid w:val="00B60FD1"/>
    <w:rPr>
      <w:vertAlign w:val="superscript"/>
    </w:rPr>
  </w:style>
  <w:style w:type="paragraph" w:styleId="afff2">
    <w:name w:val="endnote text"/>
    <w:basedOn w:val="a2"/>
    <w:link w:val="afff3"/>
    <w:semiHidden/>
    <w:rsid w:val="00B60FD1"/>
    <w:rPr>
      <w:sz w:val="20"/>
    </w:rPr>
  </w:style>
  <w:style w:type="character" w:customStyle="1" w:styleId="afff3">
    <w:name w:val="文末脚注文字列 (文字)"/>
    <w:basedOn w:val="a3"/>
    <w:link w:val="afff2"/>
    <w:semiHidden/>
    <w:rsid w:val="00B60FD1"/>
    <w:rPr>
      <w:lang w:eastAsia="en-US" w:bidi="ar-SA"/>
    </w:rPr>
  </w:style>
  <w:style w:type="paragraph" w:styleId="afff4">
    <w:name w:val="envelope address"/>
    <w:basedOn w:val="a2"/>
    <w:uiPriority w:val="99"/>
    <w:rsid w:val="00B60FD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ff5">
    <w:name w:val="envelope return"/>
    <w:basedOn w:val="a2"/>
    <w:uiPriority w:val="99"/>
    <w:rsid w:val="00B60FD1"/>
    <w:rPr>
      <w:rFonts w:ascii="Arial" w:hAnsi="Arial" w:cs="Arial"/>
      <w:sz w:val="20"/>
    </w:rPr>
  </w:style>
  <w:style w:type="character" w:styleId="afff6">
    <w:name w:val="FollowedHyperlink"/>
    <w:basedOn w:val="a3"/>
    <w:uiPriority w:val="99"/>
    <w:rsid w:val="00B60FD1"/>
    <w:rPr>
      <w:color w:val="800080"/>
      <w:u w:val="single"/>
    </w:rPr>
  </w:style>
  <w:style w:type="character" w:styleId="afff7">
    <w:name w:val="footnote reference"/>
    <w:basedOn w:val="a3"/>
    <w:uiPriority w:val="99"/>
    <w:semiHidden/>
    <w:rsid w:val="00B60FD1"/>
    <w:rPr>
      <w:vertAlign w:val="superscript"/>
    </w:rPr>
  </w:style>
  <w:style w:type="paragraph" w:styleId="afff8">
    <w:name w:val="footnote text"/>
    <w:basedOn w:val="a2"/>
    <w:link w:val="afff9"/>
    <w:uiPriority w:val="99"/>
    <w:rsid w:val="00B60FD1"/>
    <w:rPr>
      <w:sz w:val="20"/>
    </w:rPr>
  </w:style>
  <w:style w:type="character" w:customStyle="1" w:styleId="afff9">
    <w:name w:val="脚注文字列 (文字)"/>
    <w:basedOn w:val="a3"/>
    <w:link w:val="afff8"/>
    <w:uiPriority w:val="99"/>
    <w:semiHidden/>
    <w:rsid w:val="00B60FD1"/>
    <w:rPr>
      <w:lang w:eastAsia="en-US" w:bidi="ar-SA"/>
    </w:rPr>
  </w:style>
  <w:style w:type="character" w:styleId="HTML2">
    <w:name w:val="HTML Acronym"/>
    <w:basedOn w:val="a3"/>
    <w:rsid w:val="00B60FD1"/>
  </w:style>
  <w:style w:type="paragraph" w:styleId="HTML3">
    <w:name w:val="HTML Address"/>
    <w:basedOn w:val="a2"/>
    <w:link w:val="HTML4"/>
    <w:rsid w:val="00B60FD1"/>
    <w:rPr>
      <w:i/>
      <w:iCs/>
    </w:rPr>
  </w:style>
  <w:style w:type="character" w:customStyle="1" w:styleId="HTML4">
    <w:name w:val="HTML アドレス (文字)"/>
    <w:basedOn w:val="a3"/>
    <w:link w:val="HTML3"/>
    <w:rsid w:val="00B60FD1"/>
    <w:rPr>
      <w:i/>
      <w:iCs/>
      <w:sz w:val="22"/>
      <w:lang w:eastAsia="en-US" w:bidi="ar-SA"/>
    </w:rPr>
  </w:style>
  <w:style w:type="character" w:styleId="HTML5">
    <w:name w:val="HTML Cite"/>
    <w:basedOn w:val="a3"/>
    <w:uiPriority w:val="99"/>
    <w:rsid w:val="00B60FD1"/>
    <w:rPr>
      <w:i/>
      <w:iCs/>
    </w:rPr>
  </w:style>
  <w:style w:type="character" w:styleId="HTML6">
    <w:name w:val="HTML Definition"/>
    <w:basedOn w:val="a3"/>
    <w:uiPriority w:val="99"/>
    <w:rsid w:val="00B60FD1"/>
    <w:rPr>
      <w:i/>
      <w:iCs/>
    </w:rPr>
  </w:style>
  <w:style w:type="character" w:styleId="HTML7">
    <w:name w:val="HTML Keyboard"/>
    <w:basedOn w:val="a3"/>
    <w:uiPriority w:val="99"/>
    <w:rsid w:val="00B60FD1"/>
    <w:rPr>
      <w:rFonts w:ascii="Courier New" w:hAnsi="Courier New" w:cs="Courier New"/>
      <w:sz w:val="20"/>
      <w:szCs w:val="20"/>
    </w:rPr>
  </w:style>
  <w:style w:type="character" w:styleId="HTML8">
    <w:name w:val="HTML Sample"/>
    <w:basedOn w:val="a3"/>
    <w:uiPriority w:val="99"/>
    <w:rsid w:val="00B60FD1"/>
    <w:rPr>
      <w:rFonts w:ascii="Courier New" w:hAnsi="Courier New" w:cs="Courier New"/>
    </w:rPr>
  </w:style>
  <w:style w:type="character" w:styleId="HTML9">
    <w:name w:val="HTML Typewriter"/>
    <w:basedOn w:val="a3"/>
    <w:uiPriority w:val="99"/>
    <w:rsid w:val="00B60FD1"/>
    <w:rPr>
      <w:rFonts w:ascii="Courier New" w:hAnsi="Courier New" w:cs="Courier New"/>
      <w:sz w:val="20"/>
      <w:szCs w:val="20"/>
    </w:rPr>
  </w:style>
  <w:style w:type="character" w:styleId="HTMLa">
    <w:name w:val="HTML Variable"/>
    <w:basedOn w:val="a3"/>
    <w:uiPriority w:val="99"/>
    <w:rsid w:val="00B60FD1"/>
    <w:rPr>
      <w:i/>
      <w:iCs/>
    </w:rPr>
  </w:style>
  <w:style w:type="paragraph" w:styleId="14">
    <w:name w:val="index 1"/>
    <w:basedOn w:val="a2"/>
    <w:next w:val="a2"/>
    <w:autoRedefine/>
    <w:semiHidden/>
    <w:rsid w:val="00B60FD1"/>
    <w:pPr>
      <w:ind w:left="220" w:hanging="220"/>
    </w:pPr>
  </w:style>
  <w:style w:type="paragraph" w:styleId="2a">
    <w:name w:val="index 2"/>
    <w:basedOn w:val="a2"/>
    <w:next w:val="a2"/>
    <w:autoRedefine/>
    <w:semiHidden/>
    <w:rsid w:val="00B60FD1"/>
    <w:pPr>
      <w:ind w:left="440" w:hanging="220"/>
    </w:pPr>
  </w:style>
  <w:style w:type="paragraph" w:styleId="37">
    <w:name w:val="index 3"/>
    <w:basedOn w:val="a2"/>
    <w:next w:val="a2"/>
    <w:autoRedefine/>
    <w:semiHidden/>
    <w:rsid w:val="00B60FD1"/>
    <w:pPr>
      <w:ind w:left="660" w:hanging="220"/>
    </w:pPr>
  </w:style>
  <w:style w:type="paragraph" w:styleId="44">
    <w:name w:val="index 4"/>
    <w:basedOn w:val="a2"/>
    <w:next w:val="a2"/>
    <w:autoRedefine/>
    <w:semiHidden/>
    <w:rsid w:val="00B60FD1"/>
    <w:pPr>
      <w:ind w:left="880" w:hanging="220"/>
    </w:pPr>
  </w:style>
  <w:style w:type="paragraph" w:styleId="54">
    <w:name w:val="index 5"/>
    <w:basedOn w:val="a2"/>
    <w:next w:val="a2"/>
    <w:autoRedefine/>
    <w:semiHidden/>
    <w:rsid w:val="00B60FD1"/>
    <w:pPr>
      <w:ind w:left="1100" w:hanging="220"/>
    </w:pPr>
  </w:style>
  <w:style w:type="paragraph" w:styleId="62">
    <w:name w:val="index 6"/>
    <w:basedOn w:val="a2"/>
    <w:next w:val="a2"/>
    <w:autoRedefine/>
    <w:semiHidden/>
    <w:rsid w:val="00B60FD1"/>
    <w:pPr>
      <w:ind w:left="1320" w:hanging="220"/>
    </w:pPr>
  </w:style>
  <w:style w:type="paragraph" w:styleId="72">
    <w:name w:val="index 7"/>
    <w:basedOn w:val="a2"/>
    <w:next w:val="a2"/>
    <w:autoRedefine/>
    <w:semiHidden/>
    <w:rsid w:val="00B60FD1"/>
    <w:pPr>
      <w:ind w:left="1540" w:hanging="220"/>
    </w:pPr>
  </w:style>
  <w:style w:type="paragraph" w:styleId="82">
    <w:name w:val="index 8"/>
    <w:basedOn w:val="a2"/>
    <w:next w:val="a2"/>
    <w:autoRedefine/>
    <w:semiHidden/>
    <w:rsid w:val="00B60FD1"/>
    <w:pPr>
      <w:ind w:left="1760" w:hanging="220"/>
    </w:pPr>
  </w:style>
  <w:style w:type="paragraph" w:styleId="92">
    <w:name w:val="index 9"/>
    <w:basedOn w:val="a2"/>
    <w:next w:val="a2"/>
    <w:autoRedefine/>
    <w:semiHidden/>
    <w:rsid w:val="00B60FD1"/>
    <w:pPr>
      <w:ind w:left="1980" w:hanging="220"/>
    </w:pPr>
  </w:style>
  <w:style w:type="paragraph" w:styleId="afffa">
    <w:name w:val="index heading"/>
    <w:basedOn w:val="a2"/>
    <w:next w:val="14"/>
    <w:semiHidden/>
    <w:rsid w:val="00B60FD1"/>
    <w:rPr>
      <w:rFonts w:ascii="Arial" w:hAnsi="Arial" w:cs="Arial"/>
      <w:b/>
      <w:bCs/>
    </w:rPr>
  </w:style>
  <w:style w:type="character" w:styleId="afffb">
    <w:name w:val="line number"/>
    <w:basedOn w:val="a3"/>
    <w:rsid w:val="00B60FD1"/>
  </w:style>
  <w:style w:type="paragraph" w:styleId="afffc">
    <w:name w:val="List"/>
    <w:basedOn w:val="a2"/>
    <w:rsid w:val="00B60FD1"/>
    <w:pPr>
      <w:ind w:left="360" w:hanging="360"/>
    </w:pPr>
  </w:style>
  <w:style w:type="paragraph" w:styleId="2b">
    <w:name w:val="List 2"/>
    <w:basedOn w:val="a2"/>
    <w:rsid w:val="00B60FD1"/>
    <w:pPr>
      <w:ind w:left="720" w:hanging="360"/>
    </w:pPr>
  </w:style>
  <w:style w:type="paragraph" w:styleId="38">
    <w:name w:val="List 3"/>
    <w:basedOn w:val="a2"/>
    <w:rsid w:val="00B60FD1"/>
    <w:pPr>
      <w:ind w:left="1080" w:hanging="360"/>
    </w:pPr>
  </w:style>
  <w:style w:type="paragraph" w:styleId="45">
    <w:name w:val="List 4"/>
    <w:basedOn w:val="a2"/>
    <w:rsid w:val="00B60FD1"/>
    <w:pPr>
      <w:ind w:left="1440" w:hanging="360"/>
    </w:pPr>
  </w:style>
  <w:style w:type="paragraph" w:styleId="55">
    <w:name w:val="List 5"/>
    <w:basedOn w:val="a2"/>
    <w:rsid w:val="00B60FD1"/>
    <w:pPr>
      <w:ind w:left="1800" w:hanging="360"/>
    </w:pPr>
  </w:style>
  <w:style w:type="paragraph" w:styleId="a0">
    <w:name w:val="List Bullet"/>
    <w:basedOn w:val="a2"/>
    <w:uiPriority w:val="99"/>
    <w:rsid w:val="00B60FD1"/>
    <w:pPr>
      <w:numPr>
        <w:numId w:val="21"/>
      </w:numPr>
    </w:pPr>
  </w:style>
  <w:style w:type="paragraph" w:styleId="20">
    <w:name w:val="List Bullet 2"/>
    <w:basedOn w:val="a2"/>
    <w:uiPriority w:val="99"/>
    <w:rsid w:val="00B60FD1"/>
    <w:pPr>
      <w:numPr>
        <w:numId w:val="22"/>
      </w:numPr>
    </w:pPr>
  </w:style>
  <w:style w:type="paragraph" w:styleId="39">
    <w:name w:val="List Bullet 3"/>
    <w:basedOn w:val="a2"/>
    <w:uiPriority w:val="99"/>
    <w:rsid w:val="00B60FD1"/>
    <w:pPr>
      <w:tabs>
        <w:tab w:val="num" w:pos="1080"/>
      </w:tabs>
      <w:ind w:left="1080" w:hanging="360"/>
    </w:pPr>
  </w:style>
  <w:style w:type="paragraph" w:styleId="40">
    <w:name w:val="List Bullet 4"/>
    <w:basedOn w:val="a2"/>
    <w:uiPriority w:val="99"/>
    <w:rsid w:val="00B60FD1"/>
    <w:pPr>
      <w:numPr>
        <w:numId w:val="24"/>
      </w:numPr>
    </w:pPr>
  </w:style>
  <w:style w:type="paragraph" w:styleId="50">
    <w:name w:val="List Bullet 5"/>
    <w:basedOn w:val="a2"/>
    <w:uiPriority w:val="99"/>
    <w:rsid w:val="00B60FD1"/>
    <w:pPr>
      <w:numPr>
        <w:numId w:val="25"/>
      </w:numPr>
    </w:pPr>
  </w:style>
  <w:style w:type="paragraph" w:styleId="afffd">
    <w:name w:val="List Continue"/>
    <w:basedOn w:val="a2"/>
    <w:uiPriority w:val="99"/>
    <w:rsid w:val="00B60FD1"/>
    <w:pPr>
      <w:spacing w:after="120"/>
      <w:ind w:left="360"/>
    </w:pPr>
  </w:style>
  <w:style w:type="paragraph" w:styleId="2c">
    <w:name w:val="List Continue 2"/>
    <w:basedOn w:val="a2"/>
    <w:uiPriority w:val="99"/>
    <w:rsid w:val="00B60FD1"/>
    <w:pPr>
      <w:spacing w:after="120"/>
      <w:ind w:left="720"/>
    </w:pPr>
  </w:style>
  <w:style w:type="paragraph" w:styleId="3a">
    <w:name w:val="List Continue 3"/>
    <w:basedOn w:val="a2"/>
    <w:uiPriority w:val="99"/>
    <w:rsid w:val="00B60FD1"/>
    <w:pPr>
      <w:spacing w:after="120"/>
      <w:ind w:left="1080"/>
    </w:pPr>
  </w:style>
  <w:style w:type="paragraph" w:styleId="46">
    <w:name w:val="List Continue 4"/>
    <w:basedOn w:val="a2"/>
    <w:uiPriority w:val="99"/>
    <w:rsid w:val="00B60FD1"/>
    <w:pPr>
      <w:spacing w:after="120"/>
      <w:ind w:left="1440"/>
    </w:pPr>
  </w:style>
  <w:style w:type="paragraph" w:styleId="56">
    <w:name w:val="List Continue 5"/>
    <w:basedOn w:val="a2"/>
    <w:uiPriority w:val="99"/>
    <w:rsid w:val="00B60FD1"/>
    <w:pPr>
      <w:spacing w:after="120"/>
      <w:ind w:left="1800"/>
    </w:pPr>
  </w:style>
  <w:style w:type="paragraph" w:styleId="a">
    <w:name w:val="List Number"/>
    <w:basedOn w:val="a2"/>
    <w:uiPriority w:val="99"/>
    <w:rsid w:val="00B60FD1"/>
    <w:pPr>
      <w:numPr>
        <w:numId w:val="26"/>
      </w:numPr>
    </w:pPr>
  </w:style>
  <w:style w:type="paragraph" w:styleId="2">
    <w:name w:val="List Number 2"/>
    <w:basedOn w:val="a2"/>
    <w:uiPriority w:val="99"/>
    <w:rsid w:val="00B60FD1"/>
    <w:pPr>
      <w:numPr>
        <w:numId w:val="27"/>
      </w:numPr>
    </w:pPr>
  </w:style>
  <w:style w:type="paragraph" w:styleId="3">
    <w:name w:val="List Number 3"/>
    <w:basedOn w:val="a2"/>
    <w:rsid w:val="00B60FD1"/>
    <w:pPr>
      <w:numPr>
        <w:numId w:val="28"/>
      </w:numPr>
    </w:pPr>
  </w:style>
  <w:style w:type="paragraph" w:styleId="4">
    <w:name w:val="List Number 4"/>
    <w:basedOn w:val="a2"/>
    <w:rsid w:val="00B60FD1"/>
    <w:pPr>
      <w:numPr>
        <w:numId w:val="29"/>
      </w:numPr>
    </w:pPr>
  </w:style>
  <w:style w:type="paragraph" w:styleId="5">
    <w:name w:val="List Number 5"/>
    <w:basedOn w:val="a2"/>
    <w:rsid w:val="00B60FD1"/>
    <w:pPr>
      <w:numPr>
        <w:numId w:val="30"/>
      </w:numPr>
    </w:pPr>
  </w:style>
  <w:style w:type="paragraph" w:styleId="afffe">
    <w:name w:val="macro"/>
    <w:link w:val="affff"/>
    <w:semiHidden/>
    <w:rsid w:val="00B60FD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 w:bidi="ar-SA"/>
    </w:rPr>
  </w:style>
  <w:style w:type="character" w:customStyle="1" w:styleId="affff">
    <w:name w:val="マクロ文字列 (文字)"/>
    <w:basedOn w:val="a3"/>
    <w:link w:val="afffe"/>
    <w:semiHidden/>
    <w:rsid w:val="00B60FD1"/>
    <w:rPr>
      <w:rFonts w:ascii="Courier New" w:hAnsi="Courier New" w:cs="Courier New"/>
      <w:lang w:eastAsia="en-US" w:bidi="ar-SA"/>
    </w:rPr>
  </w:style>
  <w:style w:type="paragraph" w:styleId="affff0">
    <w:name w:val="Message Header"/>
    <w:basedOn w:val="a2"/>
    <w:link w:val="affff1"/>
    <w:rsid w:val="00B60F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affff1">
    <w:name w:val="メッセージ見出し (文字)"/>
    <w:basedOn w:val="a3"/>
    <w:link w:val="affff0"/>
    <w:rsid w:val="00B60FD1"/>
    <w:rPr>
      <w:rFonts w:ascii="Arial" w:hAnsi="Arial" w:cs="Arial"/>
      <w:sz w:val="24"/>
      <w:szCs w:val="24"/>
      <w:shd w:val="pct20" w:color="auto" w:fill="auto"/>
      <w:lang w:eastAsia="en-US" w:bidi="ar-SA"/>
    </w:rPr>
  </w:style>
  <w:style w:type="paragraph" w:styleId="affff2">
    <w:name w:val="Note Heading"/>
    <w:basedOn w:val="a2"/>
    <w:next w:val="a2"/>
    <w:link w:val="affff3"/>
    <w:rsid w:val="00B60FD1"/>
  </w:style>
  <w:style w:type="character" w:customStyle="1" w:styleId="affff3">
    <w:name w:val="記 (文字)"/>
    <w:basedOn w:val="a3"/>
    <w:link w:val="affff2"/>
    <w:rsid w:val="00B60FD1"/>
    <w:rPr>
      <w:sz w:val="22"/>
      <w:lang w:eastAsia="en-US" w:bidi="ar-SA"/>
    </w:rPr>
  </w:style>
  <w:style w:type="paragraph" w:styleId="affff4">
    <w:name w:val="Salutation"/>
    <w:basedOn w:val="a2"/>
    <w:next w:val="a2"/>
    <w:link w:val="affff5"/>
    <w:uiPriority w:val="99"/>
    <w:rsid w:val="00B60FD1"/>
  </w:style>
  <w:style w:type="character" w:customStyle="1" w:styleId="affff5">
    <w:name w:val="挨拶文 (文字)"/>
    <w:basedOn w:val="a3"/>
    <w:link w:val="affff4"/>
    <w:uiPriority w:val="99"/>
    <w:rsid w:val="00B60FD1"/>
    <w:rPr>
      <w:sz w:val="22"/>
      <w:lang w:eastAsia="en-US" w:bidi="ar-SA"/>
    </w:rPr>
  </w:style>
  <w:style w:type="paragraph" w:styleId="affff6">
    <w:name w:val="Signature"/>
    <w:basedOn w:val="a2"/>
    <w:link w:val="affff7"/>
    <w:uiPriority w:val="99"/>
    <w:rsid w:val="00B60FD1"/>
    <w:pPr>
      <w:ind w:left="4320"/>
    </w:pPr>
  </w:style>
  <w:style w:type="character" w:customStyle="1" w:styleId="affff7">
    <w:name w:val="署名 (文字)"/>
    <w:basedOn w:val="a3"/>
    <w:link w:val="affff6"/>
    <w:uiPriority w:val="99"/>
    <w:rsid w:val="00B60FD1"/>
    <w:rPr>
      <w:sz w:val="22"/>
      <w:lang w:eastAsia="en-US" w:bidi="ar-SA"/>
    </w:rPr>
  </w:style>
  <w:style w:type="paragraph" w:styleId="affff8">
    <w:name w:val="table of authorities"/>
    <w:basedOn w:val="a2"/>
    <w:next w:val="a2"/>
    <w:semiHidden/>
    <w:rsid w:val="00B60FD1"/>
    <w:pPr>
      <w:ind w:left="220" w:hanging="220"/>
    </w:pPr>
  </w:style>
  <w:style w:type="paragraph" w:styleId="affff9">
    <w:name w:val="toa heading"/>
    <w:basedOn w:val="a2"/>
    <w:next w:val="a2"/>
    <w:uiPriority w:val="99"/>
    <w:rsid w:val="00B60FD1"/>
    <w:pPr>
      <w:spacing w:before="120"/>
    </w:pPr>
    <w:rPr>
      <w:rFonts w:ascii="Arial" w:hAnsi="Arial" w:cs="Arial"/>
      <w:b/>
      <w:bCs/>
      <w:sz w:val="24"/>
      <w:szCs w:val="24"/>
    </w:rPr>
  </w:style>
  <w:style w:type="character" w:customStyle="1" w:styleId="A-TxtCharChar1">
    <w:name w:val="A-Txt Char Char1"/>
    <w:basedOn w:val="a3"/>
    <w:rsid w:val="00B60FD1"/>
    <w:rPr>
      <w:rFonts w:eastAsia="ＭＳ 明朝"/>
      <w:sz w:val="22"/>
      <w:lang w:val="en-US" w:eastAsia="en-US" w:bidi="ar-SA"/>
    </w:rPr>
  </w:style>
  <w:style w:type="paragraph" w:customStyle="1" w:styleId="TableHeader">
    <w:name w:val="Table Header"/>
    <w:rsid w:val="00B60FD1"/>
    <w:pPr>
      <w:jc w:val="center"/>
    </w:pPr>
    <w:rPr>
      <w:rFonts w:ascii="Arial" w:hAnsi="Arial"/>
      <w:b/>
      <w:noProof/>
      <w:lang w:eastAsia="en-US" w:bidi="ar-SA"/>
    </w:rPr>
  </w:style>
  <w:style w:type="paragraph" w:customStyle="1" w:styleId="NormalNewParagraph">
    <w:name w:val="Normal New Paragraph"/>
    <w:basedOn w:val="a2"/>
    <w:uiPriority w:val="99"/>
    <w:rsid w:val="00B60FD1"/>
    <w:pPr>
      <w:spacing w:before="240" w:after="120"/>
      <w:jc w:val="both"/>
    </w:pPr>
    <w:rPr>
      <w:rFonts w:ascii="Arial" w:hAnsi="Arial"/>
      <w:sz w:val="20"/>
    </w:rPr>
  </w:style>
  <w:style w:type="character" w:customStyle="1" w:styleId="bodycopy">
    <w:name w:val="bodycopy"/>
    <w:basedOn w:val="a3"/>
    <w:rsid w:val="00B60FD1"/>
    <w:rPr>
      <w:rFonts w:cs="Times New Roman"/>
    </w:rPr>
  </w:style>
  <w:style w:type="character" w:customStyle="1" w:styleId="parahead1">
    <w:name w:val="parahead1"/>
    <w:basedOn w:val="a3"/>
    <w:rsid w:val="00B60FD1"/>
    <w:rPr>
      <w:rFonts w:cs="Times New Roman"/>
    </w:rPr>
  </w:style>
  <w:style w:type="character" w:customStyle="1" w:styleId="resultsdetail1">
    <w:name w:val="resultsdetail1"/>
    <w:basedOn w:val="a3"/>
    <w:rsid w:val="00B60FD1"/>
    <w:rPr>
      <w:rFonts w:ascii="Arial" w:hAnsi="Arial" w:cs="Arial" w:hint="default"/>
      <w:b w:val="0"/>
      <w:bCs w:val="0"/>
      <w:i w:val="0"/>
      <w:iCs w:val="0"/>
      <w:caps w:val="0"/>
      <w:smallCaps w:val="0"/>
      <w:strike w:val="0"/>
      <w:dstrike w:val="0"/>
      <w:color w:val="666666"/>
      <w:sz w:val="18"/>
      <w:szCs w:val="18"/>
      <w:u w:val="none"/>
      <w:effect w:val="none"/>
    </w:rPr>
  </w:style>
  <w:style w:type="paragraph" w:styleId="affffa">
    <w:name w:val="No Spacing"/>
    <w:link w:val="affffb"/>
    <w:uiPriority w:val="1"/>
    <w:qFormat/>
    <w:rsid w:val="00B60FD1"/>
    <w:rPr>
      <w:rFonts w:ascii="Calibri" w:hAnsi="Calibri" w:cs="Latha"/>
      <w:sz w:val="22"/>
      <w:szCs w:val="22"/>
      <w:lang w:bidi="ar-SA"/>
    </w:rPr>
  </w:style>
  <w:style w:type="character" w:customStyle="1" w:styleId="affffb">
    <w:name w:val="行間詰め (文字)"/>
    <w:basedOn w:val="a3"/>
    <w:link w:val="affffa"/>
    <w:uiPriority w:val="1"/>
    <w:rsid w:val="00B60FD1"/>
    <w:rPr>
      <w:rFonts w:ascii="Calibri" w:hAnsi="Calibri" w:cs="Latha"/>
      <w:sz w:val="22"/>
      <w:szCs w:val="22"/>
      <w:lang w:bidi="ar-SA"/>
    </w:rPr>
  </w:style>
  <w:style w:type="character" w:customStyle="1" w:styleId="bold1">
    <w:name w:val="bold1"/>
    <w:basedOn w:val="a3"/>
    <w:rsid w:val="00B60FD1"/>
    <w:rPr>
      <w:b/>
      <w:bCs/>
    </w:rPr>
  </w:style>
  <w:style w:type="paragraph" w:customStyle="1" w:styleId="Default">
    <w:name w:val="Default"/>
    <w:link w:val="DefaultChar"/>
    <w:rsid w:val="00B60FD1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affffc">
    <w:name w:val="TOC Heading"/>
    <w:basedOn w:val="1"/>
    <w:next w:val="a2"/>
    <w:uiPriority w:val="99"/>
    <w:qFormat/>
    <w:rsid w:val="00B60FD1"/>
    <w:pPr>
      <w:keepLines/>
      <w:spacing w:before="480" w:after="0" w:line="276" w:lineRule="auto"/>
      <w:outlineLvl w:val="9"/>
    </w:pPr>
    <w:rPr>
      <w:rFonts w:ascii="Cambria" w:eastAsia="ＭＳ ゴシック" w:hAnsi="Cambria" w:cs="Latha"/>
      <w:color w:val="365F91"/>
      <w:kern w:val="0"/>
      <w:sz w:val="28"/>
      <w:szCs w:val="28"/>
      <w:lang w:eastAsia="ja-JP"/>
    </w:rPr>
  </w:style>
  <w:style w:type="paragraph" w:customStyle="1" w:styleId="57">
    <w:name w:val="コマンド5"/>
    <w:basedOn w:val="a2"/>
    <w:rsid w:val="00B60FD1"/>
    <w:pPr>
      <w:widowControl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0" w:lineRule="atLeast"/>
      <w:ind w:left="1049" w:firstLine="227"/>
      <w:jc w:val="both"/>
    </w:pPr>
    <w:rPr>
      <w:rFonts w:ascii="ＭＳ ゴシック" w:eastAsia="ＭＳ ゴシック" w:hAnsi="ＭＳ ゴシック" w:cs="ＭＳ 明朝"/>
      <w:kern w:val="2"/>
      <w:sz w:val="20"/>
      <w:lang w:eastAsia="ja-JP"/>
    </w:rPr>
  </w:style>
  <w:style w:type="paragraph" w:customStyle="1" w:styleId="15">
    <w:name w:val="コマンド1"/>
    <w:basedOn w:val="a2"/>
    <w:rsid w:val="00B60FD1"/>
    <w:pPr>
      <w:widowControl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0" w:lineRule="atLeast"/>
      <w:ind w:left="210" w:firstLine="227"/>
      <w:jc w:val="both"/>
    </w:pPr>
    <w:rPr>
      <w:rFonts w:ascii="ＭＳ ゴシック" w:eastAsia="ＭＳ ゴシック" w:hAnsi="ＭＳ ゴシック" w:cs="ＭＳ 明朝"/>
      <w:kern w:val="2"/>
      <w:sz w:val="20"/>
      <w:lang w:eastAsia="ja-JP"/>
    </w:rPr>
  </w:style>
  <w:style w:type="paragraph" w:customStyle="1" w:styleId="CourierNew">
    <w:name w:val="標準 + Courier New"/>
    <w:aliases w:val="9 pt,青"/>
    <w:basedOn w:val="a2"/>
    <w:rsid w:val="00B60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ja-JP"/>
    </w:rPr>
  </w:style>
  <w:style w:type="character" w:customStyle="1" w:styleId="b1">
    <w:name w:val="b1"/>
    <w:basedOn w:val="a3"/>
    <w:rsid w:val="00B60FD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pi1">
    <w:name w:val="pi1"/>
    <w:basedOn w:val="a3"/>
    <w:rsid w:val="00B60FD1"/>
    <w:rPr>
      <w:color w:val="0000FF"/>
    </w:rPr>
  </w:style>
  <w:style w:type="character" w:customStyle="1" w:styleId="ns1">
    <w:name w:val="ns1"/>
    <w:basedOn w:val="a3"/>
    <w:rsid w:val="00B60FD1"/>
    <w:rPr>
      <w:color w:val="FF0000"/>
    </w:rPr>
  </w:style>
  <w:style w:type="character" w:customStyle="1" w:styleId="ci1">
    <w:name w:val="ci1"/>
    <w:basedOn w:val="a3"/>
    <w:rsid w:val="00B60FD1"/>
    <w:rPr>
      <w:rFonts w:ascii="Courier" w:hAnsi="Courier" w:hint="default"/>
      <w:color w:val="888888"/>
      <w:sz w:val="24"/>
      <w:szCs w:val="24"/>
    </w:rPr>
  </w:style>
  <w:style w:type="table" w:customStyle="1" w:styleId="AIM-TableStyle">
    <w:name w:val="AIM-TableStyle"/>
    <w:basedOn w:val="a4"/>
    <w:uiPriority w:val="99"/>
    <w:qFormat/>
    <w:rsid w:val="00B60FD1"/>
    <w:rPr>
      <w:rFonts w:eastAsia="ＭＳ ゴシック"/>
      <w:lang w:bidi="ar-SA"/>
    </w:rPr>
    <w:tblPr>
      <w:tblBorders>
        <w:bottom w:val="single" w:sz="4" w:space="0" w:color="0070C0"/>
        <w:insideH w:val="single" w:sz="4" w:space="0" w:color="0070C0"/>
      </w:tblBorders>
    </w:tblPr>
    <w:tblStylePr w:type="firstRow">
      <w:rPr>
        <w:b/>
        <w:color w:val="FFFFFF"/>
      </w:rPr>
      <w:tblPr/>
      <w:tcPr>
        <w:tcBorders>
          <w:insideV w:val="single" w:sz="4" w:space="0" w:color="FFFFFF"/>
        </w:tcBorders>
        <w:shd w:val="clear" w:color="auto" w:fill="6699FF"/>
      </w:tcPr>
    </w:tblStylePr>
  </w:style>
  <w:style w:type="paragraph" w:customStyle="1" w:styleId="A-Appendix2">
    <w:name w:val="A-Appendix2"/>
    <w:basedOn w:val="a2"/>
    <w:next w:val="a2"/>
    <w:autoRedefine/>
    <w:qFormat/>
    <w:rsid w:val="00D91C20"/>
    <w:pPr>
      <w:keepNext/>
      <w:tabs>
        <w:tab w:val="num" w:pos="864"/>
      </w:tabs>
      <w:spacing w:before="480" w:after="240"/>
      <w:ind w:left="864" w:hanging="864"/>
      <w:outlineLvl w:val="1"/>
    </w:pPr>
    <w:rPr>
      <w:b/>
      <w:color w:val="0070C0"/>
      <w:sz w:val="32"/>
    </w:rPr>
  </w:style>
  <w:style w:type="paragraph" w:styleId="affffd">
    <w:name w:val="Revision"/>
    <w:hidden/>
    <w:uiPriority w:val="99"/>
    <w:semiHidden/>
    <w:rsid w:val="00373277"/>
    <w:rPr>
      <w:sz w:val="22"/>
      <w:lang w:eastAsia="en-US" w:bidi="ar-SA"/>
    </w:rPr>
  </w:style>
  <w:style w:type="character" w:customStyle="1" w:styleId="shorttext">
    <w:name w:val="short_text"/>
    <w:basedOn w:val="a3"/>
    <w:rsid w:val="00566B40"/>
  </w:style>
  <w:style w:type="character" w:customStyle="1" w:styleId="hps">
    <w:name w:val="hps"/>
    <w:basedOn w:val="a3"/>
    <w:rsid w:val="00566B40"/>
  </w:style>
  <w:style w:type="character" w:customStyle="1" w:styleId="st1">
    <w:name w:val="st1"/>
    <w:basedOn w:val="a3"/>
    <w:rsid w:val="0022746C"/>
  </w:style>
  <w:style w:type="character" w:customStyle="1" w:styleId="st">
    <w:name w:val="st"/>
    <w:basedOn w:val="a3"/>
    <w:rsid w:val="00F40CD1"/>
  </w:style>
  <w:style w:type="table" w:styleId="2d">
    <w:name w:val="Light List Accent 1"/>
    <w:basedOn w:val="a4"/>
    <w:uiPriority w:val="61"/>
    <w:rsid w:val="00612553"/>
    <w:rPr>
      <w:rFonts w:ascii="Century" w:hAnsi="Century"/>
      <w:lang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gc">
    <w:name w:val="_tgc"/>
    <w:basedOn w:val="a3"/>
    <w:rsid w:val="00774FF6"/>
  </w:style>
  <w:style w:type="table" w:customStyle="1" w:styleId="3-11">
    <w:name w:val="一覧 (表) 3 - アクセント 11"/>
    <w:basedOn w:val="a4"/>
    <w:uiPriority w:val="48"/>
    <w:rsid w:val="007477BA"/>
    <w:rPr>
      <w:rFonts w:ascii="Century" w:hAnsi="Century"/>
      <w:lang w:bidi="ar-SA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83">
    <w:name w:val="Table Grid 8"/>
    <w:basedOn w:val="a4"/>
    <w:rsid w:val="00C72286"/>
    <w:pPr>
      <w:widowControl w:val="0"/>
      <w:jc w:val="both"/>
    </w:pPr>
    <w:rPr>
      <w:rFonts w:ascii="Century" w:hAnsi="Century"/>
      <w:lang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NECTable">
    <w:name w:val="NEC Table"/>
    <w:uiPriority w:val="99"/>
    <w:rsid w:val="003D7BEB"/>
    <w:rPr>
      <w:lang w:val="en-SG" w:eastAsia="en-SG" w:bidi="ar-SA"/>
    </w:rPr>
    <w:tblPr>
      <w:jc w:val="center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rFonts w:cs="Times New Roman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1414A0"/>
      </w:tcPr>
    </w:tblStylePr>
  </w:style>
  <w:style w:type="character" w:customStyle="1" w:styleId="Heading3Char">
    <w:name w:val="Heading 3 Char"/>
    <w:basedOn w:val="a3"/>
    <w:uiPriority w:val="99"/>
    <w:rsid w:val="00BE6DF0"/>
    <w:rPr>
      <w:rFonts w:ascii="Trebuchet MS" w:eastAsia="ＭＳ 明朝" w:hAnsi="Trebuchet MS"/>
      <w:b/>
      <w:color w:val="3C5DA7"/>
      <w:sz w:val="22"/>
      <w:lang w:val="en-US" w:eastAsia="en-US"/>
    </w:rPr>
  </w:style>
  <w:style w:type="paragraph" w:customStyle="1" w:styleId="TableHeading">
    <w:name w:val="Table Heading"/>
    <w:basedOn w:val="a2"/>
    <w:uiPriority w:val="99"/>
    <w:rsid w:val="00BE6DF0"/>
    <w:pPr>
      <w:spacing w:before="120" w:after="120" w:line="276" w:lineRule="auto"/>
      <w:jc w:val="center"/>
    </w:pPr>
    <w:rPr>
      <w:rFonts w:ascii="Arial" w:hAnsi="Arial" w:cs="Arial"/>
      <w:b/>
      <w:color w:val="FFFFFF"/>
      <w:szCs w:val="22"/>
      <w:u w:color="000000"/>
    </w:rPr>
  </w:style>
  <w:style w:type="paragraph" w:customStyle="1" w:styleId="ContentsHeading">
    <w:name w:val="Contents Heading"/>
    <w:basedOn w:val="1"/>
    <w:next w:val="a2"/>
    <w:uiPriority w:val="99"/>
    <w:rsid w:val="00BE6DF0"/>
    <w:pPr>
      <w:keepLines/>
      <w:spacing w:after="240" w:line="320" w:lineRule="exact"/>
      <w:jc w:val="both"/>
    </w:pPr>
    <w:rPr>
      <w:rFonts w:ascii="Arial Bold" w:hAnsi="Arial Bold" w:cs="Times New Roman"/>
      <w:bCs w:val="0"/>
      <w:color w:val="1414A0"/>
      <w:kern w:val="0"/>
      <w:sz w:val="28"/>
      <w:u w:color="000000"/>
    </w:rPr>
  </w:style>
  <w:style w:type="paragraph" w:customStyle="1" w:styleId="TableFeatureBullets">
    <w:name w:val="Table Feature Bullets"/>
    <w:basedOn w:val="TableText"/>
    <w:uiPriority w:val="99"/>
    <w:rsid w:val="00BE6DF0"/>
    <w:pPr>
      <w:tabs>
        <w:tab w:val="clear" w:pos="360"/>
        <w:tab w:val="clear" w:pos="720"/>
        <w:tab w:val="clear" w:pos="1080"/>
        <w:tab w:val="clear" w:pos="1440"/>
        <w:tab w:val="clear" w:pos="2160"/>
        <w:tab w:val="left" w:pos="187"/>
        <w:tab w:val="num" w:pos="1800"/>
      </w:tabs>
      <w:spacing w:line="276" w:lineRule="auto"/>
      <w:ind w:left="187" w:hanging="187"/>
      <w:jc w:val="both"/>
    </w:pPr>
    <w:rPr>
      <w:rFonts w:ascii="Book Antiqua" w:hAnsi="Book Antiqua" w:cs="Arial"/>
      <w:sz w:val="18"/>
      <w:u w:color="000000"/>
    </w:rPr>
  </w:style>
  <w:style w:type="paragraph" w:customStyle="1" w:styleId="NECStepsWorkflow">
    <w:name w:val="NEC Steps_Workflow"/>
    <w:link w:val="NECStepsWorkflowChar"/>
    <w:uiPriority w:val="99"/>
    <w:rsid w:val="00BE6DF0"/>
    <w:pPr>
      <w:spacing w:before="120" w:after="60" w:line="276" w:lineRule="auto"/>
    </w:pPr>
    <w:rPr>
      <w:rFonts w:ascii="Arial" w:hAnsi="Arial"/>
      <w:b/>
      <w:color w:val="000000"/>
      <w:sz w:val="22"/>
      <w:szCs w:val="24"/>
      <w:u w:color="000000"/>
      <w:lang w:eastAsia="en-US" w:bidi="ar-SA"/>
    </w:rPr>
  </w:style>
  <w:style w:type="paragraph" w:customStyle="1" w:styleId="ListBulletIndent2">
    <w:name w:val="List Bullet Indent 2"/>
    <w:basedOn w:val="ListBulletIndent"/>
    <w:uiPriority w:val="99"/>
    <w:rsid w:val="00BE6DF0"/>
    <w:pPr>
      <w:numPr>
        <w:numId w:val="32"/>
      </w:numPr>
      <w:tabs>
        <w:tab w:val="clear" w:pos="1800"/>
        <w:tab w:val="left" w:pos="1080"/>
      </w:tabs>
      <w:ind w:left="2405" w:hanging="420"/>
    </w:pPr>
  </w:style>
  <w:style w:type="paragraph" w:customStyle="1" w:styleId="Note">
    <w:name w:val="Note"/>
    <w:basedOn w:val="a2"/>
    <w:next w:val="a2"/>
    <w:link w:val="NoteChar"/>
    <w:uiPriority w:val="99"/>
    <w:rsid w:val="00BE6DF0"/>
    <w:pPr>
      <w:pBdr>
        <w:top w:val="single" w:sz="4" w:space="3" w:color="auto"/>
        <w:bottom w:val="single" w:sz="4" w:space="3" w:color="auto"/>
      </w:pBdr>
      <w:spacing w:before="60" w:after="120" w:line="276" w:lineRule="auto"/>
      <w:jc w:val="both"/>
    </w:pPr>
    <w:rPr>
      <w:rFonts w:ascii="Arial" w:hAnsi="Arial"/>
      <w:sz w:val="18"/>
      <w:u w:color="000000"/>
    </w:rPr>
  </w:style>
  <w:style w:type="paragraph" w:customStyle="1" w:styleId="ListNumberAlpha">
    <w:name w:val="List Number Alpha"/>
    <w:uiPriority w:val="99"/>
    <w:rsid w:val="00BE6DF0"/>
    <w:pPr>
      <w:numPr>
        <w:numId w:val="51"/>
      </w:numPr>
      <w:tabs>
        <w:tab w:val="left" w:pos="720"/>
      </w:tabs>
      <w:spacing w:before="80" w:after="120" w:line="276" w:lineRule="auto"/>
    </w:pPr>
    <w:rPr>
      <w:rFonts w:ascii="Arial" w:hAnsi="Arial"/>
      <w:bCs/>
      <w:color w:val="000000"/>
      <w:szCs w:val="18"/>
      <w:u w:color="000000"/>
      <w:lang w:eastAsia="en-US" w:bidi="ar-SA"/>
    </w:rPr>
  </w:style>
  <w:style w:type="paragraph" w:customStyle="1" w:styleId="NormalNewParagraphIndent">
    <w:name w:val="Normal New Paragraph Indent"/>
    <w:basedOn w:val="af0"/>
    <w:next w:val="af0"/>
    <w:link w:val="NormalNewParagraphIndentChar"/>
    <w:uiPriority w:val="99"/>
    <w:rsid w:val="00BE6DF0"/>
    <w:pPr>
      <w:spacing w:before="240" w:after="120" w:line="276" w:lineRule="auto"/>
      <w:jc w:val="both"/>
    </w:pPr>
    <w:rPr>
      <w:rFonts w:ascii="Book Antiqua" w:hAnsi="Book Antiqua"/>
      <w:u w:color="000000"/>
    </w:rPr>
  </w:style>
  <w:style w:type="paragraph" w:customStyle="1" w:styleId="NECIndent">
    <w:name w:val="NEC Indent"/>
    <w:basedOn w:val="NECBodyText"/>
    <w:uiPriority w:val="99"/>
    <w:rsid w:val="00BE6DF0"/>
    <w:pPr>
      <w:tabs>
        <w:tab w:val="left" w:pos="2160"/>
      </w:tabs>
      <w:ind w:left="2160" w:hanging="1800"/>
    </w:pPr>
    <w:rPr>
      <w:lang w:eastAsia="ja-JP"/>
    </w:rPr>
  </w:style>
  <w:style w:type="paragraph" w:customStyle="1" w:styleId="NECTableText8">
    <w:name w:val="NEC Table Text 8"/>
    <w:basedOn w:val="NECTableText9"/>
    <w:uiPriority w:val="99"/>
    <w:rsid w:val="00BE6DF0"/>
    <w:pPr>
      <w:spacing w:after="20" w:line="240" w:lineRule="auto"/>
    </w:pPr>
    <w:rPr>
      <w:sz w:val="16"/>
    </w:rPr>
  </w:style>
  <w:style w:type="paragraph" w:customStyle="1" w:styleId="Screenshot">
    <w:name w:val="Screenshot"/>
    <w:basedOn w:val="a2"/>
    <w:next w:val="a6"/>
    <w:uiPriority w:val="99"/>
    <w:rsid w:val="00BE6DF0"/>
    <w:pPr>
      <w:spacing w:before="240" w:after="120" w:line="276" w:lineRule="auto"/>
      <w:jc w:val="center"/>
    </w:pPr>
    <w:rPr>
      <w:rFonts w:ascii="Arial" w:hAnsi="Arial"/>
      <w:color w:val="000000"/>
      <w:szCs w:val="22"/>
      <w:u w:color="000000"/>
    </w:rPr>
  </w:style>
  <w:style w:type="paragraph" w:customStyle="1" w:styleId="ListNumberIndent">
    <w:name w:val="List Number Indent"/>
    <w:basedOn w:val="a2"/>
    <w:uiPriority w:val="99"/>
    <w:rsid w:val="00BE6DF0"/>
    <w:pPr>
      <w:numPr>
        <w:numId w:val="53"/>
      </w:numPr>
      <w:spacing w:before="60" w:after="120" w:line="120" w:lineRule="atLeast"/>
      <w:jc w:val="both"/>
    </w:pPr>
    <w:rPr>
      <w:rFonts w:ascii="Arial" w:hAnsi="Arial"/>
      <w:szCs w:val="18"/>
      <w:u w:color="000000"/>
    </w:rPr>
  </w:style>
  <w:style w:type="paragraph" w:customStyle="1" w:styleId="StyleHeading1Left0Firstline0">
    <w:name w:val="Style Heading 1 + Left:  0&quot; First line:  0&quot;"/>
    <w:basedOn w:val="1"/>
    <w:uiPriority w:val="99"/>
    <w:rsid w:val="00BE6DF0"/>
    <w:pPr>
      <w:keepLines/>
      <w:pageBreakBefore/>
      <w:numPr>
        <w:numId w:val="44"/>
      </w:numPr>
      <w:spacing w:after="240" w:line="320" w:lineRule="exact"/>
      <w:jc w:val="both"/>
    </w:pPr>
    <w:rPr>
      <w:rFonts w:ascii="Arial Bold" w:hAnsi="Arial Bold" w:cs="Times New Roman"/>
      <w:color w:val="1414A0"/>
      <w:kern w:val="0"/>
      <w:sz w:val="28"/>
      <w:szCs w:val="20"/>
      <w:u w:color="000000"/>
    </w:rPr>
  </w:style>
  <w:style w:type="paragraph" w:customStyle="1" w:styleId="TableNumberList">
    <w:name w:val="Table Number List"/>
    <w:basedOn w:val="a2"/>
    <w:uiPriority w:val="99"/>
    <w:rsid w:val="00BE6DF0"/>
    <w:pPr>
      <w:numPr>
        <w:numId w:val="41"/>
      </w:numPr>
      <w:spacing w:before="40" w:after="40" w:line="276" w:lineRule="auto"/>
      <w:jc w:val="both"/>
    </w:pPr>
    <w:rPr>
      <w:rFonts w:ascii="Arial" w:hAnsi="Arial"/>
      <w:color w:val="000000"/>
      <w:sz w:val="18"/>
      <w:szCs w:val="22"/>
      <w:u w:color="000000"/>
    </w:rPr>
  </w:style>
  <w:style w:type="paragraph" w:customStyle="1" w:styleId="TableFeatureBulletsIndent">
    <w:name w:val="Table Feature Bullets Indent"/>
    <w:basedOn w:val="TableFeatureBullets"/>
    <w:uiPriority w:val="99"/>
    <w:rsid w:val="00BE6DF0"/>
    <w:pPr>
      <w:tabs>
        <w:tab w:val="clear" w:pos="187"/>
        <w:tab w:val="clear" w:pos="1800"/>
        <w:tab w:val="num" w:pos="360"/>
      </w:tabs>
      <w:ind w:left="216" w:hanging="216"/>
    </w:pPr>
  </w:style>
  <w:style w:type="paragraph" w:customStyle="1" w:styleId="ListBulletIndent">
    <w:name w:val="List Bullet Indent"/>
    <w:basedOn w:val="a2"/>
    <w:link w:val="ListBulletIndentChar"/>
    <w:uiPriority w:val="99"/>
    <w:rsid w:val="00BE6DF0"/>
    <w:pPr>
      <w:tabs>
        <w:tab w:val="num" w:pos="720"/>
      </w:tabs>
      <w:spacing w:before="60" w:after="120" w:line="120" w:lineRule="atLeast"/>
      <w:ind w:left="720" w:hanging="360"/>
      <w:jc w:val="both"/>
    </w:pPr>
    <w:rPr>
      <w:rFonts w:ascii="Arial" w:hAnsi="Arial"/>
      <w:u w:color="000000"/>
      <w:lang w:eastAsia="zh-CN"/>
    </w:rPr>
  </w:style>
  <w:style w:type="paragraph" w:customStyle="1" w:styleId="ListNumberAlphaIndent">
    <w:name w:val="List Number Alpha Indent"/>
    <w:basedOn w:val="a2"/>
    <w:uiPriority w:val="99"/>
    <w:rsid w:val="00BE6DF0"/>
    <w:pPr>
      <w:numPr>
        <w:numId w:val="33"/>
      </w:numPr>
      <w:spacing w:before="40" w:after="40" w:line="276" w:lineRule="auto"/>
      <w:jc w:val="both"/>
    </w:pPr>
    <w:rPr>
      <w:rFonts w:ascii="Arial" w:hAnsi="Arial"/>
      <w:bCs/>
      <w:color w:val="000000"/>
      <w:sz w:val="18"/>
      <w:szCs w:val="18"/>
      <w:u w:color="000000"/>
    </w:rPr>
  </w:style>
  <w:style w:type="paragraph" w:customStyle="1" w:styleId="FooterOdd">
    <w:name w:val="Footer Odd"/>
    <w:basedOn w:val="af3"/>
    <w:uiPriority w:val="99"/>
    <w:rsid w:val="00BE6DF0"/>
    <w:pPr>
      <w:tabs>
        <w:tab w:val="clear" w:pos="4419"/>
        <w:tab w:val="clear" w:pos="8838"/>
        <w:tab w:val="center" w:pos="4320"/>
        <w:tab w:val="right" w:pos="8640"/>
      </w:tabs>
      <w:spacing w:line="276" w:lineRule="auto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FooterEven">
    <w:name w:val="Footer Even"/>
    <w:basedOn w:val="af3"/>
    <w:uiPriority w:val="99"/>
    <w:rsid w:val="00BE6DF0"/>
    <w:pPr>
      <w:tabs>
        <w:tab w:val="clear" w:pos="4419"/>
        <w:tab w:val="clear" w:pos="8838"/>
        <w:tab w:val="center" w:pos="4320"/>
        <w:tab w:val="right" w:pos="8640"/>
      </w:tabs>
      <w:snapToGrid w:val="0"/>
      <w:spacing w:line="276" w:lineRule="auto"/>
      <w:jc w:val="right"/>
    </w:pPr>
    <w:rPr>
      <w:rFonts w:ascii="Arial" w:hAnsi="Arial"/>
      <w:color w:val="000000"/>
      <w:szCs w:val="22"/>
      <w:u w:color="000000"/>
    </w:rPr>
  </w:style>
  <w:style w:type="paragraph" w:customStyle="1" w:styleId="ListBulletReqs">
    <w:name w:val="List Bullet Reqs"/>
    <w:basedOn w:val="a2"/>
    <w:uiPriority w:val="99"/>
    <w:rsid w:val="00BE6DF0"/>
    <w:pPr>
      <w:numPr>
        <w:numId w:val="34"/>
      </w:numPr>
      <w:spacing w:before="40" w:after="40" w:line="276" w:lineRule="auto"/>
      <w:jc w:val="both"/>
    </w:pPr>
    <w:rPr>
      <w:rFonts w:ascii="Arial" w:hAnsi="Arial"/>
      <w:color w:val="6E5288"/>
      <w:sz w:val="18"/>
      <w:szCs w:val="22"/>
      <w:u w:color="000000"/>
    </w:rPr>
  </w:style>
  <w:style w:type="paragraph" w:customStyle="1" w:styleId="ListBulletIndentReqs">
    <w:name w:val="List Bullet Indent Reqs"/>
    <w:basedOn w:val="a2"/>
    <w:uiPriority w:val="99"/>
    <w:rsid w:val="00BE6DF0"/>
    <w:pPr>
      <w:numPr>
        <w:numId w:val="35"/>
      </w:numPr>
      <w:spacing w:before="40" w:after="40" w:line="276" w:lineRule="auto"/>
      <w:jc w:val="both"/>
    </w:pPr>
    <w:rPr>
      <w:rFonts w:ascii="Arial" w:hAnsi="Arial"/>
      <w:color w:val="6E5288"/>
      <w:szCs w:val="22"/>
      <w:u w:color="000000"/>
    </w:rPr>
  </w:style>
  <w:style w:type="paragraph" w:customStyle="1" w:styleId="ListBulletIndent2Reqs">
    <w:name w:val="List Bullet Indent 2 Reqs"/>
    <w:basedOn w:val="a2"/>
    <w:uiPriority w:val="99"/>
    <w:rsid w:val="00BE6DF0"/>
    <w:pPr>
      <w:numPr>
        <w:numId w:val="36"/>
      </w:numPr>
      <w:spacing w:before="40" w:after="40" w:line="276" w:lineRule="auto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InlineImage">
    <w:name w:val="Inline Image"/>
    <w:basedOn w:val="a6"/>
    <w:next w:val="a6"/>
    <w:uiPriority w:val="99"/>
    <w:rsid w:val="00BE6DF0"/>
    <w:pPr>
      <w:spacing w:before="120" w:after="120" w:line="276" w:lineRule="auto"/>
    </w:pPr>
    <w:rPr>
      <w:rFonts w:ascii="Arial" w:hAnsi="Arial"/>
      <w:bCs w:val="0"/>
      <w:i/>
      <w:sz w:val="18"/>
      <w:u w:color="000000"/>
      <w:lang w:eastAsia="zh-CN"/>
    </w:rPr>
  </w:style>
  <w:style w:type="paragraph" w:customStyle="1" w:styleId="ListNumberAlphaIndentReqs">
    <w:name w:val="List Number Alpha Indent Reqs"/>
    <w:basedOn w:val="a2"/>
    <w:uiPriority w:val="99"/>
    <w:rsid w:val="00BE6DF0"/>
    <w:pPr>
      <w:numPr>
        <w:numId w:val="37"/>
      </w:numPr>
      <w:spacing w:before="40" w:after="40" w:line="276" w:lineRule="auto"/>
      <w:jc w:val="both"/>
    </w:pPr>
    <w:rPr>
      <w:rFonts w:ascii="Arial" w:hAnsi="Arial"/>
      <w:color w:val="000000"/>
      <w:sz w:val="18"/>
      <w:szCs w:val="18"/>
      <w:u w:color="000000"/>
    </w:rPr>
  </w:style>
  <w:style w:type="paragraph" w:customStyle="1" w:styleId="ListNumberIndentReqs">
    <w:name w:val="List Number Indent Reqs"/>
    <w:basedOn w:val="a2"/>
    <w:uiPriority w:val="99"/>
    <w:rsid w:val="00BE6DF0"/>
    <w:pPr>
      <w:numPr>
        <w:numId w:val="38"/>
      </w:numPr>
      <w:spacing w:before="40" w:after="40" w:line="276" w:lineRule="auto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NormalReqs">
    <w:name w:val="Normal Reqs"/>
    <w:basedOn w:val="a2"/>
    <w:link w:val="NormalReqsChar"/>
    <w:uiPriority w:val="99"/>
    <w:rsid w:val="00BE6DF0"/>
    <w:pPr>
      <w:spacing w:before="60" w:after="120" w:line="276" w:lineRule="auto"/>
      <w:jc w:val="both"/>
    </w:pPr>
    <w:rPr>
      <w:rFonts w:ascii="Book Antiqua" w:hAnsi="Book Antiqua"/>
      <w:u w:color="000000"/>
    </w:rPr>
  </w:style>
  <w:style w:type="paragraph" w:customStyle="1" w:styleId="NormalIndentReqs">
    <w:name w:val="Normal Indent Reqs"/>
    <w:basedOn w:val="af0"/>
    <w:uiPriority w:val="99"/>
    <w:rsid w:val="00BE6DF0"/>
    <w:pPr>
      <w:spacing w:before="60" w:after="120" w:line="276" w:lineRule="auto"/>
      <w:jc w:val="both"/>
    </w:pPr>
    <w:rPr>
      <w:rFonts w:ascii="Arial" w:hAnsi="Arial"/>
      <w:color w:val="6E5288"/>
      <w:u w:color="000000"/>
    </w:rPr>
  </w:style>
  <w:style w:type="paragraph" w:customStyle="1" w:styleId="NormalNewParagraphReqs">
    <w:name w:val="Normal New Paragraph Reqs"/>
    <w:basedOn w:val="NormalNewParagraph"/>
    <w:next w:val="NormalReqs"/>
    <w:uiPriority w:val="99"/>
    <w:rsid w:val="00BE6DF0"/>
    <w:pPr>
      <w:spacing w:line="276" w:lineRule="auto"/>
    </w:pPr>
    <w:rPr>
      <w:color w:val="6E5288"/>
      <w:sz w:val="22"/>
      <w:szCs w:val="22"/>
      <w:u w:color="000000"/>
    </w:rPr>
  </w:style>
  <w:style w:type="paragraph" w:customStyle="1" w:styleId="NormalNewParagraphIndentReqs">
    <w:name w:val="Normal New Paragraph Indent Reqs"/>
    <w:basedOn w:val="a2"/>
    <w:next w:val="NormalIndentReqs"/>
    <w:uiPriority w:val="99"/>
    <w:rsid w:val="00BE6DF0"/>
    <w:pPr>
      <w:spacing w:before="240" w:after="120" w:line="276" w:lineRule="auto"/>
      <w:ind w:left="547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TableFeatureBulletsReqs">
    <w:name w:val="Table Feature Bullets Reqs"/>
    <w:basedOn w:val="a2"/>
    <w:uiPriority w:val="99"/>
    <w:rsid w:val="00BE6DF0"/>
    <w:pPr>
      <w:numPr>
        <w:numId w:val="39"/>
      </w:numPr>
      <w:spacing w:before="40" w:after="40" w:line="276" w:lineRule="auto"/>
      <w:jc w:val="both"/>
    </w:pPr>
    <w:rPr>
      <w:rFonts w:ascii="Arial" w:hAnsi="Arial"/>
      <w:color w:val="000000"/>
      <w:sz w:val="18"/>
      <w:szCs w:val="18"/>
      <w:u w:color="000000"/>
    </w:rPr>
  </w:style>
  <w:style w:type="paragraph" w:customStyle="1" w:styleId="TableFeatureBulletsIndentReqs">
    <w:name w:val="Table Feature Bullets Indent Reqs"/>
    <w:basedOn w:val="a2"/>
    <w:uiPriority w:val="99"/>
    <w:rsid w:val="00BE6DF0"/>
    <w:pPr>
      <w:numPr>
        <w:numId w:val="40"/>
      </w:numPr>
      <w:spacing w:before="40" w:after="40" w:line="276" w:lineRule="auto"/>
      <w:jc w:val="both"/>
    </w:pPr>
    <w:rPr>
      <w:rFonts w:ascii="Arial" w:hAnsi="Arial"/>
      <w:color w:val="6E5288"/>
      <w:sz w:val="18"/>
      <w:szCs w:val="18"/>
      <w:u w:color="000000"/>
    </w:rPr>
  </w:style>
  <w:style w:type="paragraph" w:customStyle="1" w:styleId="StepsWorkflow">
    <w:name w:val="Steps_Workflow"/>
    <w:basedOn w:val="a2"/>
    <w:uiPriority w:val="99"/>
    <w:rsid w:val="00BE6DF0"/>
    <w:pPr>
      <w:spacing w:before="120" w:after="240" w:line="260" w:lineRule="exact"/>
      <w:jc w:val="both"/>
    </w:pPr>
    <w:rPr>
      <w:rFonts w:ascii="Arial" w:hAnsi="Arial"/>
      <w:b/>
      <w:color w:val="000000"/>
      <w:szCs w:val="22"/>
      <w:u w:color="000000"/>
    </w:rPr>
  </w:style>
  <w:style w:type="paragraph" w:customStyle="1" w:styleId="FigureCaptionCentered">
    <w:name w:val="Figure Caption Centered"/>
    <w:basedOn w:val="a2"/>
    <w:next w:val="a2"/>
    <w:uiPriority w:val="99"/>
    <w:rsid w:val="00BE6DF0"/>
    <w:pPr>
      <w:keepNext/>
      <w:spacing w:before="120" w:after="120" w:line="276" w:lineRule="auto"/>
      <w:jc w:val="center"/>
    </w:pPr>
    <w:rPr>
      <w:rFonts w:ascii="Arial" w:hAnsi="Arial"/>
      <w:b/>
      <w:bCs/>
      <w:u w:color="000000"/>
      <w:lang w:eastAsia="ja-JP"/>
    </w:rPr>
  </w:style>
  <w:style w:type="paragraph" w:customStyle="1" w:styleId="StyleTimesNewRoman12ptJustifiedBefore6pt">
    <w:name w:val="Style Times New Roman 12 pt Justified Before:  6 pt"/>
    <w:basedOn w:val="a2"/>
    <w:uiPriority w:val="99"/>
    <w:rsid w:val="00BE6DF0"/>
    <w:pPr>
      <w:numPr>
        <w:numId w:val="43"/>
      </w:numPr>
      <w:spacing w:before="120" w:after="120" w:line="276" w:lineRule="auto"/>
      <w:jc w:val="both"/>
    </w:pPr>
    <w:rPr>
      <w:rFonts w:ascii="Arial" w:hAnsi="Arial"/>
      <w:color w:val="000000"/>
      <w:sz w:val="24"/>
      <w:szCs w:val="22"/>
      <w:u w:color="000000"/>
    </w:rPr>
  </w:style>
  <w:style w:type="character" w:customStyle="1" w:styleId="CharChar">
    <w:name w:val="Char Char"/>
    <w:uiPriority w:val="99"/>
    <w:rsid w:val="00BE6DF0"/>
    <w:rPr>
      <w:rFonts w:ascii="Book Antiqua" w:hAnsi="Book Antiqua"/>
      <w:b/>
      <w:lang w:val="en-US" w:eastAsia="en-US"/>
    </w:rPr>
  </w:style>
  <w:style w:type="paragraph" w:customStyle="1" w:styleId="NECListBullet2">
    <w:name w:val="NEC List Bullet 2"/>
    <w:basedOn w:val="NECListbullet"/>
    <w:uiPriority w:val="99"/>
    <w:rsid w:val="00BE6DF0"/>
    <w:rPr>
      <w:bCs w:val="0"/>
    </w:rPr>
  </w:style>
  <w:style w:type="paragraph" w:customStyle="1" w:styleId="NECListBullet4">
    <w:name w:val="NEC List Bullet 4"/>
    <w:basedOn w:val="a2"/>
    <w:uiPriority w:val="99"/>
    <w:rsid w:val="00BE6DF0"/>
    <w:pPr>
      <w:numPr>
        <w:ilvl w:val="2"/>
        <w:numId w:val="42"/>
      </w:numPr>
      <w:spacing w:before="120" w:after="120" w:line="276" w:lineRule="auto"/>
      <w:jc w:val="both"/>
    </w:pPr>
    <w:rPr>
      <w:rFonts w:ascii="Arial" w:hAnsi="Arial"/>
      <w:color w:val="000000"/>
      <w:sz w:val="18"/>
      <w:szCs w:val="22"/>
      <w:u w:color="000000"/>
    </w:rPr>
  </w:style>
  <w:style w:type="paragraph" w:customStyle="1" w:styleId="NECTableText">
    <w:name w:val="NEC Table Text"/>
    <w:link w:val="NECTableTextCharChar"/>
    <w:uiPriority w:val="99"/>
    <w:rsid w:val="00BE6DF0"/>
    <w:pPr>
      <w:spacing w:before="40" w:after="40" w:line="220" w:lineRule="exact"/>
    </w:pPr>
    <w:rPr>
      <w:rFonts w:ascii="Arial" w:hAnsi="Arial"/>
      <w:sz w:val="18"/>
      <w:u w:color="000000"/>
      <w:lang w:eastAsia="en-US" w:bidi="ar-SA"/>
    </w:rPr>
  </w:style>
  <w:style w:type="paragraph" w:customStyle="1" w:styleId="NECNormalText">
    <w:name w:val="NEC Normal Text"/>
    <w:basedOn w:val="a2"/>
    <w:uiPriority w:val="99"/>
    <w:rsid w:val="00BE6DF0"/>
    <w:pPr>
      <w:spacing w:before="120" w:after="120" w:line="276" w:lineRule="auto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VSPTableTex">
    <w:name w:val="VSP Table Tex"/>
    <w:basedOn w:val="a2"/>
    <w:uiPriority w:val="99"/>
    <w:rsid w:val="00BE6DF0"/>
    <w:pPr>
      <w:spacing w:before="40" w:after="40" w:line="276" w:lineRule="auto"/>
      <w:jc w:val="both"/>
    </w:pPr>
    <w:rPr>
      <w:rFonts w:ascii="Arial" w:hAnsi="Arial"/>
      <w:sz w:val="18"/>
      <w:szCs w:val="22"/>
      <w:u w:color="000000"/>
    </w:rPr>
  </w:style>
  <w:style w:type="paragraph" w:customStyle="1" w:styleId="NECBodyTextindented">
    <w:name w:val="NEC Body Text indented"/>
    <w:uiPriority w:val="99"/>
    <w:rsid w:val="00BE6DF0"/>
    <w:pPr>
      <w:tabs>
        <w:tab w:val="left" w:pos="2610"/>
      </w:tabs>
      <w:spacing w:before="60" w:after="80" w:line="240" w:lineRule="exact"/>
      <w:ind w:left="540"/>
    </w:pPr>
    <w:rPr>
      <w:rFonts w:ascii="Arial" w:hAnsi="Arial"/>
      <w:lang w:eastAsia="en-US" w:bidi="ar-SA"/>
    </w:rPr>
  </w:style>
  <w:style w:type="paragraph" w:customStyle="1" w:styleId="Title2">
    <w:name w:val="Title2"/>
    <w:basedOn w:val="a2"/>
    <w:next w:val="a2"/>
    <w:uiPriority w:val="99"/>
    <w:rsid w:val="00BE6DF0"/>
    <w:pPr>
      <w:tabs>
        <w:tab w:val="left" w:pos="7200"/>
      </w:tabs>
      <w:spacing w:before="240" w:after="240" w:line="276" w:lineRule="auto"/>
      <w:jc w:val="both"/>
    </w:pPr>
    <w:rPr>
      <w:rFonts w:ascii="Trebuchet MS" w:hAnsi="Trebuchet MS"/>
      <w:b/>
      <w:color w:val="0F376B"/>
      <w:szCs w:val="28"/>
      <w:u w:color="000000"/>
    </w:rPr>
  </w:style>
  <w:style w:type="paragraph" w:customStyle="1" w:styleId="CaptionCenter">
    <w:name w:val="Caption Center"/>
    <w:basedOn w:val="a6"/>
    <w:next w:val="a2"/>
    <w:uiPriority w:val="99"/>
    <w:rsid w:val="00BE6DF0"/>
    <w:pPr>
      <w:spacing w:before="120" w:after="240" w:line="276" w:lineRule="auto"/>
    </w:pPr>
    <w:rPr>
      <w:rFonts w:ascii="Book Antiqua" w:hAnsi="Book Antiqua"/>
      <w:bCs w:val="0"/>
      <w:i/>
      <w:sz w:val="18"/>
      <w:u w:color="000000"/>
      <w:lang w:eastAsia="zh-CN"/>
    </w:rPr>
  </w:style>
  <w:style w:type="paragraph" w:customStyle="1" w:styleId="default0">
    <w:name w:val="default"/>
    <w:basedOn w:val="a2"/>
    <w:uiPriority w:val="99"/>
    <w:rsid w:val="00BE6DF0"/>
    <w:pPr>
      <w:autoSpaceDE w:val="0"/>
      <w:autoSpaceDN w:val="0"/>
      <w:spacing w:before="60" w:line="276" w:lineRule="auto"/>
      <w:jc w:val="both"/>
    </w:pPr>
    <w:rPr>
      <w:rFonts w:ascii="Arial" w:hAnsi="Arial"/>
      <w:color w:val="000000"/>
      <w:sz w:val="24"/>
      <w:szCs w:val="22"/>
      <w:u w:color="000000"/>
      <w:lang w:eastAsia="ja-JP"/>
    </w:rPr>
  </w:style>
  <w:style w:type="paragraph" w:customStyle="1" w:styleId="Bullet">
    <w:name w:val="Bullet"/>
    <w:basedOn w:val="a2"/>
    <w:uiPriority w:val="99"/>
    <w:rsid w:val="00BE6DF0"/>
    <w:pPr>
      <w:numPr>
        <w:numId w:val="45"/>
      </w:numPr>
      <w:tabs>
        <w:tab w:val="left" w:pos="720"/>
        <w:tab w:val="left" w:pos="1080"/>
        <w:tab w:val="left" w:pos="1440"/>
        <w:tab w:val="left" w:pos="1800"/>
        <w:tab w:val="left" w:pos="2160"/>
      </w:tabs>
      <w:spacing w:before="60" w:after="60" w:line="276" w:lineRule="auto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Callout">
    <w:name w:val="Callout"/>
    <w:basedOn w:val="a6"/>
    <w:uiPriority w:val="99"/>
    <w:rsid w:val="00BE6DF0"/>
    <w:pPr>
      <w:keepNext/>
      <w:spacing w:line="276" w:lineRule="auto"/>
      <w:jc w:val="left"/>
    </w:pPr>
    <w:rPr>
      <w:rFonts w:ascii="Book Antiqua" w:hAnsi="Book Antiqua"/>
      <w:bCs w:val="0"/>
      <w:i/>
      <w:sz w:val="18"/>
      <w:u w:color="000000"/>
      <w:lang w:eastAsia="zh-CN"/>
    </w:rPr>
  </w:style>
  <w:style w:type="character" w:customStyle="1" w:styleId="NormalReqsChar">
    <w:name w:val="Normal Reqs Char"/>
    <w:link w:val="NormalReqs"/>
    <w:uiPriority w:val="99"/>
    <w:locked/>
    <w:rsid w:val="00BE6DF0"/>
    <w:rPr>
      <w:rFonts w:ascii="Book Antiqua" w:hAnsi="Book Antiqua"/>
      <w:sz w:val="22"/>
      <w:u w:color="000000"/>
      <w:lang w:eastAsia="en-US" w:bidi="ar-SA"/>
    </w:rPr>
  </w:style>
  <w:style w:type="paragraph" w:customStyle="1" w:styleId="Style1">
    <w:name w:val="Style1"/>
    <w:basedOn w:val="a2"/>
    <w:uiPriority w:val="99"/>
    <w:rsid w:val="00BE6DF0"/>
    <w:pPr>
      <w:tabs>
        <w:tab w:val="left" w:pos="900"/>
      </w:tabs>
      <w:spacing w:before="60" w:after="120" w:line="276" w:lineRule="auto"/>
      <w:jc w:val="both"/>
    </w:pPr>
    <w:rPr>
      <w:rFonts w:ascii="Book Antiqua" w:hAnsi="Book Antiqua"/>
      <w:u w:color="000000"/>
    </w:rPr>
  </w:style>
  <w:style w:type="character" w:customStyle="1" w:styleId="NECTableTextCharChar">
    <w:name w:val="NEC Table Text Char Char"/>
    <w:link w:val="NECTableText"/>
    <w:uiPriority w:val="99"/>
    <w:locked/>
    <w:rsid w:val="00BE6DF0"/>
    <w:rPr>
      <w:rFonts w:ascii="Arial" w:hAnsi="Arial"/>
      <w:sz w:val="18"/>
      <w:u w:color="000000"/>
      <w:lang w:eastAsia="en-US" w:bidi="ar-SA"/>
    </w:rPr>
  </w:style>
  <w:style w:type="paragraph" w:customStyle="1" w:styleId="CaptionIndent">
    <w:name w:val="Caption Indent"/>
    <w:basedOn w:val="a6"/>
    <w:next w:val="af0"/>
    <w:uiPriority w:val="99"/>
    <w:rsid w:val="00BE6DF0"/>
    <w:pPr>
      <w:spacing w:after="240" w:line="276" w:lineRule="auto"/>
      <w:ind w:left="720"/>
    </w:pPr>
    <w:rPr>
      <w:rFonts w:ascii="Book Antiqua" w:hAnsi="Book Antiqua"/>
      <w:bCs w:val="0"/>
      <w:i/>
      <w:sz w:val="18"/>
      <w:szCs w:val="18"/>
      <w:u w:color="000000"/>
      <w:lang w:eastAsia="zh-CN"/>
    </w:rPr>
  </w:style>
  <w:style w:type="paragraph" w:customStyle="1" w:styleId="ListNumberReqs">
    <w:name w:val="List Number Reqs"/>
    <w:basedOn w:val="a2"/>
    <w:uiPriority w:val="99"/>
    <w:rsid w:val="00BE6DF0"/>
    <w:pPr>
      <w:numPr>
        <w:numId w:val="62"/>
      </w:numPr>
      <w:spacing w:before="40" w:after="40" w:line="276" w:lineRule="auto"/>
      <w:jc w:val="both"/>
    </w:pPr>
    <w:rPr>
      <w:rFonts w:ascii="Book Antiqua" w:hAnsi="Book Antiqua"/>
      <w:color w:val="6E5288"/>
      <w:sz w:val="18"/>
      <w:u w:color="000000"/>
    </w:rPr>
  </w:style>
  <w:style w:type="paragraph" w:customStyle="1" w:styleId="ListNumberAlphaReqs">
    <w:name w:val="List Number Alpha Reqs"/>
    <w:basedOn w:val="a2"/>
    <w:uiPriority w:val="99"/>
    <w:rsid w:val="00BE6DF0"/>
    <w:pPr>
      <w:numPr>
        <w:numId w:val="63"/>
      </w:numPr>
      <w:spacing w:before="40" w:after="40" w:line="276" w:lineRule="auto"/>
      <w:jc w:val="both"/>
    </w:pPr>
    <w:rPr>
      <w:rFonts w:ascii="Book Antiqua" w:hAnsi="Book Antiqua"/>
      <w:color w:val="6E5288"/>
      <w:sz w:val="18"/>
      <w:szCs w:val="18"/>
      <w:u w:color="000000"/>
    </w:rPr>
  </w:style>
  <w:style w:type="paragraph" w:customStyle="1" w:styleId="Body">
    <w:name w:val="Body"/>
    <w:link w:val="BodyChar"/>
    <w:uiPriority w:val="99"/>
    <w:rsid w:val="00BE6DF0"/>
    <w:pPr>
      <w:spacing w:before="60" w:after="240" w:line="276" w:lineRule="auto"/>
    </w:pPr>
    <w:rPr>
      <w:rFonts w:ascii="Helvetica" w:hAnsi="Helvetica"/>
      <w:color w:val="000000"/>
      <w:sz w:val="24"/>
      <w:u w:color="000000"/>
      <w:lang w:bidi="ar-SA"/>
    </w:rPr>
  </w:style>
  <w:style w:type="character" w:customStyle="1" w:styleId="ListBulletIndentChar">
    <w:name w:val="List Bullet Indent Char"/>
    <w:link w:val="ListBulletIndent"/>
    <w:uiPriority w:val="99"/>
    <w:locked/>
    <w:rsid w:val="00BE6DF0"/>
    <w:rPr>
      <w:rFonts w:ascii="Arial" w:hAnsi="Arial"/>
      <w:sz w:val="22"/>
      <w:u w:color="000000"/>
      <w:lang w:eastAsia="zh-CN" w:bidi="ar-SA"/>
    </w:rPr>
  </w:style>
  <w:style w:type="paragraph" w:customStyle="1" w:styleId="Bullet2">
    <w:name w:val="Bullet 2"/>
    <w:basedOn w:val="a2"/>
    <w:uiPriority w:val="99"/>
    <w:rsid w:val="00BE6DF0"/>
    <w:pPr>
      <w:numPr>
        <w:numId w:val="46"/>
      </w:numPr>
      <w:spacing w:before="60" w:after="60" w:line="276" w:lineRule="auto"/>
      <w:jc w:val="both"/>
    </w:pPr>
    <w:rPr>
      <w:rFonts w:ascii="Arial" w:hAnsi="Arial"/>
      <w:color w:val="000000"/>
      <w:szCs w:val="22"/>
      <w:u w:color="000000"/>
      <w:lang w:eastAsia="ja-JP"/>
    </w:rPr>
  </w:style>
  <w:style w:type="paragraph" w:customStyle="1" w:styleId="Subheading">
    <w:name w:val="Subheading"/>
    <w:basedOn w:val="a2"/>
    <w:uiPriority w:val="99"/>
    <w:rsid w:val="00BE6DF0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before="180" w:after="120" w:line="276" w:lineRule="auto"/>
      <w:ind w:left="1080"/>
      <w:jc w:val="both"/>
    </w:pPr>
    <w:rPr>
      <w:rFonts w:ascii="Arial" w:hAnsi="Arial"/>
      <w:b/>
      <w:i/>
      <w:color w:val="000000"/>
      <w:szCs w:val="22"/>
      <w:u w:color="000000"/>
    </w:rPr>
  </w:style>
  <w:style w:type="paragraph" w:customStyle="1" w:styleId="TableNumberListReqs">
    <w:name w:val="Table Number List Reqs"/>
    <w:basedOn w:val="a2"/>
    <w:uiPriority w:val="99"/>
    <w:rsid w:val="00BE6DF0"/>
    <w:pPr>
      <w:numPr>
        <w:numId w:val="64"/>
      </w:numPr>
      <w:spacing w:before="40" w:after="40" w:line="276" w:lineRule="auto"/>
      <w:jc w:val="both"/>
    </w:pPr>
    <w:rPr>
      <w:rFonts w:ascii="Book Antiqua" w:hAnsi="Book Antiqua"/>
      <w:color w:val="6E5288"/>
      <w:u w:color="000000"/>
    </w:rPr>
  </w:style>
  <w:style w:type="paragraph" w:customStyle="1" w:styleId="TableTextReqs">
    <w:name w:val="Table Text Reqs"/>
    <w:basedOn w:val="TableText"/>
    <w:uiPriority w:val="99"/>
    <w:rsid w:val="00BE6DF0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before="60" w:after="60" w:line="276" w:lineRule="auto"/>
      <w:jc w:val="both"/>
    </w:pPr>
    <w:rPr>
      <w:rFonts w:ascii="Book Antiqua" w:hAnsi="Book Antiqua" w:cs="Arial"/>
      <w:color w:val="6E5288"/>
      <w:sz w:val="18"/>
      <w:u w:color="000000"/>
    </w:rPr>
  </w:style>
  <w:style w:type="character" w:customStyle="1" w:styleId="ListBulletIndentReqsChar">
    <w:name w:val="List Bullet Indent Reqs Char"/>
    <w:uiPriority w:val="99"/>
    <w:rsid w:val="00BE6DF0"/>
    <w:rPr>
      <w:rFonts w:ascii="Book Antiqua" w:eastAsia="ＭＳ 明朝" w:hAnsi="Book Antiqua"/>
      <w:color w:val="6E5288"/>
      <w:lang w:val="en-US" w:eastAsia="en-US"/>
    </w:rPr>
  </w:style>
  <w:style w:type="paragraph" w:customStyle="1" w:styleId="bullet0">
    <w:name w:val="bullet"/>
    <w:basedOn w:val="a2"/>
    <w:uiPriority w:val="99"/>
    <w:rsid w:val="00BE6DF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before="120" w:after="120" w:line="276" w:lineRule="auto"/>
      <w:ind w:left="540" w:hanging="180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Bullet1">
    <w:name w:val="Bullet 1"/>
    <w:basedOn w:val="a2"/>
    <w:uiPriority w:val="99"/>
    <w:rsid w:val="00BE6DF0"/>
    <w:pPr>
      <w:numPr>
        <w:numId w:val="47"/>
      </w:numPr>
      <w:tabs>
        <w:tab w:val="left" w:pos="720"/>
        <w:tab w:val="left" w:pos="1080"/>
        <w:tab w:val="left" w:pos="1440"/>
        <w:tab w:val="left" w:pos="1800"/>
        <w:tab w:val="left" w:pos="2160"/>
      </w:tabs>
      <w:spacing w:before="60" w:after="60" w:line="276" w:lineRule="auto"/>
      <w:ind w:left="1800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TableBullet">
    <w:name w:val="Table Bullet"/>
    <w:basedOn w:val="TableText"/>
    <w:uiPriority w:val="99"/>
    <w:rsid w:val="00BE6DF0"/>
    <w:pPr>
      <w:numPr>
        <w:numId w:val="48"/>
      </w:numPr>
      <w:tabs>
        <w:tab w:val="clear" w:pos="720"/>
        <w:tab w:val="clear" w:pos="1080"/>
        <w:tab w:val="clear" w:pos="1440"/>
        <w:tab w:val="clear" w:pos="1800"/>
        <w:tab w:val="clear" w:pos="2160"/>
        <w:tab w:val="left" w:pos="187"/>
      </w:tabs>
      <w:spacing w:before="20" w:after="20" w:line="276" w:lineRule="auto"/>
      <w:jc w:val="both"/>
    </w:pPr>
    <w:rPr>
      <w:rFonts w:ascii="Helvetica" w:hAnsi="Helvetica"/>
      <w:sz w:val="18"/>
      <w:u w:color="000000"/>
    </w:rPr>
  </w:style>
  <w:style w:type="character" w:customStyle="1" w:styleId="NormalNewParagraphIndentChar">
    <w:name w:val="Normal New Paragraph Indent Char"/>
    <w:link w:val="NormalNewParagraphIndent"/>
    <w:uiPriority w:val="99"/>
    <w:locked/>
    <w:rsid w:val="00BE6DF0"/>
    <w:rPr>
      <w:rFonts w:ascii="Book Antiqua" w:hAnsi="Book Antiqua"/>
      <w:sz w:val="22"/>
      <w:u w:color="000000"/>
      <w:lang w:eastAsia="en-US" w:bidi="ar-SA"/>
    </w:rPr>
  </w:style>
  <w:style w:type="paragraph" w:customStyle="1" w:styleId="Style2">
    <w:name w:val="Style2"/>
    <w:basedOn w:val="a2"/>
    <w:next w:val="NECListBullet4"/>
    <w:uiPriority w:val="99"/>
    <w:rsid w:val="00BE6DF0"/>
    <w:pPr>
      <w:tabs>
        <w:tab w:val="num" w:pos="1800"/>
      </w:tabs>
      <w:spacing w:before="120" w:after="120" w:line="276" w:lineRule="auto"/>
      <w:ind w:left="1224" w:hanging="504"/>
      <w:jc w:val="both"/>
    </w:pPr>
    <w:rPr>
      <w:sz w:val="24"/>
      <w:szCs w:val="22"/>
      <w:u w:color="000000"/>
    </w:rPr>
  </w:style>
  <w:style w:type="paragraph" w:customStyle="1" w:styleId="NumberListRequirement">
    <w:name w:val="Number List Requirement"/>
    <w:basedOn w:val="a2"/>
    <w:uiPriority w:val="99"/>
    <w:rsid w:val="00BE6DF0"/>
    <w:pPr>
      <w:numPr>
        <w:numId w:val="49"/>
      </w:numPr>
      <w:spacing w:before="60" w:after="120" w:line="276" w:lineRule="auto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ProprietaryAndTrademark">
    <w:name w:val="ProprietaryAndTrademark"/>
    <w:autoRedefine/>
    <w:rsid w:val="00BE6DF0"/>
    <w:pPr>
      <w:spacing w:before="360" w:after="360" w:line="276" w:lineRule="auto"/>
      <w:jc w:val="center"/>
    </w:pPr>
    <w:rPr>
      <w:rFonts w:ascii="Arial" w:hAnsi="Arial" w:cs="Arial"/>
      <w:b/>
      <w:color w:val="1414A0"/>
      <w:sz w:val="28"/>
      <w:szCs w:val="28"/>
      <w:lang w:eastAsia="en-US" w:bidi="ar-SA"/>
    </w:rPr>
  </w:style>
  <w:style w:type="character" w:customStyle="1" w:styleId="TableTextChar1">
    <w:name w:val="Table Text Char1"/>
    <w:link w:val="TableText"/>
    <w:uiPriority w:val="99"/>
    <w:locked/>
    <w:rsid w:val="00BE6DF0"/>
    <w:rPr>
      <w:rFonts w:ascii="Arial" w:hAnsi="Arial"/>
      <w:lang w:eastAsia="en-US" w:bidi="ar-SA"/>
    </w:rPr>
  </w:style>
  <w:style w:type="paragraph" w:customStyle="1" w:styleId="RFPTableText">
    <w:name w:val="RFP Table Text"/>
    <w:basedOn w:val="a2"/>
    <w:uiPriority w:val="99"/>
    <w:rsid w:val="00BE6DF0"/>
    <w:pPr>
      <w:spacing w:before="40" w:after="40" w:line="200" w:lineRule="exact"/>
      <w:jc w:val="both"/>
    </w:pPr>
    <w:rPr>
      <w:rFonts w:ascii="Arial" w:hAnsi="Arial"/>
      <w:color w:val="000000"/>
      <w:sz w:val="18"/>
      <w:szCs w:val="22"/>
      <w:u w:color="000000"/>
    </w:rPr>
  </w:style>
  <w:style w:type="paragraph" w:customStyle="1" w:styleId="NoteAsterisk">
    <w:name w:val="Note Asterisk"/>
    <w:basedOn w:val="Note"/>
    <w:next w:val="a2"/>
    <w:uiPriority w:val="99"/>
    <w:rsid w:val="00BE6DF0"/>
    <w:pPr>
      <w:numPr>
        <w:numId w:val="50"/>
      </w:numPr>
      <w:pBdr>
        <w:top w:val="none" w:sz="0" w:space="0" w:color="auto"/>
        <w:bottom w:val="none" w:sz="0" w:space="0" w:color="auto"/>
      </w:pBdr>
      <w:tabs>
        <w:tab w:val="clear" w:pos="360"/>
        <w:tab w:val="num" w:pos="270"/>
        <w:tab w:val="num" w:pos="432"/>
      </w:tabs>
      <w:spacing w:before="200" w:after="200"/>
      <w:ind w:left="270" w:hanging="270"/>
    </w:pPr>
    <w:rPr>
      <w:rFonts w:cs="Arial"/>
      <w:sz w:val="16"/>
      <w:lang w:eastAsia="ja-JP"/>
    </w:rPr>
  </w:style>
  <w:style w:type="paragraph" w:customStyle="1" w:styleId="StyleListBulletBold">
    <w:name w:val="Style List Bullet + Bold"/>
    <w:basedOn w:val="a2"/>
    <w:link w:val="StyleListBulletBoldChar"/>
    <w:uiPriority w:val="99"/>
    <w:rsid w:val="00BE6DF0"/>
    <w:pPr>
      <w:spacing w:before="100" w:beforeAutospacing="1" w:after="100" w:afterAutospacing="1" w:line="276" w:lineRule="auto"/>
      <w:jc w:val="both"/>
    </w:pPr>
    <w:rPr>
      <w:rFonts w:ascii="Arial" w:hAnsi="Arial"/>
      <w:b/>
      <w:bCs/>
      <w:u w:color="000000"/>
      <w:lang w:eastAsia="ja-JP"/>
    </w:rPr>
  </w:style>
  <w:style w:type="character" w:customStyle="1" w:styleId="StyleListBulletBoldChar">
    <w:name w:val="Style List Bullet + Bold Char"/>
    <w:link w:val="StyleListBulletBold"/>
    <w:uiPriority w:val="99"/>
    <w:locked/>
    <w:rsid w:val="00BE6DF0"/>
    <w:rPr>
      <w:rFonts w:ascii="Arial" w:hAnsi="Arial"/>
      <w:b/>
      <w:bCs/>
      <w:sz w:val="22"/>
      <w:u w:color="000000"/>
      <w:lang w:bidi="ar-SA"/>
    </w:rPr>
  </w:style>
  <w:style w:type="paragraph" w:customStyle="1" w:styleId="NECBodyText">
    <w:name w:val="NEC  Body Text"/>
    <w:link w:val="NECBodyTextChar"/>
    <w:uiPriority w:val="99"/>
    <w:rsid w:val="00BE6DF0"/>
    <w:pPr>
      <w:spacing w:before="60" w:after="80" w:line="240" w:lineRule="exact"/>
    </w:pPr>
    <w:rPr>
      <w:rFonts w:ascii="Arial" w:hAnsi="Arial"/>
      <w:color w:val="000000"/>
      <w:szCs w:val="24"/>
      <w:u w:color="000000"/>
      <w:lang w:eastAsia="en-US" w:bidi="ar-SA"/>
    </w:rPr>
  </w:style>
  <w:style w:type="paragraph" w:customStyle="1" w:styleId="Styledocumentapprovalwordsright">
    <w:name w:val="Style document approval words right"/>
    <w:uiPriority w:val="99"/>
    <w:rsid w:val="00BE6DF0"/>
    <w:pPr>
      <w:spacing w:before="60" w:after="80" w:line="276" w:lineRule="auto"/>
      <w:jc w:val="right"/>
    </w:pPr>
    <w:rPr>
      <w:rFonts w:ascii="Arial" w:hAnsi="Arial"/>
      <w:b/>
      <w:bCs/>
      <w:i/>
      <w:iCs/>
      <w:u w:color="000000"/>
      <w:lang w:eastAsia="en-US" w:bidi="ar-SA"/>
    </w:rPr>
  </w:style>
  <w:style w:type="paragraph" w:customStyle="1" w:styleId="FooterCoverTitle">
    <w:name w:val="Footer Cover + Title"/>
    <w:basedOn w:val="af3"/>
    <w:next w:val="a2"/>
    <w:link w:val="FooterCoverTitleChar"/>
    <w:uiPriority w:val="99"/>
    <w:rsid w:val="00BE6DF0"/>
    <w:pPr>
      <w:widowControl w:val="0"/>
      <w:pBdr>
        <w:top w:val="single" w:sz="12" w:space="6" w:color="1414A0"/>
      </w:pBdr>
      <w:tabs>
        <w:tab w:val="clear" w:pos="4419"/>
        <w:tab w:val="clear" w:pos="8838"/>
        <w:tab w:val="right" w:pos="7920"/>
      </w:tabs>
      <w:spacing w:before="60" w:after="160" w:line="160" w:lineRule="atLeast"/>
      <w:jc w:val="both"/>
    </w:pPr>
    <w:rPr>
      <w:rFonts w:ascii="Arial" w:hAnsi="Arial"/>
      <w:color w:val="000000"/>
      <w:sz w:val="16"/>
      <w:szCs w:val="22"/>
      <w:u w:color="000000"/>
    </w:rPr>
  </w:style>
  <w:style w:type="paragraph" w:customStyle="1" w:styleId="NECProprietaryAndTrademark">
    <w:name w:val="NEC ProprietaryAndTrademark"/>
    <w:uiPriority w:val="99"/>
    <w:rsid w:val="00BE6DF0"/>
    <w:pPr>
      <w:spacing w:before="240" w:after="360" w:line="276" w:lineRule="auto"/>
      <w:jc w:val="center"/>
    </w:pPr>
    <w:rPr>
      <w:rFonts w:ascii="Arial" w:hAnsi="Arial" w:cs="Arial"/>
      <w:b/>
      <w:color w:val="1414A0"/>
      <w:sz w:val="28"/>
      <w:szCs w:val="28"/>
      <w:lang w:eastAsia="en-US" w:bidi="ar-SA"/>
    </w:rPr>
  </w:style>
  <w:style w:type="character" w:customStyle="1" w:styleId="NoteChar">
    <w:name w:val="Note Char"/>
    <w:link w:val="Note"/>
    <w:uiPriority w:val="99"/>
    <w:locked/>
    <w:rsid w:val="00BE6DF0"/>
    <w:rPr>
      <w:rFonts w:ascii="Arial" w:hAnsi="Arial"/>
      <w:sz w:val="18"/>
      <w:u w:color="000000"/>
      <w:lang w:eastAsia="en-US" w:bidi="ar-SA"/>
    </w:rPr>
  </w:style>
  <w:style w:type="paragraph" w:customStyle="1" w:styleId="NECListbulletLAST">
    <w:name w:val="NEC List bullet LAST"/>
    <w:basedOn w:val="NECListbullet"/>
    <w:next w:val="NECListbullet"/>
    <w:uiPriority w:val="99"/>
    <w:rsid w:val="00BE6DF0"/>
    <w:pPr>
      <w:spacing w:after="160"/>
    </w:pPr>
  </w:style>
  <w:style w:type="paragraph" w:customStyle="1" w:styleId="NECListbullet">
    <w:name w:val="NEC List bullet"/>
    <w:uiPriority w:val="99"/>
    <w:rsid w:val="00BE6DF0"/>
    <w:pPr>
      <w:numPr>
        <w:numId w:val="55"/>
      </w:numPr>
      <w:spacing w:before="60" w:after="80" w:line="240" w:lineRule="exact"/>
    </w:pPr>
    <w:rPr>
      <w:rFonts w:ascii="Arial" w:hAnsi="Arial"/>
      <w:bCs/>
      <w:color w:val="000000"/>
      <w:szCs w:val="18"/>
      <w:u w:color="000000"/>
      <w:lang w:eastAsia="en-US" w:bidi="ar-SA"/>
    </w:rPr>
  </w:style>
  <w:style w:type="paragraph" w:customStyle="1" w:styleId="Resume4">
    <w:name w:val="Resume4"/>
    <w:uiPriority w:val="99"/>
    <w:rsid w:val="00BE6DF0"/>
    <w:pPr>
      <w:spacing w:before="60" w:after="40" w:line="276" w:lineRule="auto"/>
    </w:pPr>
    <w:rPr>
      <w:rFonts w:ascii="Arial" w:hAnsi="Arial" w:cs="Arial"/>
      <w:sz w:val="22"/>
      <w:lang w:eastAsia="en-US" w:bidi="ar-SA"/>
    </w:rPr>
  </w:style>
  <w:style w:type="paragraph" w:customStyle="1" w:styleId="NoteIndent">
    <w:name w:val="Note Indent"/>
    <w:basedOn w:val="Note"/>
    <w:next w:val="af0"/>
    <w:uiPriority w:val="99"/>
    <w:rsid w:val="00BE6DF0"/>
    <w:pPr>
      <w:spacing w:before="200" w:after="200"/>
      <w:ind w:left="720"/>
    </w:pPr>
    <w:rPr>
      <w:rFonts w:cs="Arial"/>
      <w:bCs/>
    </w:rPr>
  </w:style>
  <w:style w:type="paragraph" w:customStyle="1" w:styleId="TableTextIndent">
    <w:name w:val="Table Text Indent"/>
    <w:basedOn w:val="a2"/>
    <w:uiPriority w:val="99"/>
    <w:rsid w:val="00BE6DF0"/>
    <w:pPr>
      <w:spacing w:before="40" w:after="40" w:line="276" w:lineRule="auto"/>
      <w:ind w:left="288"/>
      <w:jc w:val="both"/>
    </w:pPr>
    <w:rPr>
      <w:rFonts w:ascii="Arial" w:hAnsi="Arial"/>
      <w:color w:val="000000"/>
      <w:sz w:val="18"/>
      <w:szCs w:val="22"/>
      <w:u w:color="000000"/>
    </w:rPr>
  </w:style>
  <w:style w:type="paragraph" w:customStyle="1" w:styleId="TableTextBullet">
    <w:name w:val="Table Text Bullet"/>
    <w:basedOn w:val="a2"/>
    <w:uiPriority w:val="99"/>
    <w:rsid w:val="00BE6DF0"/>
    <w:pPr>
      <w:numPr>
        <w:numId w:val="58"/>
      </w:numPr>
      <w:spacing w:before="40" w:after="40" w:line="276" w:lineRule="auto"/>
      <w:jc w:val="both"/>
    </w:pPr>
    <w:rPr>
      <w:rFonts w:ascii="Arial" w:hAnsi="Arial"/>
      <w:sz w:val="18"/>
      <w:u w:color="000000"/>
    </w:rPr>
  </w:style>
  <w:style w:type="paragraph" w:customStyle="1" w:styleId="TableTextBulletIndent">
    <w:name w:val="Table Text Bullet Indent"/>
    <w:basedOn w:val="TableTextBullet"/>
    <w:uiPriority w:val="99"/>
    <w:rsid w:val="00BE6DF0"/>
    <w:pPr>
      <w:numPr>
        <w:numId w:val="59"/>
      </w:numPr>
      <w:tabs>
        <w:tab w:val="clear" w:pos="360"/>
        <w:tab w:val="num" w:pos="720"/>
      </w:tabs>
      <w:ind w:left="720"/>
    </w:pPr>
  </w:style>
  <w:style w:type="paragraph" w:customStyle="1" w:styleId="TableTextNumbered">
    <w:name w:val="Table Text Numbered"/>
    <w:basedOn w:val="a2"/>
    <w:uiPriority w:val="99"/>
    <w:rsid w:val="00BE6DF0"/>
    <w:pPr>
      <w:numPr>
        <w:numId w:val="60"/>
      </w:numPr>
      <w:spacing w:before="40" w:after="40" w:line="276" w:lineRule="auto"/>
      <w:jc w:val="both"/>
    </w:pPr>
    <w:rPr>
      <w:rFonts w:ascii="Arial" w:hAnsi="Arial"/>
      <w:sz w:val="18"/>
      <w:u w:color="000000"/>
    </w:rPr>
  </w:style>
  <w:style w:type="paragraph" w:customStyle="1" w:styleId="TableTextNumberedIndent">
    <w:name w:val="Table Text Numbered Indent"/>
    <w:basedOn w:val="TableTextNumbered"/>
    <w:uiPriority w:val="99"/>
    <w:rsid w:val="00BE6DF0"/>
    <w:pPr>
      <w:numPr>
        <w:numId w:val="61"/>
      </w:numPr>
      <w:ind w:left="720"/>
    </w:pPr>
  </w:style>
  <w:style w:type="paragraph" w:customStyle="1" w:styleId="NECCoverClient">
    <w:name w:val="NEC Cover Client"/>
    <w:next w:val="a2"/>
    <w:uiPriority w:val="99"/>
    <w:rsid w:val="00BE6DF0"/>
    <w:pPr>
      <w:keepNext/>
      <w:keepLines/>
      <w:spacing w:before="2400" w:after="80" w:line="276" w:lineRule="auto"/>
      <w:contextualSpacing/>
      <w:jc w:val="right"/>
    </w:pPr>
    <w:rPr>
      <w:rFonts w:ascii="Arial" w:hAnsi="Arial"/>
      <w:b/>
      <w:noProof/>
      <w:color w:val="1414A0"/>
      <w:sz w:val="40"/>
      <w:szCs w:val="40"/>
      <w:lang w:eastAsia="en-US" w:bidi="ar-SA"/>
    </w:rPr>
  </w:style>
  <w:style w:type="paragraph" w:customStyle="1" w:styleId="NECCoverDate">
    <w:name w:val="NEC Cover Date"/>
    <w:next w:val="NECBodyText"/>
    <w:uiPriority w:val="99"/>
    <w:rsid w:val="00BE6DF0"/>
    <w:pPr>
      <w:keepLines/>
      <w:spacing w:before="2400" w:after="80" w:line="276" w:lineRule="auto"/>
      <w:jc w:val="right"/>
    </w:pPr>
    <w:rPr>
      <w:rFonts w:ascii="Arial" w:hAnsi="Arial"/>
      <w:color w:val="1414A0"/>
      <w:lang w:eastAsia="en-US" w:bidi="ar-SA"/>
    </w:rPr>
  </w:style>
  <w:style w:type="paragraph" w:customStyle="1" w:styleId="NECCoverDocType">
    <w:name w:val="NEC Cover Doc Type"/>
    <w:next w:val="NECBodyText"/>
    <w:uiPriority w:val="99"/>
    <w:rsid w:val="00BE6DF0"/>
    <w:pPr>
      <w:keepNext/>
      <w:keepLines/>
      <w:spacing w:before="1200" w:after="80" w:line="276" w:lineRule="auto"/>
      <w:contextualSpacing/>
      <w:jc w:val="right"/>
    </w:pPr>
    <w:rPr>
      <w:rFonts w:ascii="Arial" w:hAnsi="Arial"/>
      <w:color w:val="1414A0"/>
      <w:sz w:val="36"/>
      <w:szCs w:val="36"/>
      <w:lang w:eastAsia="en-US" w:bidi="ar-SA"/>
    </w:rPr>
  </w:style>
  <w:style w:type="paragraph" w:customStyle="1" w:styleId="NECCoverProduct">
    <w:name w:val="NEC Cover Product"/>
    <w:basedOn w:val="NECFrontMatterCopyright"/>
    <w:next w:val="NECBodyText"/>
    <w:link w:val="NECCoverProductChar"/>
    <w:uiPriority w:val="99"/>
    <w:rsid w:val="00BE6DF0"/>
    <w:pPr>
      <w:spacing w:before="1200" w:after="0" w:line="360" w:lineRule="exact"/>
      <w:jc w:val="right"/>
    </w:pPr>
    <w:rPr>
      <w:rFonts w:ascii="Arial Bold" w:hAnsi="Arial Bold"/>
      <w:b/>
      <w:color w:val="1414A0"/>
      <w:sz w:val="32"/>
    </w:rPr>
  </w:style>
  <w:style w:type="paragraph" w:customStyle="1" w:styleId="FooterLine2">
    <w:name w:val="Footer Line 2"/>
    <w:basedOn w:val="a2"/>
    <w:uiPriority w:val="99"/>
    <w:rsid w:val="00BE6DF0"/>
    <w:pPr>
      <w:tabs>
        <w:tab w:val="center" w:pos="4320"/>
        <w:tab w:val="right" w:pos="8640"/>
      </w:tabs>
      <w:spacing w:before="60" w:after="120" w:line="276" w:lineRule="auto"/>
      <w:jc w:val="both"/>
    </w:pPr>
    <w:rPr>
      <w:rFonts w:ascii="Arial" w:hAnsi="Arial"/>
      <w:color w:val="000000"/>
      <w:sz w:val="18"/>
      <w:szCs w:val="18"/>
      <w:u w:color="000000"/>
    </w:rPr>
  </w:style>
  <w:style w:type="paragraph" w:customStyle="1" w:styleId="FooterLine1">
    <w:name w:val="Footer Line 1"/>
    <w:rsid w:val="00BE6DF0"/>
    <w:pPr>
      <w:pBdr>
        <w:top w:val="single" w:sz="4" w:space="4" w:color="1414A0"/>
      </w:pBdr>
      <w:tabs>
        <w:tab w:val="right" w:pos="9270"/>
      </w:tabs>
      <w:spacing w:before="60" w:after="80" w:line="276" w:lineRule="auto"/>
    </w:pPr>
    <w:rPr>
      <w:rFonts w:ascii="Arial" w:hAnsi="Arial"/>
      <w:b/>
      <w:color w:val="1414A0"/>
      <w:sz w:val="18"/>
      <w:szCs w:val="18"/>
      <w:u w:color="000000"/>
      <w:lang w:eastAsia="en-US" w:bidi="ar-SA"/>
    </w:rPr>
  </w:style>
  <w:style w:type="paragraph" w:customStyle="1" w:styleId="NECFrontMatterProprietaryNotice">
    <w:name w:val="NEC Front Matter Proprietary Notice"/>
    <w:uiPriority w:val="99"/>
    <w:rsid w:val="00BE6DF0"/>
    <w:pPr>
      <w:spacing w:before="80" w:after="120" w:line="240" w:lineRule="atLeast"/>
    </w:pPr>
    <w:rPr>
      <w:rFonts w:ascii="Arial" w:hAnsi="Arial"/>
      <w:szCs w:val="24"/>
      <w:lang w:eastAsia="en-US" w:bidi="ar-SA"/>
    </w:rPr>
  </w:style>
  <w:style w:type="paragraph" w:customStyle="1" w:styleId="NECFrontMatterCopyright">
    <w:name w:val="NEC Front Matter Copyright"/>
    <w:link w:val="NECFrontMatterCopyrightChar"/>
    <w:autoRedefine/>
    <w:uiPriority w:val="99"/>
    <w:rsid w:val="00BE6DF0"/>
    <w:pPr>
      <w:spacing w:before="600" w:after="240" w:line="220" w:lineRule="atLeast"/>
      <w:jc w:val="center"/>
    </w:pPr>
    <w:rPr>
      <w:rFonts w:ascii="Arial" w:hAnsi="Arial" w:cs="Arial"/>
      <w:sz w:val="18"/>
      <w:szCs w:val="24"/>
      <w:lang w:eastAsia="en-US" w:bidi="ar-SA"/>
    </w:rPr>
  </w:style>
  <w:style w:type="paragraph" w:customStyle="1" w:styleId="NECInlineImage">
    <w:name w:val="NEC Inline Image"/>
    <w:next w:val="NECBodyText"/>
    <w:uiPriority w:val="99"/>
    <w:rsid w:val="00BE6DF0"/>
    <w:pPr>
      <w:spacing w:before="120" w:after="240" w:line="276" w:lineRule="auto"/>
      <w:jc w:val="center"/>
    </w:pPr>
    <w:rPr>
      <w:rFonts w:ascii="Arial" w:hAnsi="Arial"/>
      <w:b/>
      <w:sz w:val="18"/>
      <w:lang w:eastAsia="en-US" w:bidi="ar-SA"/>
    </w:rPr>
  </w:style>
  <w:style w:type="paragraph" w:customStyle="1" w:styleId="ListNumberIndent2">
    <w:name w:val="List Number Indent 2"/>
    <w:basedOn w:val="ListNumberIndent"/>
    <w:uiPriority w:val="99"/>
    <w:rsid w:val="00BE6DF0"/>
    <w:pPr>
      <w:numPr>
        <w:numId w:val="54"/>
      </w:numPr>
      <w:tabs>
        <w:tab w:val="num" w:pos="1440"/>
      </w:tabs>
      <w:ind w:hanging="1440"/>
    </w:pPr>
  </w:style>
  <w:style w:type="paragraph" w:customStyle="1" w:styleId="NormalCentered">
    <w:name w:val="Normal Centered"/>
    <w:basedOn w:val="a2"/>
    <w:uiPriority w:val="99"/>
    <w:semiHidden/>
    <w:rsid w:val="00BE6DF0"/>
    <w:pPr>
      <w:spacing w:before="60" w:after="120" w:line="260" w:lineRule="atLeast"/>
      <w:jc w:val="center"/>
    </w:pPr>
    <w:rPr>
      <w:rFonts w:ascii="Arial" w:hAnsi="Arial"/>
      <w:szCs w:val="22"/>
      <w:u w:color="000000"/>
    </w:rPr>
  </w:style>
  <w:style w:type="paragraph" w:customStyle="1" w:styleId="NormalIndent2">
    <w:name w:val="Normal Indent 2"/>
    <w:basedOn w:val="af0"/>
    <w:uiPriority w:val="99"/>
    <w:semiHidden/>
    <w:rsid w:val="00BE6DF0"/>
    <w:pPr>
      <w:spacing w:before="60" w:after="120" w:line="276" w:lineRule="auto"/>
      <w:ind w:left="1440"/>
      <w:jc w:val="both"/>
    </w:pPr>
    <w:rPr>
      <w:rFonts w:ascii="Arial" w:hAnsi="Arial"/>
      <w:u w:color="000000"/>
    </w:rPr>
  </w:style>
  <w:style w:type="paragraph" w:customStyle="1" w:styleId="NECNoteAsterisk">
    <w:name w:val="NEC Note Asterisk"/>
    <w:next w:val="NECBodyText"/>
    <w:uiPriority w:val="99"/>
    <w:rsid w:val="00BE6DF0"/>
    <w:pPr>
      <w:tabs>
        <w:tab w:val="num" w:pos="360"/>
      </w:tabs>
      <w:spacing w:before="80" w:after="120" w:line="240" w:lineRule="exact"/>
      <w:ind w:left="360" w:hanging="288"/>
    </w:pPr>
    <w:rPr>
      <w:rFonts w:ascii="Arial" w:hAnsi="Arial" w:cs="Arial"/>
      <w:i/>
      <w:lang w:eastAsia="en-US" w:bidi="ar-SA"/>
    </w:rPr>
  </w:style>
  <w:style w:type="paragraph" w:customStyle="1" w:styleId="NoteAsteriskIndent">
    <w:name w:val="Note Asterisk Indent"/>
    <w:basedOn w:val="NECNoteAsterisk"/>
    <w:next w:val="a2"/>
    <w:uiPriority w:val="99"/>
    <w:rsid w:val="00BE6DF0"/>
    <w:pPr>
      <w:numPr>
        <w:numId w:val="57"/>
      </w:numPr>
      <w:tabs>
        <w:tab w:val="clear" w:pos="1080"/>
        <w:tab w:val="num" w:pos="360"/>
      </w:tabs>
      <w:ind w:left="360" w:hanging="288"/>
    </w:pPr>
  </w:style>
  <w:style w:type="paragraph" w:customStyle="1" w:styleId="NumberList">
    <w:name w:val="Number List"/>
    <w:basedOn w:val="a2"/>
    <w:uiPriority w:val="99"/>
    <w:semiHidden/>
    <w:rsid w:val="00BE6DF0"/>
    <w:pPr>
      <w:tabs>
        <w:tab w:val="left" w:pos="720"/>
        <w:tab w:val="left" w:pos="1440"/>
        <w:tab w:val="left" w:pos="1800"/>
        <w:tab w:val="left" w:pos="2160"/>
      </w:tabs>
      <w:spacing w:before="60" w:after="60" w:line="276" w:lineRule="auto"/>
      <w:jc w:val="both"/>
    </w:pPr>
    <w:rPr>
      <w:rFonts w:ascii="Arial" w:hAnsi="Arial"/>
      <w:u w:color="000000"/>
    </w:rPr>
  </w:style>
  <w:style w:type="paragraph" w:customStyle="1" w:styleId="TableBodyCenterJustify">
    <w:name w:val="Table Body (Center Justify)"/>
    <w:basedOn w:val="a2"/>
    <w:next w:val="a2"/>
    <w:uiPriority w:val="99"/>
    <w:semiHidden/>
    <w:rsid w:val="00BE6DF0"/>
    <w:pPr>
      <w:keepNext/>
      <w:keepLines/>
      <w:spacing w:before="60" w:after="120" w:line="200" w:lineRule="atLeast"/>
      <w:ind w:left="288"/>
      <w:jc w:val="center"/>
    </w:pPr>
    <w:rPr>
      <w:rFonts w:ascii="Arial Narrow" w:hAnsi="Arial Narrow"/>
      <w:u w:color="000000"/>
    </w:rPr>
  </w:style>
  <w:style w:type="paragraph" w:customStyle="1" w:styleId="TableBodyLeftJustify">
    <w:name w:val="Table Body (Left Justify)"/>
    <w:basedOn w:val="a2"/>
    <w:next w:val="a2"/>
    <w:uiPriority w:val="99"/>
    <w:semiHidden/>
    <w:rsid w:val="00BE6DF0"/>
    <w:pPr>
      <w:keepNext/>
      <w:keepLines/>
      <w:spacing w:before="60" w:after="120" w:line="200" w:lineRule="atLeast"/>
      <w:ind w:left="144"/>
      <w:jc w:val="both"/>
    </w:pPr>
    <w:rPr>
      <w:rFonts w:ascii="Arial Narrow" w:hAnsi="Arial Narrow"/>
      <w:szCs w:val="22"/>
      <w:u w:color="000000"/>
    </w:rPr>
  </w:style>
  <w:style w:type="paragraph" w:customStyle="1" w:styleId="TableTextCentered">
    <w:name w:val="Table Text Centered"/>
    <w:basedOn w:val="a2"/>
    <w:uiPriority w:val="99"/>
    <w:rsid w:val="00BE6DF0"/>
    <w:pPr>
      <w:spacing w:before="40" w:after="40" w:line="276" w:lineRule="auto"/>
      <w:jc w:val="center"/>
    </w:pPr>
    <w:rPr>
      <w:rFonts w:ascii="Arial" w:hAnsi="Arial"/>
      <w:szCs w:val="22"/>
      <w:u w:color="000000"/>
    </w:rPr>
  </w:style>
  <w:style w:type="paragraph" w:customStyle="1" w:styleId="FooterLine3">
    <w:name w:val="Footer Line 3"/>
    <w:uiPriority w:val="99"/>
    <w:rsid w:val="00BE6DF0"/>
    <w:pPr>
      <w:spacing w:before="40" w:after="80" w:line="200" w:lineRule="atLeast"/>
      <w:jc w:val="center"/>
    </w:pPr>
    <w:rPr>
      <w:rFonts w:ascii="Arial" w:hAnsi="Arial"/>
      <w:i/>
      <w:sz w:val="16"/>
      <w:szCs w:val="24"/>
      <w:lang w:eastAsia="en-US" w:bidi="ar-SA"/>
    </w:rPr>
  </w:style>
  <w:style w:type="paragraph" w:customStyle="1" w:styleId="NECSpacer">
    <w:name w:val="NEC Spacer"/>
    <w:uiPriority w:val="99"/>
    <w:rsid w:val="00BE6DF0"/>
    <w:pPr>
      <w:spacing w:before="60" w:after="80" w:line="276" w:lineRule="auto"/>
    </w:pPr>
    <w:rPr>
      <w:rFonts w:ascii="Arial" w:hAnsi="Arial"/>
      <w:color w:val="000000"/>
      <w:sz w:val="16"/>
      <w:szCs w:val="24"/>
      <w:u w:color="000000"/>
      <w:lang w:eastAsia="en-US" w:bidi="ar-SA"/>
    </w:rPr>
  </w:style>
  <w:style w:type="paragraph" w:customStyle="1" w:styleId="NECTOCHeadings">
    <w:name w:val="NEC TOC Headings"/>
    <w:uiPriority w:val="99"/>
    <w:rsid w:val="00BE6DF0"/>
    <w:pPr>
      <w:spacing w:before="480" w:after="360" w:line="276" w:lineRule="auto"/>
      <w:jc w:val="center"/>
    </w:pPr>
    <w:rPr>
      <w:rFonts w:ascii="Arial Bold" w:hAnsi="Arial Bold" w:cs="Arial"/>
      <w:b/>
      <w:color w:val="1414A0"/>
      <w:sz w:val="28"/>
      <w:szCs w:val="28"/>
      <w:lang w:eastAsia="en-US" w:bidi="ar-SA"/>
    </w:rPr>
  </w:style>
  <w:style w:type="paragraph" w:customStyle="1" w:styleId="NECTABLETEXTGRAYCENTER">
    <w:name w:val="NEC TABLE TEXT GRAY CENTER"/>
    <w:next w:val="NECBodyText"/>
    <w:uiPriority w:val="99"/>
    <w:rsid w:val="00BE6DF0"/>
    <w:pPr>
      <w:spacing w:before="20" w:after="20" w:line="276" w:lineRule="auto"/>
      <w:jc w:val="center"/>
    </w:pPr>
    <w:rPr>
      <w:rFonts w:ascii="Arial Narrow" w:hAnsi="Arial Narrow"/>
      <w:b/>
      <w:bCs/>
      <w:caps/>
      <w:color w:val="808080"/>
      <w:sz w:val="18"/>
      <w:u w:color="000000"/>
      <w:lang w:eastAsia="en-US" w:bidi="ar-SA"/>
    </w:rPr>
  </w:style>
  <w:style w:type="paragraph" w:customStyle="1" w:styleId="Listoftables">
    <w:name w:val="List of tables"/>
    <w:uiPriority w:val="99"/>
    <w:rsid w:val="00BE6DF0"/>
    <w:pPr>
      <w:spacing w:before="120" w:after="120" w:line="276" w:lineRule="auto"/>
      <w:jc w:val="center"/>
    </w:pPr>
    <w:rPr>
      <w:rFonts w:ascii="Arial" w:hAnsi="Arial"/>
      <w:b/>
      <w:bCs/>
      <w:sz w:val="24"/>
      <w:lang w:bidi="ar-SA"/>
    </w:rPr>
  </w:style>
  <w:style w:type="paragraph" w:customStyle="1" w:styleId="ListNumberAlpha2">
    <w:name w:val="List Number Alpha 2"/>
    <w:uiPriority w:val="99"/>
    <w:rsid w:val="00BE6DF0"/>
    <w:pPr>
      <w:numPr>
        <w:numId w:val="52"/>
      </w:numPr>
      <w:tabs>
        <w:tab w:val="left" w:pos="1080"/>
      </w:tabs>
      <w:spacing w:before="60" w:after="80" w:line="276" w:lineRule="auto"/>
    </w:pPr>
    <w:rPr>
      <w:rFonts w:ascii="Arial" w:hAnsi="Arial"/>
      <w:bCs/>
      <w:color w:val="000000"/>
      <w:szCs w:val="18"/>
      <w:u w:color="000000"/>
      <w:lang w:eastAsia="en-US" w:bidi="ar-SA"/>
    </w:rPr>
  </w:style>
  <w:style w:type="paragraph" w:customStyle="1" w:styleId="StyleHeading2Left0Firstline0">
    <w:name w:val="Style Heading 2 + Left:  0&quot; First line:  0&quot;"/>
    <w:basedOn w:val="21"/>
    <w:uiPriority w:val="99"/>
    <w:rsid w:val="00BE6DF0"/>
    <w:pPr>
      <w:tabs>
        <w:tab w:val="left" w:pos="720"/>
      </w:tabs>
      <w:spacing w:before="120" w:after="240"/>
      <w:jc w:val="both"/>
    </w:pPr>
    <w:rPr>
      <w:rFonts w:ascii="Trebuchet MS" w:hAnsi="Trebuchet MS" w:cs="Times New Roman"/>
      <w:i w:val="0"/>
      <w:iCs w:val="0"/>
      <w:color w:val="3C5DA7"/>
      <w:sz w:val="22"/>
      <w:szCs w:val="20"/>
      <w:u w:color="000000"/>
      <w:lang w:eastAsia="zh-CN"/>
    </w:rPr>
  </w:style>
  <w:style w:type="table" w:customStyle="1" w:styleId="ApprovalTable">
    <w:name w:val="Approval Table"/>
    <w:uiPriority w:val="99"/>
    <w:rsid w:val="00BE6DF0"/>
    <w:pPr>
      <w:spacing w:before="20" w:after="20"/>
    </w:pPr>
    <w:rPr>
      <w:lang w:eastAsia="zh-CN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CTableTextCAPSBOLD">
    <w:name w:val="NEC  Table Text CAPS BOLD"/>
    <w:uiPriority w:val="99"/>
    <w:rsid w:val="00BE6DF0"/>
    <w:pPr>
      <w:spacing w:before="20" w:after="20" w:line="276" w:lineRule="auto"/>
    </w:pPr>
    <w:rPr>
      <w:rFonts w:ascii="Arial Bold" w:hAnsi="Arial Bold"/>
      <w:b/>
      <w:bCs/>
      <w:caps/>
      <w:sz w:val="18"/>
      <w:u w:color="000000"/>
      <w:lang w:eastAsia="en-US" w:bidi="ar-SA"/>
    </w:rPr>
  </w:style>
  <w:style w:type="paragraph" w:customStyle="1" w:styleId="documentapprovalwordsleft">
    <w:name w:val="document approval words left"/>
    <w:uiPriority w:val="99"/>
    <w:rsid w:val="00BE6DF0"/>
    <w:pPr>
      <w:tabs>
        <w:tab w:val="right" w:pos="9360"/>
      </w:tabs>
      <w:snapToGrid w:val="0"/>
      <w:spacing w:before="20" w:after="20" w:line="260" w:lineRule="exact"/>
    </w:pPr>
    <w:rPr>
      <w:rFonts w:ascii="Arial" w:hAnsi="Arial"/>
      <w:b/>
      <w:i/>
      <w:u w:color="000000"/>
      <w:lang w:eastAsia="en-US" w:bidi="ar-SA"/>
    </w:rPr>
  </w:style>
  <w:style w:type="paragraph" w:customStyle="1" w:styleId="NECTableTextBOLD">
    <w:name w:val="NEC Table Text BOLD"/>
    <w:basedOn w:val="NECTableText"/>
    <w:uiPriority w:val="99"/>
    <w:rsid w:val="00BE6DF0"/>
    <w:rPr>
      <w:b/>
    </w:rPr>
  </w:style>
  <w:style w:type="paragraph" w:customStyle="1" w:styleId="NECTableText9">
    <w:name w:val="NEC Table Text 9"/>
    <w:link w:val="NECTableText9CharChar"/>
    <w:uiPriority w:val="99"/>
    <w:rsid w:val="00BE6DF0"/>
    <w:pPr>
      <w:spacing w:before="40" w:after="40" w:line="220" w:lineRule="exact"/>
    </w:pPr>
    <w:rPr>
      <w:rFonts w:ascii="Arial" w:hAnsi="Arial"/>
      <w:sz w:val="18"/>
      <w:u w:color="000000"/>
      <w:lang w:eastAsia="en-US" w:bidi="ar-SA"/>
    </w:rPr>
  </w:style>
  <w:style w:type="character" w:customStyle="1" w:styleId="NECTableText9CharChar">
    <w:name w:val="NEC Table Text 9 Char Char"/>
    <w:link w:val="NECTableText9"/>
    <w:uiPriority w:val="99"/>
    <w:locked/>
    <w:rsid w:val="00BE6DF0"/>
    <w:rPr>
      <w:rFonts w:ascii="Arial" w:hAnsi="Arial"/>
      <w:sz w:val="18"/>
      <w:u w:color="000000"/>
      <w:lang w:eastAsia="en-US" w:bidi="ar-SA"/>
    </w:rPr>
  </w:style>
  <w:style w:type="paragraph" w:customStyle="1" w:styleId="NECTableTextGray">
    <w:name w:val="NEC Table Text Gray"/>
    <w:uiPriority w:val="99"/>
    <w:rsid w:val="00BE6DF0"/>
    <w:pPr>
      <w:spacing w:before="60" w:after="80" w:line="276" w:lineRule="auto"/>
      <w:jc w:val="center"/>
    </w:pPr>
    <w:rPr>
      <w:rFonts w:ascii="Arial Bold" w:hAnsi="Arial Bold"/>
      <w:b/>
      <w:bCs/>
      <w:caps/>
      <w:color w:val="808080"/>
      <w:sz w:val="18"/>
      <w:u w:color="000000"/>
      <w:lang w:eastAsia="en-US" w:bidi="ar-SA"/>
    </w:rPr>
  </w:style>
  <w:style w:type="paragraph" w:customStyle="1" w:styleId="NECStyleTableHeading">
    <w:name w:val="NEC Style Table Heading"/>
    <w:uiPriority w:val="99"/>
    <w:rsid w:val="00BE6DF0"/>
    <w:pPr>
      <w:spacing w:before="40" w:after="40" w:line="240" w:lineRule="exact"/>
      <w:jc w:val="center"/>
    </w:pPr>
    <w:rPr>
      <w:rFonts w:ascii="Arial Bold" w:hAnsi="Arial Bold"/>
      <w:b/>
      <w:bCs/>
      <w:smallCaps/>
      <w:color w:val="FFFFFF"/>
      <w:u w:color="000000"/>
      <w:lang w:eastAsia="en-US" w:bidi="ar-SA"/>
    </w:rPr>
  </w:style>
  <w:style w:type="paragraph" w:customStyle="1" w:styleId="NECTableTextCAPSBOLD0">
    <w:name w:val="NEC Table Text CAPS BOLD"/>
    <w:uiPriority w:val="99"/>
    <w:rsid w:val="00BE6DF0"/>
    <w:pPr>
      <w:spacing w:before="20" w:after="20" w:line="220" w:lineRule="atLeast"/>
    </w:pPr>
    <w:rPr>
      <w:rFonts w:ascii="Arial Bold" w:hAnsi="Arial Bold"/>
      <w:b/>
      <w:bCs/>
      <w:caps/>
      <w:sz w:val="18"/>
      <w:u w:color="000000"/>
      <w:lang w:eastAsia="en-US" w:bidi="ar-SA"/>
    </w:rPr>
  </w:style>
  <w:style w:type="paragraph" w:customStyle="1" w:styleId="RFPTableHeader">
    <w:name w:val="RFP Table Header"/>
    <w:basedOn w:val="RFPTableText"/>
    <w:uiPriority w:val="99"/>
    <w:rsid w:val="00BE6DF0"/>
    <w:pPr>
      <w:spacing w:before="120" w:after="120" w:line="240" w:lineRule="auto"/>
      <w:jc w:val="center"/>
    </w:pPr>
    <w:rPr>
      <w:b/>
      <w:bCs/>
      <w:color w:val="FFFFFF"/>
    </w:rPr>
  </w:style>
  <w:style w:type="paragraph" w:customStyle="1" w:styleId="RFPTextStandard">
    <w:name w:val="RFP Text Standard"/>
    <w:basedOn w:val="a2"/>
    <w:uiPriority w:val="99"/>
    <w:rsid w:val="00BE6DF0"/>
    <w:pPr>
      <w:spacing w:before="60" w:after="200" w:line="260" w:lineRule="exact"/>
      <w:jc w:val="both"/>
    </w:pPr>
    <w:rPr>
      <w:rFonts w:ascii="Arial" w:hAnsi="Arial"/>
      <w:szCs w:val="22"/>
      <w:u w:color="000000"/>
    </w:rPr>
  </w:style>
  <w:style w:type="paragraph" w:customStyle="1" w:styleId="NECListBullet2LAST">
    <w:name w:val="NEC List Bullet 2 LAST"/>
    <w:basedOn w:val="NECListBullet2"/>
    <w:uiPriority w:val="99"/>
    <w:rsid w:val="00BE6DF0"/>
    <w:pPr>
      <w:spacing w:after="120"/>
    </w:pPr>
    <w:rPr>
      <w:bCs/>
    </w:rPr>
  </w:style>
  <w:style w:type="paragraph" w:customStyle="1" w:styleId="NECTableBULLET">
    <w:name w:val="NEC Table BULLET"/>
    <w:basedOn w:val="NECTableText"/>
    <w:uiPriority w:val="99"/>
    <w:rsid w:val="00BE6DF0"/>
    <w:pPr>
      <w:numPr>
        <w:numId w:val="56"/>
      </w:numPr>
      <w:tabs>
        <w:tab w:val="clear" w:pos="720"/>
      </w:tabs>
      <w:ind w:left="1080"/>
    </w:pPr>
  </w:style>
  <w:style w:type="paragraph" w:customStyle="1" w:styleId="NECTableTextBOLDItalic">
    <w:name w:val="NEC Table Text BOLD Italic"/>
    <w:basedOn w:val="NECTableText"/>
    <w:uiPriority w:val="99"/>
    <w:rsid w:val="00BE6DF0"/>
    <w:rPr>
      <w:b/>
      <w:bCs/>
      <w:i/>
      <w:iCs/>
    </w:rPr>
  </w:style>
  <w:style w:type="paragraph" w:customStyle="1" w:styleId="NECTableTextindent">
    <w:name w:val="NEC Table Text indent"/>
    <w:uiPriority w:val="99"/>
    <w:rsid w:val="00BE6DF0"/>
    <w:pPr>
      <w:snapToGrid w:val="0"/>
      <w:spacing w:before="20" w:after="20" w:line="276" w:lineRule="auto"/>
      <w:ind w:left="158"/>
    </w:pPr>
    <w:rPr>
      <w:rFonts w:ascii="Arial" w:hAnsi="Arial"/>
      <w:sz w:val="18"/>
      <w:u w:color="000000"/>
      <w:lang w:eastAsia="en-US" w:bidi="ar-SA"/>
    </w:rPr>
  </w:style>
  <w:style w:type="paragraph" w:customStyle="1" w:styleId="ListNumberLAST">
    <w:name w:val="List Number LAST"/>
    <w:basedOn w:val="a"/>
    <w:next w:val="NECBodyText"/>
    <w:uiPriority w:val="99"/>
    <w:rsid w:val="00BE6DF0"/>
    <w:pPr>
      <w:tabs>
        <w:tab w:val="clear" w:pos="360"/>
        <w:tab w:val="num" w:pos="720"/>
      </w:tabs>
      <w:spacing w:before="40" w:after="120" w:line="240" w:lineRule="exact"/>
      <w:ind w:left="720"/>
      <w:jc w:val="both"/>
    </w:pPr>
    <w:rPr>
      <w:rFonts w:ascii="Arial" w:hAnsi="Arial"/>
      <w:szCs w:val="22"/>
      <w:u w:color="000000"/>
    </w:rPr>
  </w:style>
  <w:style w:type="table" w:styleId="Web1">
    <w:name w:val="Table Web 1"/>
    <w:basedOn w:val="a4"/>
    <w:uiPriority w:val="99"/>
    <w:semiHidden/>
    <w:rsid w:val="00BE6DF0"/>
    <w:rPr>
      <w:lang w:eastAsia="zh-CN" w:bidi="ar-SA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rsid w:val="00BE6DF0"/>
    <w:rPr>
      <w:lang w:eastAsia="zh-CN" w:bidi="ar-SA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rsid w:val="00BE6DF0"/>
    <w:rPr>
      <w:lang w:eastAsia="zh-CN" w:bidi="ar-S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ECBodyTextChar">
    <w:name w:val="NEC  Body Text Char"/>
    <w:link w:val="NECBodyText"/>
    <w:uiPriority w:val="99"/>
    <w:locked/>
    <w:rsid w:val="00BE6DF0"/>
    <w:rPr>
      <w:rFonts w:ascii="Arial" w:hAnsi="Arial"/>
      <w:color w:val="000000"/>
      <w:szCs w:val="24"/>
      <w:u w:color="000000"/>
      <w:lang w:eastAsia="en-US" w:bidi="ar-SA"/>
    </w:rPr>
  </w:style>
  <w:style w:type="character" w:customStyle="1" w:styleId="NECFrontMatterCopyrightChar">
    <w:name w:val="NEC Front Matter Copyright Char"/>
    <w:link w:val="NECFrontMatterCopyright"/>
    <w:uiPriority w:val="99"/>
    <w:locked/>
    <w:rsid w:val="00BE6DF0"/>
    <w:rPr>
      <w:rFonts w:ascii="Arial" w:hAnsi="Arial" w:cs="Arial"/>
      <w:sz w:val="18"/>
      <w:szCs w:val="24"/>
      <w:lang w:eastAsia="en-US" w:bidi="ar-SA"/>
    </w:rPr>
  </w:style>
  <w:style w:type="character" w:customStyle="1" w:styleId="NECCoverProductChar">
    <w:name w:val="NEC Cover Product Char"/>
    <w:link w:val="NECCoverProduct"/>
    <w:uiPriority w:val="99"/>
    <w:locked/>
    <w:rsid w:val="00BE6DF0"/>
    <w:rPr>
      <w:rFonts w:ascii="Arial Bold" w:hAnsi="Arial Bold" w:cs="Arial"/>
      <w:b/>
      <w:color w:val="1414A0"/>
      <w:sz w:val="32"/>
      <w:szCs w:val="24"/>
      <w:lang w:eastAsia="en-US" w:bidi="ar-SA"/>
    </w:rPr>
  </w:style>
  <w:style w:type="character" w:customStyle="1" w:styleId="FooterCoverTitleChar">
    <w:name w:val="Footer Cover + Title Char"/>
    <w:link w:val="FooterCoverTitle"/>
    <w:uiPriority w:val="99"/>
    <w:locked/>
    <w:rsid w:val="00BE6DF0"/>
    <w:rPr>
      <w:rFonts w:ascii="Arial" w:hAnsi="Arial"/>
      <w:color w:val="000000"/>
      <w:sz w:val="16"/>
      <w:szCs w:val="22"/>
      <w:u w:color="000000"/>
      <w:lang w:eastAsia="en-US" w:bidi="ar-SA"/>
    </w:rPr>
  </w:style>
  <w:style w:type="character" w:customStyle="1" w:styleId="NECStepsWorkflowChar">
    <w:name w:val="NEC Steps_Workflow Char"/>
    <w:link w:val="NECStepsWorkflow"/>
    <w:uiPriority w:val="99"/>
    <w:locked/>
    <w:rsid w:val="00BE6DF0"/>
    <w:rPr>
      <w:rFonts w:ascii="Arial" w:hAnsi="Arial"/>
      <w:b/>
      <w:color w:val="000000"/>
      <w:sz w:val="22"/>
      <w:szCs w:val="24"/>
      <w:u w:color="000000"/>
      <w:lang w:eastAsia="en-US" w:bidi="ar-SA"/>
    </w:rPr>
  </w:style>
  <w:style w:type="paragraph" w:customStyle="1" w:styleId="NECBodyTextBOLDITALIC">
    <w:name w:val="NEC Body Text BOLD ITALIC"/>
    <w:basedOn w:val="NECBodyText"/>
    <w:uiPriority w:val="99"/>
    <w:rsid w:val="00BE6DF0"/>
    <w:pPr>
      <w:spacing w:before="120"/>
    </w:pPr>
    <w:rPr>
      <w:b/>
      <w:i/>
    </w:rPr>
  </w:style>
  <w:style w:type="paragraph" w:customStyle="1" w:styleId="RFPTextPadded">
    <w:name w:val="RFP Text Padded"/>
    <w:basedOn w:val="a2"/>
    <w:uiPriority w:val="99"/>
    <w:rsid w:val="00BE6DF0"/>
    <w:pPr>
      <w:spacing w:before="120" w:after="200" w:line="276" w:lineRule="auto"/>
      <w:jc w:val="both"/>
    </w:pPr>
    <w:rPr>
      <w:rFonts w:ascii="Arial" w:hAnsi="Arial"/>
      <w:szCs w:val="22"/>
      <w:u w:color="000000"/>
    </w:rPr>
  </w:style>
  <w:style w:type="paragraph" w:customStyle="1" w:styleId="Heading2NewPage">
    <w:name w:val="Heading 2 New Page"/>
    <w:basedOn w:val="21"/>
    <w:uiPriority w:val="99"/>
    <w:rsid w:val="00BE6DF0"/>
    <w:pPr>
      <w:pageBreakBefore/>
      <w:numPr>
        <w:ilvl w:val="1"/>
        <w:numId w:val="23"/>
      </w:numPr>
      <w:tabs>
        <w:tab w:val="num" w:pos="720"/>
      </w:tabs>
      <w:overflowPunct w:val="0"/>
      <w:autoSpaceDE w:val="0"/>
      <w:autoSpaceDN w:val="0"/>
      <w:adjustRightInd w:val="0"/>
      <w:spacing w:before="0" w:after="240"/>
      <w:ind w:left="720" w:hanging="720"/>
      <w:jc w:val="both"/>
      <w:textAlignment w:val="baseline"/>
    </w:pPr>
    <w:rPr>
      <w:rFonts w:cs="Times New Roman"/>
      <w:bCs w:val="0"/>
      <w:i w:val="0"/>
      <w:iCs w:val="0"/>
      <w:color w:val="373ABE"/>
      <w:spacing w:val="20"/>
      <w:kern w:val="16"/>
      <w:sz w:val="22"/>
      <w:szCs w:val="20"/>
      <w:u w:color="000000"/>
      <w:lang w:eastAsia="zh-CN"/>
    </w:rPr>
  </w:style>
  <w:style w:type="paragraph" w:customStyle="1" w:styleId="ResumeText">
    <w:name w:val="Resume Text"/>
    <w:basedOn w:val="a2"/>
    <w:uiPriority w:val="99"/>
    <w:rsid w:val="00BE6DF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before="60" w:after="60" w:line="276" w:lineRule="auto"/>
      <w:jc w:val="both"/>
    </w:pPr>
    <w:rPr>
      <w:rFonts w:ascii="Arial" w:hAnsi="Arial"/>
      <w:u w:color="000000"/>
    </w:rPr>
  </w:style>
  <w:style w:type="paragraph" w:customStyle="1" w:styleId="VSPText1">
    <w:name w:val="VSP Text1"/>
    <w:basedOn w:val="a2"/>
    <w:uiPriority w:val="99"/>
    <w:rsid w:val="00BE6DF0"/>
    <w:pPr>
      <w:spacing w:before="240" w:after="120" w:line="276" w:lineRule="auto"/>
      <w:jc w:val="both"/>
    </w:pPr>
    <w:rPr>
      <w:rFonts w:ascii="Arial" w:hAnsi="Arial"/>
      <w:szCs w:val="22"/>
      <w:u w:color="000000"/>
    </w:rPr>
  </w:style>
  <w:style w:type="paragraph" w:customStyle="1" w:styleId="Exhibit">
    <w:name w:val="Exhibit"/>
    <w:basedOn w:val="a2"/>
    <w:uiPriority w:val="99"/>
    <w:rsid w:val="00BE6DF0"/>
    <w:pPr>
      <w:spacing w:before="60" w:after="120" w:line="276" w:lineRule="auto"/>
      <w:jc w:val="center"/>
    </w:pPr>
    <w:rPr>
      <w:rFonts w:ascii="Arial" w:hAnsi="Arial"/>
      <w:b/>
      <w:sz w:val="18"/>
      <w:u w:color="000000"/>
      <w:lang w:eastAsia="ja-JP"/>
    </w:rPr>
  </w:style>
  <w:style w:type="paragraph" w:customStyle="1" w:styleId="MSG-Screen">
    <w:name w:val="MSG-Screen"/>
    <w:basedOn w:val="a2"/>
    <w:uiPriority w:val="99"/>
    <w:rsid w:val="00BE6DF0"/>
    <w:pPr>
      <w:spacing w:before="60" w:after="120" w:line="276" w:lineRule="auto"/>
      <w:jc w:val="both"/>
    </w:pPr>
    <w:rPr>
      <w:rFonts w:ascii="Courier New" w:hAnsi="Courier New"/>
      <w:caps/>
      <w:sz w:val="18"/>
      <w:u w:color="000000"/>
    </w:rPr>
  </w:style>
  <w:style w:type="paragraph" w:customStyle="1" w:styleId="tabletext0">
    <w:name w:val="tabletext"/>
    <w:basedOn w:val="a2"/>
    <w:uiPriority w:val="99"/>
    <w:rsid w:val="00BE6DF0"/>
    <w:pPr>
      <w:spacing w:before="40" w:after="40" w:line="276" w:lineRule="auto"/>
      <w:jc w:val="both"/>
    </w:pPr>
    <w:rPr>
      <w:rFonts w:ascii="Helvetica" w:hAnsi="Helvetica"/>
      <w:sz w:val="18"/>
      <w:szCs w:val="18"/>
      <w:u w:color="000000"/>
      <w:lang w:eastAsia="ja-JP"/>
    </w:rPr>
  </w:style>
  <w:style w:type="paragraph" w:customStyle="1" w:styleId="BulletListRequirement">
    <w:name w:val="Bullet List Requirement"/>
    <w:basedOn w:val="a2"/>
    <w:uiPriority w:val="99"/>
    <w:rsid w:val="00BE6DF0"/>
    <w:pPr>
      <w:numPr>
        <w:numId w:val="66"/>
      </w:numPr>
      <w:spacing w:before="60" w:after="120" w:line="276" w:lineRule="auto"/>
      <w:jc w:val="both"/>
    </w:pPr>
    <w:rPr>
      <w:rFonts w:ascii="Arial" w:hAnsi="Arial"/>
      <w:u w:color="000000"/>
    </w:rPr>
  </w:style>
  <w:style w:type="paragraph" w:customStyle="1" w:styleId="ColumnHeader">
    <w:name w:val="Column Header"/>
    <w:basedOn w:val="a2"/>
    <w:uiPriority w:val="99"/>
    <w:rsid w:val="00BE6DF0"/>
    <w:pPr>
      <w:spacing w:before="120" w:after="60" w:line="276" w:lineRule="auto"/>
      <w:jc w:val="both"/>
    </w:pPr>
    <w:rPr>
      <w:rFonts w:ascii="Arial" w:hAnsi="Arial"/>
      <w:b/>
      <w:smallCaps/>
      <w:color w:val="FFFFFF"/>
      <w:u w:color="000000"/>
    </w:rPr>
  </w:style>
  <w:style w:type="character" w:customStyle="1" w:styleId="CharChar2">
    <w:name w:val="Char Char2"/>
    <w:uiPriority w:val="99"/>
    <w:rsid w:val="00BE6DF0"/>
    <w:rPr>
      <w:rFonts w:ascii="Trebuchet MS" w:eastAsia="ＭＳ 明朝" w:hAnsi="Trebuchet MS"/>
      <w:b/>
      <w:color w:val="3C5DA7"/>
      <w:sz w:val="22"/>
      <w:lang w:val="en-US" w:eastAsia="en-US"/>
    </w:rPr>
  </w:style>
  <w:style w:type="character" w:customStyle="1" w:styleId="CharChar1">
    <w:name w:val="Char Char1"/>
    <w:uiPriority w:val="99"/>
    <w:rsid w:val="00BE6DF0"/>
    <w:rPr>
      <w:rFonts w:ascii="Trebuchet MS" w:eastAsia="ＭＳ 明朝" w:hAnsi="Trebuchet MS"/>
      <w:b/>
      <w:color w:val="3C5DA7"/>
      <w:sz w:val="22"/>
      <w:lang w:val="en-US" w:eastAsia="en-US"/>
    </w:rPr>
  </w:style>
  <w:style w:type="paragraph" w:customStyle="1" w:styleId="Bullet3">
    <w:name w:val="Bullet 3"/>
    <w:basedOn w:val="a2"/>
    <w:uiPriority w:val="99"/>
    <w:rsid w:val="00BE6DF0"/>
    <w:pPr>
      <w:numPr>
        <w:numId w:val="65"/>
      </w:numPr>
      <w:spacing w:before="60" w:after="60" w:line="276" w:lineRule="auto"/>
      <w:ind w:left="1440"/>
      <w:jc w:val="both"/>
    </w:pPr>
    <w:rPr>
      <w:rFonts w:ascii="Book Antiqua" w:hAnsi="Book Antiqua"/>
      <w:u w:color="000000"/>
    </w:rPr>
  </w:style>
  <w:style w:type="paragraph" w:customStyle="1" w:styleId="CaptionCentered">
    <w:name w:val="Caption Centered"/>
    <w:basedOn w:val="a6"/>
    <w:link w:val="CaptionCenteredChar"/>
    <w:uiPriority w:val="99"/>
    <w:rsid w:val="00BE6DF0"/>
    <w:pPr>
      <w:keepNext/>
      <w:spacing w:before="360" w:after="240" w:line="260" w:lineRule="exact"/>
    </w:pPr>
    <w:rPr>
      <w:rFonts w:ascii="Arial" w:hAnsi="Arial"/>
      <w:i/>
      <w:color w:val="365F91" w:themeColor="accent1" w:themeShade="BF"/>
      <w:u w:color="000000"/>
    </w:rPr>
  </w:style>
  <w:style w:type="character" w:customStyle="1" w:styleId="CaptionCenteredChar">
    <w:name w:val="Caption Centered Char"/>
    <w:link w:val="CaptionCentered"/>
    <w:uiPriority w:val="99"/>
    <w:locked/>
    <w:rsid w:val="00BE6DF0"/>
    <w:rPr>
      <w:rFonts w:ascii="Arial" w:hAnsi="Arial"/>
      <w:b/>
      <w:bCs/>
      <w:i/>
      <w:color w:val="365F91" w:themeColor="accent1" w:themeShade="BF"/>
      <w:u w:color="000000"/>
      <w:lang w:eastAsia="en-US" w:bidi="ar-SA"/>
    </w:rPr>
  </w:style>
  <w:style w:type="paragraph" w:customStyle="1" w:styleId="SOWBodyText">
    <w:name w:val="SOW Body Text"/>
    <w:link w:val="SOWBodyTextCharChar"/>
    <w:uiPriority w:val="99"/>
    <w:rsid w:val="00BE6DF0"/>
    <w:pPr>
      <w:spacing w:before="60" w:after="200" w:line="276" w:lineRule="auto"/>
    </w:pPr>
    <w:rPr>
      <w:rFonts w:ascii="Arial" w:hAnsi="Arial" w:cs="Arial"/>
      <w:lang w:bidi="ar-SA"/>
    </w:rPr>
  </w:style>
  <w:style w:type="paragraph" w:customStyle="1" w:styleId="SOWBodyTextPadded">
    <w:name w:val="SOW Body Text Padded"/>
    <w:basedOn w:val="SOWBodyText"/>
    <w:next w:val="SOWBodyText"/>
    <w:uiPriority w:val="99"/>
    <w:rsid w:val="00BE6DF0"/>
    <w:pPr>
      <w:spacing w:before="240"/>
    </w:pPr>
  </w:style>
  <w:style w:type="character" w:customStyle="1" w:styleId="SOWBodyTextCharChar">
    <w:name w:val="SOW Body Text Char Char"/>
    <w:link w:val="SOWBodyText"/>
    <w:uiPriority w:val="99"/>
    <w:locked/>
    <w:rsid w:val="00BE6DF0"/>
    <w:rPr>
      <w:rFonts w:ascii="Arial" w:hAnsi="Arial" w:cs="Arial"/>
      <w:lang w:bidi="ar-SA"/>
    </w:rPr>
  </w:style>
  <w:style w:type="paragraph" w:customStyle="1" w:styleId="SOWTableTextBOLD">
    <w:name w:val="SOW Table Text BOLD"/>
    <w:basedOn w:val="SOWTableText"/>
    <w:uiPriority w:val="99"/>
    <w:rsid w:val="00BE6DF0"/>
    <w:rPr>
      <w:b/>
    </w:rPr>
  </w:style>
  <w:style w:type="paragraph" w:customStyle="1" w:styleId="SOWTableText">
    <w:name w:val="SOW Table Text"/>
    <w:link w:val="SOWTableTextCharChar"/>
    <w:uiPriority w:val="99"/>
    <w:rsid w:val="00BE6DF0"/>
    <w:pPr>
      <w:spacing w:before="40" w:after="40" w:line="276" w:lineRule="auto"/>
    </w:pPr>
    <w:rPr>
      <w:rFonts w:ascii="Arial" w:hAnsi="Arial" w:cs="Arial"/>
      <w:sz w:val="18"/>
      <w:lang w:bidi="ar-SA"/>
    </w:rPr>
  </w:style>
  <w:style w:type="character" w:customStyle="1" w:styleId="SOWTableTextCharChar">
    <w:name w:val="SOW Table Text Char Char"/>
    <w:link w:val="SOWTableText"/>
    <w:uiPriority w:val="99"/>
    <w:locked/>
    <w:rsid w:val="00BE6DF0"/>
    <w:rPr>
      <w:rFonts w:ascii="Arial" w:hAnsi="Arial" w:cs="Arial"/>
      <w:sz w:val="18"/>
      <w:lang w:bidi="ar-SA"/>
    </w:rPr>
  </w:style>
  <w:style w:type="paragraph" w:customStyle="1" w:styleId="SOWBodyTextSpacer">
    <w:name w:val="SOW Body Text Spacer"/>
    <w:basedOn w:val="SOWBodyText"/>
    <w:next w:val="SOWBodyText"/>
    <w:uiPriority w:val="99"/>
    <w:rsid w:val="00BE6DF0"/>
    <w:pPr>
      <w:spacing w:after="0"/>
    </w:pPr>
  </w:style>
  <w:style w:type="paragraph" w:customStyle="1" w:styleId="SOWTableHeading1">
    <w:name w:val="SOW Table Heading 1"/>
    <w:uiPriority w:val="99"/>
    <w:rsid w:val="00BE6DF0"/>
    <w:pPr>
      <w:keepNext/>
      <w:spacing w:before="40" w:after="40" w:line="276" w:lineRule="auto"/>
      <w:jc w:val="center"/>
    </w:pPr>
    <w:rPr>
      <w:rFonts w:ascii="Arial" w:hAnsi="Arial" w:cs="Arial Bold"/>
      <w:b/>
      <w:smallCaps/>
      <w:lang w:bidi="ar-SA"/>
    </w:rPr>
  </w:style>
  <w:style w:type="paragraph" w:customStyle="1" w:styleId="SOWTableHeading2">
    <w:name w:val="SOW Table Heading 2"/>
    <w:uiPriority w:val="99"/>
    <w:rsid w:val="00BE6DF0"/>
    <w:pPr>
      <w:keepNext/>
      <w:spacing w:before="40" w:after="40" w:line="276" w:lineRule="auto"/>
    </w:pPr>
    <w:rPr>
      <w:rFonts w:ascii="Arial" w:hAnsi="Arial" w:cs="Arial Bold"/>
      <w:b/>
      <w:bCs/>
      <w:caps/>
      <w:sz w:val="18"/>
      <w:lang w:bidi="ar-SA"/>
    </w:rPr>
  </w:style>
  <w:style w:type="character" w:customStyle="1" w:styleId="BodyChar">
    <w:name w:val="Body Char"/>
    <w:link w:val="Body"/>
    <w:uiPriority w:val="99"/>
    <w:locked/>
    <w:rsid w:val="00BE6DF0"/>
    <w:rPr>
      <w:rFonts w:ascii="Helvetica" w:hAnsi="Helvetica"/>
      <w:color w:val="000000"/>
      <w:sz w:val="24"/>
      <w:u w:color="000000"/>
      <w:lang w:bidi="ar-SA"/>
    </w:rPr>
  </w:style>
  <w:style w:type="paragraph" w:customStyle="1" w:styleId="ProposalBullet">
    <w:name w:val="Proposal_Bullet"/>
    <w:basedOn w:val="a2"/>
    <w:link w:val="ProposalBulletChar"/>
    <w:autoRedefine/>
    <w:uiPriority w:val="99"/>
    <w:rsid w:val="00BE6DF0"/>
    <w:pPr>
      <w:tabs>
        <w:tab w:val="left" w:pos="2520"/>
      </w:tabs>
      <w:spacing w:before="60" w:after="120" w:line="276" w:lineRule="auto"/>
      <w:ind w:left="1080" w:hanging="360"/>
      <w:jc w:val="both"/>
    </w:pPr>
    <w:rPr>
      <w:rFonts w:ascii="Arial" w:hAnsi="Arial"/>
      <w:spacing w:val="-8"/>
      <w:u w:color="000000"/>
      <w:lang w:eastAsia="zh-CN"/>
    </w:rPr>
  </w:style>
  <w:style w:type="character" w:customStyle="1" w:styleId="ProposalBulletChar">
    <w:name w:val="Proposal_Bullet Char"/>
    <w:link w:val="ProposalBullet"/>
    <w:uiPriority w:val="99"/>
    <w:locked/>
    <w:rsid w:val="00BE6DF0"/>
    <w:rPr>
      <w:rFonts w:ascii="Arial" w:hAnsi="Arial"/>
      <w:spacing w:val="-8"/>
      <w:sz w:val="22"/>
      <w:u w:color="000000"/>
      <w:lang w:eastAsia="zh-CN" w:bidi="ar-SA"/>
    </w:rPr>
  </w:style>
  <w:style w:type="paragraph" w:customStyle="1" w:styleId="tablecolumntwo">
    <w:name w:val="table_column_two"/>
    <w:basedOn w:val="a2"/>
    <w:uiPriority w:val="99"/>
    <w:rsid w:val="00BE6DF0"/>
    <w:pPr>
      <w:spacing w:before="60" w:after="100" w:line="240" w:lineRule="atLeast"/>
      <w:jc w:val="both"/>
    </w:pPr>
    <w:rPr>
      <w:rFonts w:ascii="Verdana" w:hAnsi="Verdana"/>
      <w:sz w:val="18"/>
      <w:szCs w:val="18"/>
      <w:u w:color="000000"/>
    </w:rPr>
  </w:style>
  <w:style w:type="paragraph" w:styleId="2e">
    <w:name w:val="Intense Quote"/>
    <w:basedOn w:val="a2"/>
    <w:next w:val="a2"/>
    <w:link w:val="2f"/>
    <w:uiPriority w:val="30"/>
    <w:qFormat/>
    <w:rsid w:val="00BE6DF0"/>
    <w:pPr>
      <w:pBdr>
        <w:bottom w:val="single" w:sz="4" w:space="4" w:color="4F81BD" w:themeColor="accent1"/>
      </w:pBdr>
      <w:spacing w:before="200" w:after="280" w:line="276" w:lineRule="auto"/>
      <w:ind w:left="936" w:right="936"/>
      <w:jc w:val="both"/>
    </w:pPr>
    <w:rPr>
      <w:rFonts w:ascii="Arial" w:hAnsi="Arial"/>
      <w:b/>
      <w:bCs/>
      <w:i/>
      <w:iCs/>
      <w:color w:val="4F81BD" w:themeColor="accent1"/>
      <w:szCs w:val="22"/>
      <w:u w:color="000000"/>
    </w:rPr>
  </w:style>
  <w:style w:type="character" w:customStyle="1" w:styleId="2f">
    <w:name w:val="引用文 2 (文字)"/>
    <w:basedOn w:val="a3"/>
    <w:link w:val="2e"/>
    <w:uiPriority w:val="30"/>
    <w:rsid w:val="00BE6DF0"/>
    <w:rPr>
      <w:rFonts w:ascii="Arial" w:hAnsi="Arial"/>
      <w:b/>
      <w:bCs/>
      <w:i/>
      <w:iCs/>
      <w:color w:val="4F81BD" w:themeColor="accent1"/>
      <w:sz w:val="22"/>
      <w:szCs w:val="22"/>
      <w:u w:color="000000"/>
      <w:lang w:eastAsia="en-US" w:bidi="ar-SA"/>
    </w:rPr>
  </w:style>
  <w:style w:type="paragraph" w:customStyle="1" w:styleId="NormalJustified">
    <w:name w:val="Normal + Justified"/>
    <w:aliases w:val="Before:  0.5&quot;"/>
    <w:basedOn w:val="a2"/>
    <w:rsid w:val="00BE6DF0"/>
    <w:pPr>
      <w:spacing w:after="120" w:line="360" w:lineRule="auto"/>
      <w:ind w:left="720"/>
    </w:pPr>
    <w:rPr>
      <w:rFonts w:ascii="Arial" w:eastAsia="Times New Roman" w:hAnsi="Arial"/>
      <w:szCs w:val="24"/>
      <w:u w:color="000000"/>
      <w:lang w:val="en-GB"/>
    </w:rPr>
  </w:style>
  <w:style w:type="paragraph" w:customStyle="1" w:styleId="normalbullet">
    <w:name w:val="normal bullet"/>
    <w:basedOn w:val="a2"/>
    <w:rsid w:val="00BE6DF0"/>
    <w:pPr>
      <w:numPr>
        <w:numId w:val="67"/>
      </w:numPr>
    </w:pPr>
    <w:rPr>
      <w:rFonts w:eastAsia="SimSun"/>
      <w:sz w:val="24"/>
      <w:szCs w:val="24"/>
      <w:u w:color="000000"/>
      <w:lang w:val="en-GB" w:eastAsia="en-SG"/>
    </w:rPr>
  </w:style>
  <w:style w:type="paragraph" w:customStyle="1" w:styleId="NumberedListParagraph">
    <w:name w:val="Numbered List Paragraph"/>
    <w:basedOn w:val="ae"/>
    <w:link w:val="NumberedListParagraphChar"/>
    <w:qFormat/>
    <w:rsid w:val="00BE6DF0"/>
    <w:pPr>
      <w:numPr>
        <w:numId w:val="68"/>
      </w:numPr>
      <w:spacing w:before="120" w:after="200" w:line="276" w:lineRule="auto"/>
      <w:jc w:val="both"/>
    </w:pPr>
    <w:rPr>
      <w:b/>
      <w:szCs w:val="22"/>
      <w:lang w:eastAsia="zh-CN"/>
    </w:rPr>
  </w:style>
  <w:style w:type="paragraph" w:customStyle="1" w:styleId="Indented-Normal">
    <w:name w:val="Indented-Normal"/>
    <w:basedOn w:val="a2"/>
    <w:link w:val="Indented-NormalChar"/>
    <w:qFormat/>
    <w:rsid w:val="00BE6DF0"/>
    <w:pPr>
      <w:spacing w:before="60" w:after="120" w:line="276" w:lineRule="auto"/>
      <w:ind w:left="349"/>
      <w:jc w:val="both"/>
    </w:pPr>
    <w:rPr>
      <w:rFonts w:ascii="Arial" w:hAnsi="Arial"/>
      <w:color w:val="000000"/>
      <w:szCs w:val="22"/>
      <w:u w:color="000000"/>
    </w:rPr>
  </w:style>
  <w:style w:type="character" w:customStyle="1" w:styleId="af">
    <w:name w:val="リスト段落 (文字)"/>
    <w:basedOn w:val="a3"/>
    <w:link w:val="ae"/>
    <w:uiPriority w:val="34"/>
    <w:rsid w:val="00BE6DF0"/>
    <w:rPr>
      <w:sz w:val="22"/>
      <w:lang w:eastAsia="en-US" w:bidi="ar-SA"/>
    </w:rPr>
  </w:style>
  <w:style w:type="character" w:customStyle="1" w:styleId="NumberedListParagraphChar">
    <w:name w:val="Numbered List Paragraph Char"/>
    <w:basedOn w:val="af"/>
    <w:link w:val="NumberedListParagraph"/>
    <w:rsid w:val="00BE6DF0"/>
    <w:rPr>
      <w:b/>
      <w:sz w:val="22"/>
      <w:szCs w:val="22"/>
      <w:lang w:eastAsia="zh-CN" w:bidi="ar-SA"/>
    </w:rPr>
  </w:style>
  <w:style w:type="paragraph" w:customStyle="1" w:styleId="SourceCode">
    <w:name w:val="Source Code"/>
    <w:basedOn w:val="a2"/>
    <w:link w:val="SourceCodeChar"/>
    <w:qFormat/>
    <w:rsid w:val="00BE6DF0"/>
    <w:pPr>
      <w:tabs>
        <w:tab w:val="left" w:pos="318"/>
        <w:tab w:val="left" w:pos="601"/>
        <w:tab w:val="left" w:pos="885"/>
        <w:tab w:val="left" w:pos="1168"/>
        <w:tab w:val="left" w:pos="1452"/>
      </w:tabs>
      <w:spacing w:before="60" w:after="60" w:line="276" w:lineRule="auto"/>
    </w:pPr>
    <w:rPr>
      <w:rFonts w:ascii="Arial" w:hAnsi="Arial"/>
      <w:color w:val="000000"/>
      <w:sz w:val="20"/>
      <w:u w:color="000000"/>
    </w:rPr>
  </w:style>
  <w:style w:type="character" w:customStyle="1" w:styleId="Indented-NormalChar">
    <w:name w:val="Indented-Normal Char"/>
    <w:basedOn w:val="a3"/>
    <w:link w:val="Indented-Normal"/>
    <w:rsid w:val="00BE6DF0"/>
    <w:rPr>
      <w:rFonts w:ascii="Arial" w:hAnsi="Arial"/>
      <w:color w:val="000000"/>
      <w:sz w:val="22"/>
      <w:szCs w:val="22"/>
      <w:u w:color="000000"/>
      <w:lang w:eastAsia="en-US" w:bidi="ar-SA"/>
    </w:rPr>
  </w:style>
  <w:style w:type="paragraph" w:customStyle="1" w:styleId="NumberedListItems">
    <w:name w:val="Numbered List Items"/>
    <w:basedOn w:val="a2"/>
    <w:link w:val="NumberedListItemsChar"/>
    <w:qFormat/>
    <w:rsid w:val="00BE6DF0"/>
    <w:pPr>
      <w:numPr>
        <w:numId w:val="69"/>
      </w:numPr>
      <w:spacing w:before="60" w:after="120" w:line="276" w:lineRule="auto"/>
      <w:jc w:val="both"/>
    </w:pPr>
    <w:rPr>
      <w:rFonts w:ascii="Arial" w:hAnsi="Arial"/>
      <w:color w:val="000000"/>
      <w:szCs w:val="22"/>
      <w:u w:color="000000"/>
    </w:rPr>
  </w:style>
  <w:style w:type="character" w:customStyle="1" w:styleId="SourceCodeChar">
    <w:name w:val="Source Code Char"/>
    <w:basedOn w:val="a3"/>
    <w:link w:val="SourceCode"/>
    <w:rsid w:val="00BE6DF0"/>
    <w:rPr>
      <w:rFonts w:ascii="Arial" w:hAnsi="Arial"/>
      <w:color w:val="000000"/>
      <w:u w:color="000000"/>
      <w:lang w:eastAsia="en-US" w:bidi="ar-SA"/>
    </w:rPr>
  </w:style>
  <w:style w:type="paragraph" w:customStyle="1" w:styleId="BulletedListItems">
    <w:name w:val="Bulleted List Items"/>
    <w:basedOn w:val="ae"/>
    <w:link w:val="BulletedListItemsChar"/>
    <w:qFormat/>
    <w:rsid w:val="00BE6DF0"/>
    <w:pPr>
      <w:spacing w:before="60" w:after="120" w:line="276" w:lineRule="auto"/>
      <w:ind w:left="709" w:hanging="360"/>
      <w:jc w:val="both"/>
    </w:pPr>
    <w:rPr>
      <w:rFonts w:ascii="Arial" w:hAnsi="Arial"/>
      <w:color w:val="000000"/>
      <w:szCs w:val="22"/>
      <w:u w:color="000000"/>
      <w:lang w:eastAsia="zh-CN"/>
    </w:rPr>
  </w:style>
  <w:style w:type="character" w:customStyle="1" w:styleId="NumberedListItemsChar">
    <w:name w:val="Numbered List Items Char"/>
    <w:basedOn w:val="a3"/>
    <w:link w:val="NumberedListItems"/>
    <w:rsid w:val="00BE6DF0"/>
    <w:rPr>
      <w:rFonts w:ascii="Arial" w:hAnsi="Arial"/>
      <w:color w:val="000000"/>
      <w:sz w:val="22"/>
      <w:szCs w:val="22"/>
      <w:u w:color="000000"/>
      <w:lang w:eastAsia="en-US" w:bidi="ar-SA"/>
    </w:rPr>
  </w:style>
  <w:style w:type="character" w:customStyle="1" w:styleId="BulletedListItemsChar">
    <w:name w:val="Bulleted List Items Char"/>
    <w:basedOn w:val="af"/>
    <w:link w:val="BulletedListItems"/>
    <w:rsid w:val="00BE6DF0"/>
    <w:rPr>
      <w:rFonts w:ascii="Arial" w:hAnsi="Arial"/>
      <w:color w:val="000000"/>
      <w:sz w:val="22"/>
      <w:szCs w:val="22"/>
      <w:u w:color="000000"/>
      <w:lang w:eastAsia="zh-CN" w:bidi="ar-SA"/>
    </w:rPr>
  </w:style>
  <w:style w:type="paragraph" w:customStyle="1" w:styleId="SubSectionLabel">
    <w:name w:val="SubSection Label"/>
    <w:basedOn w:val="a2"/>
    <w:link w:val="SubSectionLabelChar"/>
    <w:uiPriority w:val="99"/>
    <w:qFormat/>
    <w:rsid w:val="00BE6DF0"/>
    <w:pPr>
      <w:spacing w:before="60" w:after="120" w:line="276" w:lineRule="auto"/>
      <w:jc w:val="both"/>
    </w:pPr>
    <w:rPr>
      <w:rFonts w:ascii="Arial" w:hAnsi="Arial"/>
      <w:b/>
      <w:i/>
      <w:color w:val="365F91" w:themeColor="accent1" w:themeShade="BF"/>
      <w:szCs w:val="22"/>
      <w:u w:color="000000"/>
    </w:rPr>
  </w:style>
  <w:style w:type="character" w:customStyle="1" w:styleId="SubSectionLabelChar">
    <w:name w:val="SubSection Label Char"/>
    <w:basedOn w:val="NECBodyTextChar"/>
    <w:link w:val="SubSectionLabel"/>
    <w:uiPriority w:val="99"/>
    <w:rsid w:val="00BE6DF0"/>
    <w:rPr>
      <w:rFonts w:ascii="Arial" w:hAnsi="Arial"/>
      <w:b/>
      <w:i/>
      <w:color w:val="365F91" w:themeColor="accent1" w:themeShade="BF"/>
      <w:sz w:val="22"/>
      <w:szCs w:val="22"/>
      <w:u w:color="000000"/>
      <w:lang w:eastAsia="en-US" w:bidi="ar-SA"/>
    </w:rPr>
  </w:style>
  <w:style w:type="paragraph" w:customStyle="1" w:styleId="Figure">
    <w:name w:val="Figure"/>
    <w:basedOn w:val="a2"/>
    <w:link w:val="FigureChar"/>
    <w:qFormat/>
    <w:rsid w:val="00BE6DF0"/>
    <w:pPr>
      <w:spacing w:before="60" w:after="120" w:line="276" w:lineRule="auto"/>
      <w:jc w:val="center"/>
    </w:pPr>
    <w:rPr>
      <w:b/>
      <w:sz w:val="20"/>
    </w:rPr>
  </w:style>
  <w:style w:type="character" w:customStyle="1" w:styleId="a7">
    <w:name w:val="図表番号 (文字)"/>
    <w:aliases w:val="SDS Figure Caption (文字)"/>
    <w:basedOn w:val="a3"/>
    <w:link w:val="a6"/>
    <w:rsid w:val="00BE6DF0"/>
    <w:rPr>
      <w:b/>
      <w:bCs/>
      <w:lang w:eastAsia="en-US" w:bidi="ar-SA"/>
    </w:rPr>
  </w:style>
  <w:style w:type="character" w:customStyle="1" w:styleId="FigureChar">
    <w:name w:val="Figure Char"/>
    <w:basedOn w:val="a7"/>
    <w:link w:val="Figure"/>
    <w:rsid w:val="00BE6DF0"/>
    <w:rPr>
      <w:b/>
      <w:bCs w:val="0"/>
      <w:lang w:eastAsia="en-US" w:bidi="ar-SA"/>
    </w:rPr>
  </w:style>
  <w:style w:type="paragraph" w:customStyle="1" w:styleId="NECBody">
    <w:name w:val="NEC_Body"/>
    <w:basedOn w:val="a2"/>
    <w:link w:val="NECBodyChar"/>
    <w:qFormat/>
    <w:rsid w:val="00BE6DF0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Arial" w:eastAsia="Times New Roman" w:hAnsi="Arial"/>
      <w:color w:val="365F91" w:themeColor="accent1" w:themeShade="BF"/>
      <w:sz w:val="24"/>
      <w:szCs w:val="22"/>
      <w:u w:color="000000"/>
    </w:rPr>
  </w:style>
  <w:style w:type="character" w:customStyle="1" w:styleId="NECBodyChar">
    <w:name w:val="NEC_Body Char"/>
    <w:basedOn w:val="a3"/>
    <w:link w:val="NECBody"/>
    <w:rsid w:val="00BE6DF0"/>
    <w:rPr>
      <w:rFonts w:ascii="Arial" w:eastAsia="Times New Roman" w:hAnsi="Arial"/>
      <w:color w:val="365F91" w:themeColor="accent1" w:themeShade="BF"/>
      <w:sz w:val="24"/>
      <w:szCs w:val="22"/>
      <w:u w:color="000000"/>
      <w:lang w:eastAsia="en-US" w:bidi="ar-SA"/>
    </w:rPr>
  </w:style>
  <w:style w:type="paragraph" w:customStyle="1" w:styleId="NormalSmall">
    <w:name w:val="Normal (Small)"/>
    <w:basedOn w:val="Default"/>
    <w:link w:val="NormalSmallChar"/>
    <w:qFormat/>
    <w:rsid w:val="00BE6DF0"/>
    <w:pPr>
      <w:widowControl w:val="0"/>
      <w:spacing w:before="60" w:after="80" w:line="276" w:lineRule="auto"/>
      <w:jc w:val="both"/>
    </w:pPr>
    <w:rPr>
      <w:lang w:bidi="ar-SA"/>
    </w:rPr>
  </w:style>
  <w:style w:type="character" w:customStyle="1" w:styleId="DefaultChar">
    <w:name w:val="Default Char"/>
    <w:basedOn w:val="a3"/>
    <w:link w:val="Default"/>
    <w:rsid w:val="00BE6DF0"/>
    <w:rPr>
      <w:rFonts w:ascii="Courier New" w:hAnsi="Courier New" w:cs="Courier New"/>
      <w:color w:val="000000"/>
      <w:sz w:val="24"/>
      <w:szCs w:val="24"/>
    </w:rPr>
  </w:style>
  <w:style w:type="character" w:customStyle="1" w:styleId="NormalSmallChar">
    <w:name w:val="Normal (Small) Char"/>
    <w:basedOn w:val="DefaultChar"/>
    <w:link w:val="NormalSmall"/>
    <w:rsid w:val="00BE6DF0"/>
    <w:rPr>
      <w:rFonts w:ascii="Courier New" w:hAnsi="Courier New" w:cs="Courier New"/>
      <w:color w:val="000000"/>
      <w:sz w:val="24"/>
      <w:szCs w:val="24"/>
      <w:lang w:bidi="ar-SA"/>
    </w:rPr>
  </w:style>
  <w:style w:type="paragraph" w:customStyle="1" w:styleId="UnderlineBoldNormal">
    <w:name w:val="Underline_Bold_Normal"/>
    <w:basedOn w:val="a2"/>
    <w:link w:val="UnderlineBoldNormalChar"/>
    <w:qFormat/>
    <w:rsid w:val="00BE6DF0"/>
    <w:pPr>
      <w:spacing w:before="60" w:after="120" w:line="276" w:lineRule="auto"/>
      <w:jc w:val="both"/>
    </w:pPr>
    <w:rPr>
      <w:rFonts w:ascii="Arial" w:hAnsi="Arial"/>
      <w:b/>
      <w:color w:val="000000"/>
      <w:szCs w:val="22"/>
      <w:u w:val="single" w:color="000000"/>
    </w:rPr>
  </w:style>
  <w:style w:type="character" w:customStyle="1" w:styleId="UnderlineBoldNormalChar">
    <w:name w:val="Underline_Bold_Normal Char"/>
    <w:basedOn w:val="a3"/>
    <w:link w:val="UnderlineBoldNormal"/>
    <w:rsid w:val="00BE6DF0"/>
    <w:rPr>
      <w:rFonts w:ascii="Arial" w:hAnsi="Arial"/>
      <w:b/>
      <w:color w:val="000000"/>
      <w:sz w:val="22"/>
      <w:szCs w:val="22"/>
      <w:u w:val="single" w:color="000000"/>
      <w:lang w:eastAsia="en-US" w:bidi="ar-SA"/>
    </w:rPr>
  </w:style>
  <w:style w:type="paragraph" w:customStyle="1" w:styleId="NECListBullet0">
    <w:name w:val="NEC_List Bullet"/>
    <w:rsid w:val="00BE6DF0"/>
    <w:pPr>
      <w:numPr>
        <w:numId w:val="70"/>
      </w:numPr>
      <w:tabs>
        <w:tab w:val="left" w:pos="378"/>
      </w:tabs>
      <w:spacing w:after="120" w:line="360" w:lineRule="auto"/>
      <w:contextualSpacing/>
    </w:pPr>
    <w:rPr>
      <w:rFonts w:ascii="Arial" w:hAnsi="Arial" w:cs="Arial"/>
      <w:color w:val="365F91" w:themeColor="accent1" w:themeShade="BF"/>
      <w:sz w:val="24"/>
      <w:lang w:bidi="ar-SA"/>
    </w:rPr>
  </w:style>
  <w:style w:type="paragraph" w:customStyle="1" w:styleId="NECListNumber">
    <w:name w:val="NEC_List Number"/>
    <w:rsid w:val="00BE6DF0"/>
    <w:pPr>
      <w:numPr>
        <w:numId w:val="71"/>
      </w:numPr>
      <w:spacing w:after="120" w:line="360" w:lineRule="auto"/>
      <w:contextualSpacing/>
    </w:pPr>
    <w:rPr>
      <w:rFonts w:ascii="Arial" w:hAnsi="Arial" w:cs="Arial"/>
      <w:color w:val="365F91" w:themeColor="accent1" w:themeShade="BF"/>
      <w:sz w:val="24"/>
      <w:lang w:bidi="ar-SA"/>
    </w:rPr>
  </w:style>
  <w:style w:type="paragraph" w:customStyle="1" w:styleId="FrontMatterProprietaryAddress">
    <w:name w:val="Front Matter Proprietary Address"/>
    <w:basedOn w:val="a2"/>
    <w:next w:val="a2"/>
    <w:link w:val="FrontMatterProprietaryAddressChar"/>
    <w:rsid w:val="00BE6DF0"/>
    <w:pPr>
      <w:keepLines/>
      <w:spacing w:before="120" w:after="80"/>
      <w:jc w:val="center"/>
    </w:pPr>
    <w:rPr>
      <w:rFonts w:ascii="Arial" w:eastAsia="Times New Roman" w:hAnsi="Arial" w:cs="Arial"/>
      <w:sz w:val="18"/>
      <w:szCs w:val="24"/>
      <w:u w:color="000000"/>
    </w:rPr>
  </w:style>
  <w:style w:type="paragraph" w:customStyle="1" w:styleId="FormTitles">
    <w:name w:val="Form Titles"/>
    <w:basedOn w:val="a2"/>
    <w:rsid w:val="00BE6DF0"/>
    <w:pPr>
      <w:tabs>
        <w:tab w:val="left" w:pos="720"/>
        <w:tab w:val="center" w:pos="4320"/>
        <w:tab w:val="right" w:leader="dot" w:pos="7920"/>
      </w:tabs>
      <w:spacing w:before="120" w:after="120"/>
      <w:ind w:left="720" w:hanging="720"/>
      <w:jc w:val="center"/>
    </w:pPr>
    <w:rPr>
      <w:rFonts w:ascii="Arial" w:eastAsia="Times New Roman" w:hAnsi="Arial"/>
      <w:b/>
      <w:smallCaps/>
      <w:color w:val="FFFFFF"/>
      <w:sz w:val="24"/>
      <w:szCs w:val="24"/>
      <w:u w:color="000000"/>
    </w:rPr>
  </w:style>
  <w:style w:type="paragraph" w:customStyle="1" w:styleId="FormHeaders">
    <w:name w:val="Form Headers"/>
    <w:basedOn w:val="a2"/>
    <w:rsid w:val="00BE6DF0"/>
    <w:pPr>
      <w:tabs>
        <w:tab w:val="center" w:pos="4320"/>
      </w:tabs>
      <w:spacing w:before="120" w:after="240"/>
      <w:jc w:val="center"/>
    </w:pPr>
    <w:rPr>
      <w:rFonts w:ascii="Arial Narrow" w:eastAsia="Times New Roman" w:hAnsi="Arial Narrow"/>
      <w:b/>
      <w:sz w:val="18"/>
      <w:szCs w:val="24"/>
      <w:u w:color="000000"/>
    </w:rPr>
  </w:style>
  <w:style w:type="character" w:customStyle="1" w:styleId="FrontMatterProprietaryAddressChar">
    <w:name w:val="Front Matter Proprietary Address Char"/>
    <w:basedOn w:val="a3"/>
    <w:link w:val="FrontMatterProprietaryAddress"/>
    <w:rsid w:val="00BE6DF0"/>
    <w:rPr>
      <w:rFonts w:ascii="Arial" w:eastAsia="Times New Roman" w:hAnsi="Arial" w:cs="Arial"/>
      <w:sz w:val="18"/>
      <w:szCs w:val="24"/>
      <w:u w:color="000000"/>
      <w:lang w:eastAsia="en-US" w:bidi="ar-SA"/>
    </w:rPr>
  </w:style>
  <w:style w:type="table" w:styleId="5-5">
    <w:name w:val="Grid Table 5 Dark Accent 5"/>
    <w:basedOn w:val="a4"/>
    <w:uiPriority w:val="50"/>
    <w:rsid w:val="00BE6DF0"/>
    <w:rPr>
      <w:sz w:val="22"/>
      <w:szCs w:val="22"/>
      <w:lang w:eastAsia="zh-CN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customStyle="1" w:styleId="Style3">
    <w:name w:val="Style3"/>
    <w:basedOn w:val="affffa"/>
    <w:next w:val="SourceCode"/>
    <w:link w:val="Style3Char"/>
    <w:qFormat/>
    <w:rsid w:val="00BE6DF0"/>
    <w:pPr>
      <w:widowControl w:val="0"/>
    </w:pPr>
    <w:rPr>
      <w:rFonts w:ascii="Arial" w:hAnsi="Arial" w:cs="Times New Roman"/>
      <w:kern w:val="2"/>
      <w:sz w:val="18"/>
    </w:rPr>
  </w:style>
  <w:style w:type="character" w:customStyle="1" w:styleId="Style3Char">
    <w:name w:val="Style3 Char"/>
    <w:basedOn w:val="a3"/>
    <w:link w:val="Style3"/>
    <w:rsid w:val="00BE6DF0"/>
    <w:rPr>
      <w:rFonts w:ascii="Arial" w:hAnsi="Arial"/>
      <w:kern w:val="2"/>
      <w:sz w:val="18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1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4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79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3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1619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3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584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804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104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6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4943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26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29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11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499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59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16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50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715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16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6405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04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5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894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27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60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540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5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57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38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92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5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371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9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62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9695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069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874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574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4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75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707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1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60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018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60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23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0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5977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6806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85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6268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0614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9975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7680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07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83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4778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9999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600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981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24584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83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669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390543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459177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151277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37500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56418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8734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9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569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59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459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1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05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17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9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6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2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9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02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9859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3361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4210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89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004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8484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678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0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29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19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46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82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7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044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97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29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9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0975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707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7271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7348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62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4709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433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56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61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0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3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922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55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3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027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95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552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9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82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015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61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4471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957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9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751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230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936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9341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1505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02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93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436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341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7995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114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720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586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059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19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25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09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760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43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27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9544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2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137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50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37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635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262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51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08431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063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64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42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96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7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0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2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10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5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273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9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302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53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97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118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5673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1139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769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7726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251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14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2363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361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0832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66773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61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64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37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934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6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183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8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8913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5483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7672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1585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1125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980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3872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50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1958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0114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63927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63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05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6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2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373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64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82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67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518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8573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0726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5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382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22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15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42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51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949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863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20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0008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7407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21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123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60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0007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246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7589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19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2329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175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642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5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2765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75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97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546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39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18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580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702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20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3915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076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28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30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2584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548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69108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65365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2926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1145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35499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5863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335908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39078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2343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141151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407491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0592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6801628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1598601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28467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0294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8370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3278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113643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43782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511939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3930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024392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79813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3895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418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99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4207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779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77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88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936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564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49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76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659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93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65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226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67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9886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29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00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49667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40638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890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93314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44522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2856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99907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99584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069673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145944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316012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78585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78183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520101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619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97943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93276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9381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26611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371012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7332067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789475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4301850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3053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7840557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952880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773772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468520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0554424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980030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3472138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129059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0712650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126182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356425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900437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7044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3762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433450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89687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2626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18698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203823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4140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41428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521633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3119002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561771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355195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326565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8203800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019092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71549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1229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613863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296313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097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48570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082757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1781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304411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893602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2160041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22279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0085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9352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270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454196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612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515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887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26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3321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8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15125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537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773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94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4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52233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281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068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249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9976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9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2825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065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3551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47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8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9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8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84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7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51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682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6681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708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2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3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570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157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023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0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4535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66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289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06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94654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144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4019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052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24386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2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728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25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02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2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455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13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83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75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8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54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0023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2123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0127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41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6281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7588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689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03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78552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6606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05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216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33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7400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3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3898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6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5483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988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89950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10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070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388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49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70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5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09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138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6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1660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927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23001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14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4277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91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044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4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6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5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060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85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24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58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9939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6269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5718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1128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98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24237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9005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93212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2535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28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77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36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8061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164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7519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2572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1409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9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90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49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88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06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9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07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606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505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90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248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5760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24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79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2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22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082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1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1357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0372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0361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690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7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0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536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374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755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53727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893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8036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938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368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070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1939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978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87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4567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811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228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293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5296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628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75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57835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00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98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29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762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2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62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4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350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578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91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04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7926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1779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7972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02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72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92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09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63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8198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191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3873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246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7080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9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2730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000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7047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7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661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062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9772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515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6637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94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242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45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54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413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352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3965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70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01780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5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55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534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5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178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43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27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328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17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81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1955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4489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4353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834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84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36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4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175527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5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0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4910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40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3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62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03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08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80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61034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891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0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54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7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287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06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32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04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91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03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598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91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2562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7939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62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8250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488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75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743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9209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5754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230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759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4837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66234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6360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95203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46170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62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89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76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23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68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83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4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208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9314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04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8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872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68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79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07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9526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112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3697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04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2440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773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2884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222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8406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71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1522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7666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4489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20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89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193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6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34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076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95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23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392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611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61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1021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845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452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142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8422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04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0074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864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66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4588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62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5541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216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6705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20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2390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7018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6724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5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767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92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3643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3498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5564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6715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287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946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707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99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7480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25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7406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13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9544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224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9056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424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0927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60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1143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362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7993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36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0044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432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43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1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24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699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1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60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93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3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899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30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2449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14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451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32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6571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02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1652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6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4997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04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6742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1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4478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973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4062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9612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6065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616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809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87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2283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69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4190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90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8671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45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473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38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144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077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4916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68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073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823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5994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659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115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2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5689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779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4381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2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5847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563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709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1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700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5655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3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1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4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721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34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438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603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44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0911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47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449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188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760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115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212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97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2386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330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3328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14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3030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259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8611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883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8427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37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87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5741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79897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35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77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9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69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653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8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44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84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498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022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2944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4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00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15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641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59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6789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6864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2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716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36178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9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12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58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425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88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64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558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58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7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36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059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70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2039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3840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68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155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928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8874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37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146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666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2684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8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862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442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3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724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332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7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3448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4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51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908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4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701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0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0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270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46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967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2967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360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411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1431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6367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3452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037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9066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1596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20033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228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8932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9238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7470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2782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9169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1692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5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33553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1219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11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40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1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833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161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620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9144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763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06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7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900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711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1338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69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590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294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8304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0379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51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208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964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195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939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09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162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187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85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6042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8173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0357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7458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466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39996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24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8253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46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498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46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627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42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073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00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13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210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80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884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95741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50714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809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60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59339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53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99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672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825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67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1435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2656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189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9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6974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75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988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0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478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55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05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03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911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8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00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8129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917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81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60015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8164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77510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52723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698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657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7023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0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34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15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63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13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0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079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26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8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22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8030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2563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87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7293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810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67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90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99911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639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70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899166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26672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767803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22659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77971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615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703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5547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5020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062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41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3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8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7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447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91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07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65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6839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2226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4716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94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6247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6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EEEEE"/>
                                    <w:bottom w:val="none" w:sz="0" w:space="0" w:color="auto"/>
                                    <w:right w:val="single" w:sz="6" w:space="0" w:color="EEEEEE"/>
                                  </w:divBdr>
                                  <w:divsChild>
                                    <w:div w:id="59093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591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43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44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81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79635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52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01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400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60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72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70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3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29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62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56250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17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03880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14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15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46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332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76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48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43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505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3823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211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3634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3228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68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19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1687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1463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8896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49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141516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26765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655176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38173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383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3351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56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29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92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3096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4496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5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0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6979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84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82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6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599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700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526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57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6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811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240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8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536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3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09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598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109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30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043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74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15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56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1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00944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816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87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0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32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7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461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5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487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964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40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7982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308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9783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5778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28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7558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7145">
          <w:marLeft w:val="0"/>
          <w:marRight w:val="0"/>
          <w:marTop w:val="0"/>
          <w:marBottom w:val="0"/>
          <w:divBdr>
            <w:top w:val="single" w:sz="2" w:space="0" w:color="E0E0E0"/>
            <w:left w:val="single" w:sz="6" w:space="0" w:color="E0E0E0"/>
            <w:bottom w:val="single" w:sz="2" w:space="0" w:color="E0E0E0"/>
            <w:right w:val="single" w:sz="6" w:space="0" w:color="E0E0E0"/>
          </w:divBdr>
          <w:divsChild>
            <w:div w:id="1563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40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5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7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51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8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39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61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75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8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293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9358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385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2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920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9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1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36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08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67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8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86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29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258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739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917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743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31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5326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958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273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919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3072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095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2826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47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458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17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581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35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9526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81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30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83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8464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538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348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3618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2819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77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1046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79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40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1214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94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5803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822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7668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58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7905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848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5770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9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250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180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4855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564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6476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766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0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3496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5465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27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0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955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36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2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88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535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37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67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73280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93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47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739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55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1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896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85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89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3082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87272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46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99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36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272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25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790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76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95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280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92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07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793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2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7302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19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739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400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01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75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455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47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04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99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86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260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08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36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46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6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3256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04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5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4704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2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95551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7590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2643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107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997746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44779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202678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659494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8464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81575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6875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3621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42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09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6482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58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44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53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0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81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4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22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607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60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283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792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162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41711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71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37324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41553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265750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88483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983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58784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66338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54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12206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46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4284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8709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019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9301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0990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4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86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50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40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875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6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2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307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901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19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7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2060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2914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7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8119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13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0545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5920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03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09619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01619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724136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81860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2852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843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86371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59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96203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34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15056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1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36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708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76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24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95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12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120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9953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19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718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892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5398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126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669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40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79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9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06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75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623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4336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86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239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2305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85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230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90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1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9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2B4168"/>
                <w:right w:val="none" w:sz="0" w:space="0" w:color="auto"/>
              </w:divBdr>
              <w:divsChild>
                <w:div w:id="4765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8171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246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58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98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491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3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41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555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96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9944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972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3063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625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8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9409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0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87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16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66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591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14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7359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1745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6295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41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59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9090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28404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25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0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02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9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590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3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04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3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87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530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1613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989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03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2708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6490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4063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0409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060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75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2287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80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83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97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27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93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6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968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836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8038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7782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184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72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6769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2688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7918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8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67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1615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97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832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04798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586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40736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411994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153312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85320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7779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34587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5641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36078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411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879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53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08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37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231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7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317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5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76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16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25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1040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707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943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8777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2670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0483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0813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29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34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7616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0102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4128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244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03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1823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8446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1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53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699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14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000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17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3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1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65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52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6789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4110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2496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4133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83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1799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1024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6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314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7510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90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86128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21779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32851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67047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2119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963078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61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357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2214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2762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125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18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26603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67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1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3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5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69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8036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100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8208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852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7604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05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4993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521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0499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0856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08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13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32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235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33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42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9564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0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7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23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243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11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992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73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7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09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669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51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3651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179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8395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3700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9207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3404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83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8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69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9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33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78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89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829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86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899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1285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321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62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9782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787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3902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40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0653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2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5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490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46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888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592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3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0452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5151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3049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25593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10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348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183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6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368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975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79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1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944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88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0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4901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01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12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36970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1649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36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79626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0251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0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0688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228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1807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7413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9385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4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7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29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4526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95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72191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6787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8961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3279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37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08260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5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48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6351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541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9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8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344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249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3685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13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437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385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60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5131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9939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131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167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56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821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6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6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17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5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102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23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153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1828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57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777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096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2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193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2929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25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2900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361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2475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160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2436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506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832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72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63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358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6704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23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2567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54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3055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2329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7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71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246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68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0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355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3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75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82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165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86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37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1218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0794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32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252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9536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4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89602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542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74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6275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650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2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570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1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1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58422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8506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1950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320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52764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74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240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2670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0547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8653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754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240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5946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01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6942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996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7666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439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5683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76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2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20055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86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4198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60325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91250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637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17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66509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78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45228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4317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56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26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04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8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2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52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3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7885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70366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4004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143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76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56203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93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35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8938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430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9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1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001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784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820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2089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3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79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81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109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41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13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4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20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13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3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337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6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27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5223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2472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58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7821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08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5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38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743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14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4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73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2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026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2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0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75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85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29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3823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2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1266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045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375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9987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4518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12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36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6794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4000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4430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5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94886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0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01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17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5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7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8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10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89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175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5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61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29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21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73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138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30026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91956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9551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0023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172461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414812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82743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5035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30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51262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752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886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2522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37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0463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66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4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78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84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982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0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850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67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0129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7562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6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2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680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87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760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117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4858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44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1521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640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8970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910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2384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26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118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050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9065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35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34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77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3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096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7431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5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00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74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776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2759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47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9274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94418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86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842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16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84818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58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65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39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14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905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31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787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517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1840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206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68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2487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89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1831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111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40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6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2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77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49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6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8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78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1662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8673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01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7415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47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12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68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0422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598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20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926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510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3362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71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166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3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83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5106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78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26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4682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2414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31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1117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68022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6701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72493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21570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3649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669382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65285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39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94665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4268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377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6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35018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9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60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26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1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098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13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8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3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62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0743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0606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0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24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57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76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052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81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8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241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2728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86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27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0539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96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504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90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74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9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8831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31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244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0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605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29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77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297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110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5137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3284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537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93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78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21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9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37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9643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522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7547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3598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794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53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5367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9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8743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2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57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4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46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77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7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5285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65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031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1027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95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6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518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826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75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2523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3517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698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62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09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8001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18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070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08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3770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061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60773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122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3017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8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257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9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0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69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388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9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747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1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9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437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677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27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8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4359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431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7690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3488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96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44164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343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3329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7441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3113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062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34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8980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1093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55476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4123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6292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9821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8211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7459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4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41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23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471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41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41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219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356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1937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810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2813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0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8221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30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10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53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4868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0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84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2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977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2343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99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2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328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50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2928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07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54029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10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08320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2504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320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668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36436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817391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716436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32028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8477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9907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56968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86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62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147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361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1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6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5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2708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53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7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2073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1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20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6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80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5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781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3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41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26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16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341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1886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2670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8873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91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4952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808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3092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843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5090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2867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1292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1134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08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9638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0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38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2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56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83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206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207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40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17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5635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7237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6342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8768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27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8630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431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2283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295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307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3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024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7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12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02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43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2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2500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740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4630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20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24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98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50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787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0902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0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08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9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78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9540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8238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96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88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4464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6569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0712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1846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3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04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103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90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0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09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584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035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1238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15512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1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51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554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5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32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8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8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44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8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830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9145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6312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8082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42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8216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7435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70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45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81266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5112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81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611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014709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1386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26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02715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6130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090241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51197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2920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81910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183762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091003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2552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2372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849877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65760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9997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200354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503547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6617576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487500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014565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586152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2595537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701010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617283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236072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4126520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588286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7169502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926753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0611300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361089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44241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083144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81476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057604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316400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03917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1861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510027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26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1239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707436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4163601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776098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93167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265187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27886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1046800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106574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805745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9533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7758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819931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306897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928690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1635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1733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9174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1776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76004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386332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526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369136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876310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5947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271993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801168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60337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5766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68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033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01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8649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50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64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69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34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53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3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981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206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544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529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6596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8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35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73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8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10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719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552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0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9764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26802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41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24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70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2412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89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4183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88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1372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1364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457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59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367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562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94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941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40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69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968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0165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34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8396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1136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95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7797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51120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617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13055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83881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0190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30756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37414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2239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07590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081195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6545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68950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840539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7902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3739023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751815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01003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4496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2279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4365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355178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91379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525343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72800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004305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7809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6986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2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82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475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5563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02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55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221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019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06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830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90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72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0636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193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90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536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618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82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4686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0946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8605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57550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62785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157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73588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05743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156375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14777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356914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855723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797229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80879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7422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23324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50419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2717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30922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888944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8656444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723341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6782377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708036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144010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016375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8523694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144791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3500082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840344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810418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732304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065352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956637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2091479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244091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23480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1108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573270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353792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9224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683183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848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364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27018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519186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5793919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032522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5115095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948057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0121787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505198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57119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6873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169159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81102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5764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16217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509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413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607544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337702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3464224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611713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11304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6301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375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378867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43491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1011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9090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61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3245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8967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3025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316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79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17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4957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21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9250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819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7107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513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5178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833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2904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255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18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1369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5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46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09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0976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14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01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8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190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4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06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5217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24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2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02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47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8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468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83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41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66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96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18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77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0668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59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03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2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97057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0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32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023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480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3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53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012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65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7597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338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23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33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0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194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982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700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8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5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462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476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03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9605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977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5139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1483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5492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6136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91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1605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6675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8500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9647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92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0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2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93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22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9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48436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51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99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6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18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476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6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4132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0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8233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065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3537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428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6503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60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259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676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73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6399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54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0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44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564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15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17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4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07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94929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20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202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8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586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642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9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36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08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1479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5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11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60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6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18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0673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44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95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76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448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41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83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2123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352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354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58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34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04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37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58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2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244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723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9586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67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6378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989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9379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145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7589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25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65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129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8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9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7861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1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0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868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1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7150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60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19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61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160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506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05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37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71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87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553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061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8843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67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91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41273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1980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468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618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33290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81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86371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50110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9277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39891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17304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39179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24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23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22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886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29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3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79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46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716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6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37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5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92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2713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2486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7403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17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067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90394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3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104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40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26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94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56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890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78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1087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52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80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5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271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7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54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0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2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6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7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1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1863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5521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41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7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814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1400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51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4056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680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47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36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242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7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2481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28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7303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3617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9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960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2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79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06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52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7060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09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4433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00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4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484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122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2735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69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4382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674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31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76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715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2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5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15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529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1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712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4937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34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60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76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6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72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894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2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909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50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39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6482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7548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351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042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4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80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3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115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221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84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0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438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4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14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48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2741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26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3061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113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8751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7634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81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32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34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6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3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5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10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4606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7549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7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9363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1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6300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4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6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47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9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97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7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20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7477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7164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9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8594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8031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501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88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4387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2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14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7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504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7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2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8698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3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8787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38555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9056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755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2893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46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8621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92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35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445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342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9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8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0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9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2239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1818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8459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5356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70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8764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06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6727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0935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78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58945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79857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1794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573979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68263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659255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58808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723097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1590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40151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13686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661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10659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157376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7503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24460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5782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56333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3445667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463550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4477619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12532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3205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6213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636535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60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40349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85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04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2454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940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825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83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753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14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9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097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7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74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5782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58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94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2380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76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779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452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438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07191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7742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267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018313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04112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2815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2774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923775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4755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7197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779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738972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639471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4160277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380966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041433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01210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717928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47778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204775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81160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436311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92623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0623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9594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13170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8397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597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36637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137936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863019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064311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4422917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272320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4121513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474470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6028628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33920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1869228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744365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3402761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576544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562776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543301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124199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334012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0258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395330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98502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1310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601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855795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124675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9003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724400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093024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6541918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849123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9699450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872478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51061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836299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450149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2702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255284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20900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280660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68615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546977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21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7463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92905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209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6666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8264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63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479">
          <w:marLeft w:val="0"/>
          <w:marRight w:val="0"/>
          <w:marTop w:val="0"/>
          <w:marBottom w:val="0"/>
          <w:divBdr>
            <w:top w:val="single" w:sz="2" w:space="0" w:color="E0E0E0"/>
            <w:left w:val="single" w:sz="6" w:space="0" w:color="E0E0E0"/>
            <w:bottom w:val="single" w:sz="2" w:space="0" w:color="E0E0E0"/>
            <w:right w:val="single" w:sz="6" w:space="0" w:color="E0E0E0"/>
          </w:divBdr>
          <w:divsChild>
            <w:div w:id="1565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82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2255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40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04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663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51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6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813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06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55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915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7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334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95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16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887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28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756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17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5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692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27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6083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0548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9215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2584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155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24774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6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68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69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20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590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46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32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564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7124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969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3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4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7716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1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88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39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017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7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17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6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32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055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2497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83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55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6594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49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608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27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5792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81797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409462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33381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4338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37095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15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4979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58173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9689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61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525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2226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3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57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582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7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335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977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94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1291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3643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6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8384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46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69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04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52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4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0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3003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33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35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840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54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41996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64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07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6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1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246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6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79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59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810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3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459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609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5351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4001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264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67423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93663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695056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74701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962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24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9612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73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7984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08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4839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62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3775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26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87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9028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45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85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16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055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4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748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567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39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29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14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43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708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6766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54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4776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43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5027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00221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695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52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48635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18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67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46858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20646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284197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35359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12353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54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93232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9408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8702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6050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3783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44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14176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63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53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08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6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97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80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18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98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8854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418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1694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6905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9172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65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3662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6018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2590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213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8642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7722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6232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573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7979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101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14469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6316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99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1060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74302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5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42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83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15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38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10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26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5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003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8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228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848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5438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2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7371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52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215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5945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843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72939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19231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3501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75121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86203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163336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462993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2887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455943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6881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605338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781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9799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103632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4934725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229689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76475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485733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977798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9640890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64032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95908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596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050194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486129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8018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8156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063255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23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97066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328511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69731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344147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171991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067080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05935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048988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125493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3314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1101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094074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1676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4026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02980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131003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838381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721928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738288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465064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3041174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92588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92359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831200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13455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4139541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149696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9672962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132836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9176738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843342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0587052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088745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849029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83393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5730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232787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86853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466041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6044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39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71986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53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5270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0260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479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35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6766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88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0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97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0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1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03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59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7691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14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4038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64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720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653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2140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693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494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253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12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4889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5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735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6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46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782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412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4371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23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62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506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839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0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16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6738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32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2880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8372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3987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5012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92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3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7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66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9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79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0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261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37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7274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140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7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0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3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0833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96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6871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2540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44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7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6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37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3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55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33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616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0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3900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429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1162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9068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436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703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8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98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650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5376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161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3622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3197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dev01a/pukiwiki/?Apache%20Cassandr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Microsoft_Word_97-2003___1.doc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AIM\AIM-DOC\3.1\Design\AIM3.1%20Template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AIM3.1 Template.dotx</Template>
  <TotalTime>8952</TotalTime>
  <Pages>11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NES</Company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Tunga Randeniye;Junichi FUJIWARA</dc:creator>
  <cp:lastModifiedBy>000001A006PBP</cp:lastModifiedBy>
  <cp:revision>572</cp:revision>
  <cp:lastPrinted>2014-09-25T06:01:00Z</cp:lastPrinted>
  <dcterms:created xsi:type="dcterms:W3CDTF">2016-04-25T23:57:00Z</dcterms:created>
  <dcterms:modified xsi:type="dcterms:W3CDTF">2021-01-08T00:47:00Z</dcterms:modified>
</cp:coreProperties>
</file>